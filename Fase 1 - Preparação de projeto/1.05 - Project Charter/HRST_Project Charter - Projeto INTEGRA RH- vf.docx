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245"/>
        <w:gridCol w:w="992"/>
        <w:gridCol w:w="1417"/>
      </w:tblGrid>
      <w:tr w:rsidR="00820409" w:rsidRPr="00A336DA" w14:paraId="7AF5FF13" w14:textId="77777777" w:rsidTr="00CA18E2">
        <w:tc>
          <w:tcPr>
            <w:tcW w:w="1985" w:type="dxa"/>
          </w:tcPr>
          <w:p w14:paraId="09355952" w14:textId="77777777" w:rsidR="00820409" w:rsidRPr="00A336DA" w:rsidRDefault="00820409">
            <w:pPr>
              <w:rPr>
                <w:rFonts w:asciiTheme="minorHAnsi" w:hAnsiTheme="minorHAnsi"/>
                <w:sz w:val="22"/>
                <w:szCs w:val="22"/>
              </w:rPr>
            </w:pPr>
            <w:bookmarkStart w:id="0" w:name="_Toc29110752"/>
            <w:bookmarkStart w:id="1" w:name="_Toc30833606"/>
            <w:r w:rsidRPr="00A336DA">
              <w:rPr>
                <w:rFonts w:asciiTheme="minorHAnsi" w:hAnsiTheme="minorHAnsi"/>
                <w:sz w:val="22"/>
                <w:szCs w:val="22"/>
              </w:rPr>
              <w:t>Elaborado por:</w:t>
            </w:r>
          </w:p>
        </w:tc>
        <w:tc>
          <w:tcPr>
            <w:tcW w:w="5245" w:type="dxa"/>
          </w:tcPr>
          <w:p w14:paraId="5EB06119" w14:textId="28893E75" w:rsidR="00820409" w:rsidRPr="00A336DA" w:rsidRDefault="00ED7D41">
            <w:pPr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</w:rPr>
              <w:t>Wagner Silva</w:t>
            </w:r>
          </w:p>
        </w:tc>
        <w:tc>
          <w:tcPr>
            <w:tcW w:w="992" w:type="dxa"/>
          </w:tcPr>
          <w:p w14:paraId="2F89F2C5" w14:textId="77777777" w:rsidR="00820409" w:rsidRPr="00A336DA" w:rsidRDefault="00820409">
            <w:pPr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Data:</w:t>
            </w:r>
          </w:p>
        </w:tc>
        <w:tc>
          <w:tcPr>
            <w:tcW w:w="1417" w:type="dxa"/>
          </w:tcPr>
          <w:p w14:paraId="5A333E9D" w14:textId="594ABDFB" w:rsidR="00820409" w:rsidRPr="00A336DA" w:rsidRDefault="00ED7D41">
            <w:pPr>
              <w:rPr>
                <w:rFonts w:asciiTheme="minorHAnsi" w:hAnsiTheme="minorHAnsi"/>
                <w:sz w:val="21"/>
                <w:szCs w:val="21"/>
              </w:rPr>
            </w:pPr>
            <w:r w:rsidRPr="00A336DA">
              <w:rPr>
                <w:rFonts w:asciiTheme="minorHAnsi" w:hAnsiTheme="minorHAnsi"/>
              </w:rPr>
              <w:t>15/03/2016</w:t>
            </w:r>
          </w:p>
        </w:tc>
      </w:tr>
    </w:tbl>
    <w:p w14:paraId="4A476746" w14:textId="77777777" w:rsidR="00D214AE" w:rsidRPr="00A336DA" w:rsidRDefault="00D214AE">
      <w:pPr>
        <w:rPr>
          <w:rFonts w:asciiTheme="minorHAnsi" w:hAnsiTheme="minorHAnsi"/>
        </w:rPr>
      </w:pPr>
    </w:p>
    <w:p w14:paraId="4D45CF57" w14:textId="6FF63C2D" w:rsidR="00BA76D7" w:rsidRPr="00A336DA" w:rsidRDefault="00DB0543" w:rsidP="009E0436">
      <w:pPr>
        <w:spacing w:line="360" w:lineRule="auto"/>
        <w:rPr>
          <w:rFonts w:asciiTheme="minorHAnsi" w:hAnsiTheme="minorHAnsi"/>
          <w:b/>
        </w:rPr>
      </w:pPr>
      <w:r w:rsidRPr="00A336DA">
        <w:rPr>
          <w:rFonts w:asciiTheme="minorHAnsi" w:hAnsiTheme="minorHAnsi"/>
          <w:b/>
        </w:rPr>
        <w:t>Escopo</w:t>
      </w:r>
      <w:r w:rsidR="006C3D26" w:rsidRPr="00A336DA">
        <w:rPr>
          <w:rFonts w:asciiTheme="minorHAnsi" w:hAnsiTheme="minorHAnsi"/>
          <w:b/>
        </w:rPr>
        <w:t xml:space="preserve"> </w:t>
      </w:r>
      <w:r w:rsidR="00CA35DF" w:rsidRPr="00A336DA">
        <w:rPr>
          <w:rFonts w:asciiTheme="minorHAnsi" w:hAnsiTheme="minorHAnsi"/>
          <w:b/>
        </w:rPr>
        <w:t>P</w:t>
      </w:r>
      <w:r w:rsidR="006C3D26" w:rsidRPr="00A336DA">
        <w:rPr>
          <w:rFonts w:asciiTheme="minorHAnsi" w:hAnsiTheme="minorHAnsi"/>
          <w:b/>
        </w:rPr>
        <w:t>reliminar</w:t>
      </w:r>
      <w:r w:rsidR="00BA76D7" w:rsidRPr="00A336DA">
        <w:rPr>
          <w:rFonts w:asciiTheme="minorHAnsi" w:hAnsiTheme="minorHAnsi"/>
          <w:b/>
        </w:rPr>
        <w:t xml:space="preserve"> do </w:t>
      </w:r>
      <w:r w:rsidR="00CA35DF" w:rsidRPr="00A336DA">
        <w:rPr>
          <w:rFonts w:asciiTheme="minorHAnsi" w:hAnsiTheme="minorHAnsi"/>
          <w:b/>
        </w:rPr>
        <w:t>P</w:t>
      </w:r>
      <w:r w:rsidR="00BA76D7" w:rsidRPr="00A336DA">
        <w:rPr>
          <w:rFonts w:asciiTheme="minorHAnsi" w:hAnsiTheme="minorHAnsi"/>
          <w:b/>
        </w:rPr>
        <w:t>rojeto</w:t>
      </w:r>
      <w:r w:rsidR="001577E9" w:rsidRPr="00A336DA">
        <w:rPr>
          <w:rFonts w:asciiTheme="minorHAnsi" w:hAnsiTheme="minorHAnsi"/>
          <w:b/>
        </w:rPr>
        <w:t>:</w:t>
      </w:r>
    </w:p>
    <w:tbl>
      <w:tblPr>
        <w:tblW w:w="9639" w:type="dxa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39"/>
      </w:tblGrid>
      <w:tr w:rsidR="00BA76D7" w:rsidRPr="00A336DA" w14:paraId="124F5475" w14:textId="77777777" w:rsidTr="00CA6FC6">
        <w:trPr>
          <w:trHeight w:val="8270"/>
        </w:trPr>
        <w:tc>
          <w:tcPr>
            <w:tcW w:w="9639" w:type="dxa"/>
          </w:tcPr>
          <w:p w14:paraId="21149AE0" w14:textId="77777777" w:rsidR="00ED7D41" w:rsidRPr="00A336DA" w:rsidRDefault="00ED7D41" w:rsidP="00A336DA">
            <w:pPr>
              <w:spacing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A336DA">
              <w:rPr>
                <w:rFonts w:asciiTheme="minorHAnsi" w:hAnsiTheme="minorHAnsi"/>
                <w:b/>
                <w:sz w:val="22"/>
              </w:rPr>
              <w:t>Objectivo:</w:t>
            </w:r>
            <w:r w:rsidRPr="00A336DA">
              <w:rPr>
                <w:rFonts w:asciiTheme="minorHAnsi" w:hAnsiTheme="minorHAnsi"/>
                <w:sz w:val="22"/>
              </w:rPr>
              <w:t xml:space="preserve"> </w:t>
            </w:r>
            <w:r w:rsidRPr="00A336DA">
              <w:rPr>
                <w:rFonts w:asciiTheme="minorHAnsi" w:hAnsiTheme="minorHAnsi"/>
                <w:sz w:val="22"/>
                <w:lang w:val="pt-BR"/>
              </w:rPr>
              <w:t xml:space="preserve">O objetivo específico deste projeto é oferecer ao GRUPO AMAGGI uma solução global que facilite a gestão na área de Recursos Humanos, elegendo, alinhando, capacitando e aprimorando o capital humano como também os processos com a estratégia de negócio. Tudo isso suportado com recursos oferecidos pelo SAP HCM (On-Premise Solutions) e SuccessFactors (Cloud Solutions). </w:t>
            </w:r>
            <w:r w:rsidRPr="00A336DA">
              <w:rPr>
                <w:rFonts w:asciiTheme="minorHAnsi" w:hAnsiTheme="minorHAnsi"/>
                <w:sz w:val="22"/>
              </w:rPr>
              <w:t>Estas actividades serão suportadas pelos submódulos do ERP SAP abaixo mencionados:</w:t>
            </w:r>
          </w:p>
          <w:p w14:paraId="7121ED5C" w14:textId="77777777" w:rsidR="00EF636E" w:rsidRPr="00A336DA" w:rsidRDefault="00EF636E" w:rsidP="00D44978">
            <w:pPr>
              <w:jc w:val="both"/>
              <w:rPr>
                <w:rFonts w:asciiTheme="minorHAnsi" w:hAnsiTheme="minorHAnsi"/>
                <w:sz w:val="20"/>
              </w:rPr>
            </w:pPr>
          </w:p>
          <w:tbl>
            <w:tblPr>
              <w:tblStyle w:val="Tabelacomgrade"/>
              <w:tblW w:w="9501" w:type="dxa"/>
              <w:tblBorders>
                <w:top w:val="thinThickSmallGap" w:sz="12" w:space="0" w:color="BFBFBF" w:themeColor="background1" w:themeShade="BF"/>
                <w:left w:val="thinThickSmallGap" w:sz="12" w:space="0" w:color="BFBFBF" w:themeColor="background1" w:themeShade="BF"/>
                <w:bottom w:val="thinThickSmallGap" w:sz="12" w:space="0" w:color="BFBFBF" w:themeColor="background1" w:themeShade="BF"/>
                <w:right w:val="thinThickSmallGap" w:sz="12" w:space="0" w:color="BFBFBF" w:themeColor="background1" w:themeShade="BF"/>
                <w:insideH w:val="thinThickSmallGap" w:sz="12" w:space="0" w:color="BFBFBF" w:themeColor="background1" w:themeShade="BF"/>
                <w:insideV w:val="thinThickSmallGap" w:sz="12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72"/>
              <w:gridCol w:w="1267"/>
              <w:gridCol w:w="1993"/>
              <w:gridCol w:w="3969"/>
            </w:tblGrid>
            <w:tr w:rsidR="00ED7D41" w:rsidRPr="00A336DA" w14:paraId="67682BFA" w14:textId="77777777" w:rsidTr="00DA24B2">
              <w:trPr>
                <w:trHeight w:val="270"/>
              </w:trPr>
              <w:tc>
                <w:tcPr>
                  <w:tcW w:w="2272" w:type="dxa"/>
                  <w:shd w:val="clear" w:color="auto" w:fill="1F497D" w:themeFill="text2"/>
                  <w:vAlign w:val="center"/>
                </w:tcPr>
                <w:p w14:paraId="15CB9391" w14:textId="77777777" w:rsidR="00ED7D41" w:rsidRPr="00A336DA" w:rsidRDefault="00ED7D41" w:rsidP="00B72C00">
                  <w:pPr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0"/>
                    </w:rPr>
                  </w:pPr>
                  <w:r w:rsidRPr="00A336DA">
                    <w:rPr>
                      <w:rFonts w:asciiTheme="minorHAnsi" w:hAnsiTheme="minorHAnsi"/>
                      <w:b/>
                      <w:color w:val="FFFFFF" w:themeColor="background1"/>
                      <w:sz w:val="20"/>
                    </w:rPr>
                    <w:t>Módulo</w:t>
                  </w:r>
                </w:p>
              </w:tc>
              <w:tc>
                <w:tcPr>
                  <w:tcW w:w="1267" w:type="dxa"/>
                  <w:shd w:val="clear" w:color="auto" w:fill="1F497D" w:themeFill="text2"/>
                  <w:vAlign w:val="center"/>
                </w:tcPr>
                <w:p w14:paraId="3DE8E077" w14:textId="77777777" w:rsidR="00ED7D41" w:rsidRPr="00A336DA" w:rsidRDefault="00ED7D41" w:rsidP="00B72C00">
                  <w:pPr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0"/>
                    </w:rPr>
                  </w:pPr>
                  <w:r w:rsidRPr="00A336DA">
                    <w:rPr>
                      <w:rFonts w:asciiTheme="minorHAnsi" w:hAnsiTheme="minorHAnsi"/>
                      <w:b/>
                      <w:color w:val="FFFFFF" w:themeColor="background1"/>
                      <w:sz w:val="20"/>
                    </w:rPr>
                    <w:t>Submódulo</w:t>
                  </w:r>
                </w:p>
              </w:tc>
              <w:tc>
                <w:tcPr>
                  <w:tcW w:w="1993" w:type="dxa"/>
                  <w:shd w:val="clear" w:color="auto" w:fill="1F497D" w:themeFill="text2"/>
                  <w:vAlign w:val="center"/>
                </w:tcPr>
                <w:p w14:paraId="29F81750" w14:textId="77777777" w:rsidR="00ED7D41" w:rsidRPr="00A336DA" w:rsidRDefault="00ED7D41" w:rsidP="00B72C00">
                  <w:pPr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0"/>
                    </w:rPr>
                  </w:pPr>
                  <w:r w:rsidRPr="00A336DA">
                    <w:rPr>
                      <w:rFonts w:asciiTheme="minorHAnsi" w:hAnsiTheme="minorHAnsi"/>
                      <w:b/>
                      <w:color w:val="FFFFFF" w:themeColor="background1"/>
                      <w:sz w:val="20"/>
                    </w:rPr>
                    <w:t>Denominação</w:t>
                  </w:r>
                </w:p>
              </w:tc>
              <w:tc>
                <w:tcPr>
                  <w:tcW w:w="3969" w:type="dxa"/>
                  <w:shd w:val="clear" w:color="auto" w:fill="1F497D" w:themeFill="text2"/>
                  <w:vAlign w:val="center"/>
                </w:tcPr>
                <w:p w14:paraId="2DA328FD" w14:textId="77777777" w:rsidR="00ED7D41" w:rsidRPr="00A336DA" w:rsidRDefault="00ED7D41" w:rsidP="00B72C00">
                  <w:pPr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0"/>
                    </w:rPr>
                  </w:pPr>
                  <w:r w:rsidRPr="00A336DA">
                    <w:rPr>
                      <w:rFonts w:asciiTheme="minorHAnsi" w:hAnsiTheme="minorHAnsi"/>
                      <w:b/>
                      <w:color w:val="FFFFFF" w:themeColor="background1"/>
                      <w:sz w:val="20"/>
                    </w:rPr>
                    <w:t>Foco</w:t>
                  </w:r>
                </w:p>
              </w:tc>
            </w:tr>
            <w:tr w:rsidR="00ED7D41" w:rsidRPr="00A336DA" w14:paraId="063ABEDC" w14:textId="77777777" w:rsidTr="00DA24B2">
              <w:trPr>
                <w:trHeight w:val="1012"/>
              </w:trPr>
              <w:tc>
                <w:tcPr>
                  <w:tcW w:w="2272" w:type="dxa"/>
                  <w:vAlign w:val="center"/>
                </w:tcPr>
                <w:p w14:paraId="226C0D42" w14:textId="512781A0" w:rsidR="00ED7D41" w:rsidRPr="00A336DA" w:rsidRDefault="00DA24B2" w:rsidP="00A336DA">
                  <w:p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  <w:lang w:val="en-US"/>
                    </w:rPr>
                    <w:t>SAP HCM</w:t>
                  </w:r>
                </w:p>
              </w:tc>
              <w:tc>
                <w:tcPr>
                  <w:tcW w:w="1267" w:type="dxa"/>
                  <w:vAlign w:val="center"/>
                </w:tcPr>
                <w:p w14:paraId="264564FC" w14:textId="77777777" w:rsidR="00ED7D41" w:rsidRPr="00A336DA" w:rsidRDefault="00ED7D41" w:rsidP="00B72C00">
                  <w:pPr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336DA">
                    <w:rPr>
                      <w:rFonts w:asciiTheme="minorHAnsi" w:hAnsi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993" w:type="dxa"/>
                  <w:vAlign w:val="center"/>
                </w:tcPr>
                <w:p w14:paraId="4F3FE060" w14:textId="6CFAF409" w:rsidR="00ED7D41" w:rsidRPr="00A336DA" w:rsidRDefault="00DA24B2" w:rsidP="00B72C0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Gestão da Força de Trabalho (on-premise)</w:t>
                  </w:r>
                </w:p>
              </w:tc>
              <w:tc>
                <w:tcPr>
                  <w:tcW w:w="3969" w:type="dxa"/>
                </w:tcPr>
                <w:p w14:paraId="608FB1FE" w14:textId="77777777" w:rsidR="00ED7D41" w:rsidRPr="0059741D" w:rsidRDefault="00ED7D41" w:rsidP="0059741D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59741D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Estrutura Organizacional;</w:t>
                  </w:r>
                </w:p>
                <w:p w14:paraId="03AC456E" w14:textId="3368A364" w:rsidR="00ED7D41" w:rsidRPr="0059741D" w:rsidRDefault="00A336DA" w:rsidP="0059741D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59741D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Adm. Pessoal</w:t>
                  </w:r>
                  <w:r w:rsidR="00ED7D41" w:rsidRPr="0059741D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;</w:t>
                  </w:r>
                </w:p>
                <w:p w14:paraId="50510B12" w14:textId="366F9D16" w:rsidR="00A336DA" w:rsidRPr="0059741D" w:rsidRDefault="00A336DA" w:rsidP="0059741D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59741D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Folha de Pagamento;</w:t>
                  </w:r>
                </w:p>
                <w:p w14:paraId="72EA3220" w14:textId="4908FABE" w:rsidR="00A336DA" w:rsidRPr="0059741D" w:rsidRDefault="00A336DA" w:rsidP="0059741D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59741D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Gestão de Benefícios;</w:t>
                  </w:r>
                </w:p>
                <w:p w14:paraId="52E83CC2" w14:textId="77777777" w:rsidR="00ED7D41" w:rsidRPr="0059741D" w:rsidRDefault="00ED7D41" w:rsidP="0059741D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59741D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Gestão de Tempos;</w:t>
                  </w:r>
                </w:p>
                <w:p w14:paraId="326FCDE6" w14:textId="03823D20" w:rsidR="00ED7D41" w:rsidRPr="00A336DA" w:rsidRDefault="00ED7D41" w:rsidP="00B72C00">
                  <w:p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</w:p>
              </w:tc>
            </w:tr>
            <w:tr w:rsidR="00ED7D41" w:rsidRPr="00A336DA" w14:paraId="6DD60347" w14:textId="77777777" w:rsidTr="00DA24B2">
              <w:tc>
                <w:tcPr>
                  <w:tcW w:w="2272" w:type="dxa"/>
                  <w:vAlign w:val="center"/>
                </w:tcPr>
                <w:p w14:paraId="16B8AA48" w14:textId="2372BAA4" w:rsidR="00ED7D41" w:rsidRPr="00A336DA" w:rsidRDefault="00DA24B2" w:rsidP="00DA24B2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SuccessFactors</w:t>
                  </w:r>
                </w:p>
              </w:tc>
              <w:tc>
                <w:tcPr>
                  <w:tcW w:w="1267" w:type="dxa"/>
                  <w:vAlign w:val="center"/>
                </w:tcPr>
                <w:p w14:paraId="45695403" w14:textId="77777777" w:rsidR="00ED7D41" w:rsidRPr="00A336DA" w:rsidRDefault="00ED7D41" w:rsidP="00B72C00">
                  <w:pPr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336DA">
                    <w:rPr>
                      <w:rFonts w:asciiTheme="minorHAnsi" w:hAnsi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993" w:type="dxa"/>
                  <w:vAlign w:val="center"/>
                </w:tcPr>
                <w:p w14:paraId="74C8D858" w14:textId="06547F80" w:rsidR="00ED7D41" w:rsidRPr="00A336DA" w:rsidRDefault="00DA24B2" w:rsidP="00B72C0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Gestão de Talentos (Cloud)</w:t>
                  </w:r>
                </w:p>
              </w:tc>
              <w:tc>
                <w:tcPr>
                  <w:tcW w:w="3969" w:type="dxa"/>
                </w:tcPr>
                <w:p w14:paraId="58209F54" w14:textId="77777777" w:rsidR="00ED7D41" w:rsidRPr="00DA24B2" w:rsidRDefault="00ED7D41" w:rsidP="00DA24B2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DA24B2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LMS;</w:t>
                  </w:r>
                </w:p>
                <w:p w14:paraId="768D40FD" w14:textId="1B762000" w:rsidR="00ED7D41" w:rsidRPr="00DA24B2" w:rsidRDefault="00DA24B2" w:rsidP="00DA24B2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DA24B2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CDP</w:t>
                  </w:r>
                  <w: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 xml:space="preserve"> – Carreira e Sucessão;</w:t>
                  </w:r>
                  <w:r w:rsidR="00ED7D41" w:rsidRPr="00DA24B2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 xml:space="preserve"> </w:t>
                  </w:r>
                </w:p>
                <w:p w14:paraId="24032432" w14:textId="77777777" w:rsidR="00ED7D41" w:rsidRPr="00DA24B2" w:rsidRDefault="00ED7D41" w:rsidP="00DA24B2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DA24B2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Gestão de Metas;</w:t>
                  </w:r>
                </w:p>
                <w:p w14:paraId="2790566D" w14:textId="1A92C908" w:rsidR="00ED7D41" w:rsidRPr="00DA24B2" w:rsidRDefault="00DA24B2" w:rsidP="00DA24B2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Gestão</w:t>
                  </w:r>
                  <w:r w:rsidR="00ED7D41" w:rsidRPr="00DA24B2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 xml:space="preserve"> de desempenho e competência;</w:t>
                  </w:r>
                </w:p>
                <w:p w14:paraId="67505947" w14:textId="0C3706F6" w:rsidR="00ED7D41" w:rsidRPr="00DA24B2" w:rsidRDefault="00ED7D41" w:rsidP="00DA24B2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DA24B2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Calibração;</w:t>
                  </w:r>
                </w:p>
                <w:p w14:paraId="107DF627" w14:textId="77777777" w:rsidR="00ED7D41" w:rsidRPr="00DA24B2" w:rsidRDefault="00ED7D41" w:rsidP="00DA24B2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DA24B2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Gestão de compensação;</w:t>
                  </w:r>
                </w:p>
                <w:p w14:paraId="440368E0" w14:textId="77777777" w:rsidR="00ED7D41" w:rsidRPr="00DA24B2" w:rsidRDefault="00ED7D41" w:rsidP="00DA24B2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DA24B2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SAP JAM;</w:t>
                  </w:r>
                </w:p>
                <w:p w14:paraId="51DB37DC" w14:textId="77777777" w:rsidR="00ED7D41" w:rsidRPr="00DA24B2" w:rsidRDefault="00ED7D41" w:rsidP="00DA24B2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DA24B2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Integração SAP  HCM</w:t>
                  </w:r>
                </w:p>
                <w:p w14:paraId="61FACEA2" w14:textId="77777777" w:rsidR="00ED7D41" w:rsidRPr="00A336DA" w:rsidRDefault="00ED7D41" w:rsidP="00B72C00">
                  <w:p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</w:p>
              </w:tc>
            </w:tr>
            <w:tr w:rsidR="00ED7D41" w:rsidRPr="00A336DA" w14:paraId="3FF78F07" w14:textId="77777777" w:rsidTr="00DA24B2">
              <w:tc>
                <w:tcPr>
                  <w:tcW w:w="2272" w:type="dxa"/>
                  <w:vAlign w:val="center"/>
                </w:tcPr>
                <w:p w14:paraId="4648A03F" w14:textId="77777777" w:rsidR="00ED7D41" w:rsidRPr="00A336DA" w:rsidRDefault="00ED7D41" w:rsidP="00A336DA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336DA">
                    <w:rPr>
                      <w:rFonts w:asciiTheme="minorHAnsi" w:hAnsiTheme="minorHAnsi"/>
                      <w:sz w:val="20"/>
                      <w:szCs w:val="20"/>
                    </w:rPr>
                    <w:t>eSocial  - SAP HCM</w:t>
                  </w:r>
                </w:p>
              </w:tc>
              <w:tc>
                <w:tcPr>
                  <w:tcW w:w="1267" w:type="dxa"/>
                  <w:vAlign w:val="center"/>
                </w:tcPr>
                <w:p w14:paraId="6B3868A0" w14:textId="77777777" w:rsidR="00ED7D41" w:rsidRPr="00A336DA" w:rsidRDefault="00ED7D41" w:rsidP="00B72C00">
                  <w:pPr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336DA">
                    <w:rPr>
                      <w:rFonts w:asciiTheme="minorHAnsi" w:hAnsi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993" w:type="dxa"/>
                  <w:vAlign w:val="center"/>
                </w:tcPr>
                <w:p w14:paraId="6E12B6DC" w14:textId="41F54806" w:rsidR="00ED7D41" w:rsidRPr="00A336DA" w:rsidRDefault="00ED7D41" w:rsidP="00B72C00">
                  <w:p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A336DA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Obrigações Fiscais, Previdenciárias e Trabalhistas relacionadas ao eSocial</w:t>
                  </w:r>
                  <w:r w:rsidR="00DA24B2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 xml:space="preserve"> - </w:t>
                  </w:r>
                  <w:r w:rsidR="00DA24B2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(on-premise)</w:t>
                  </w:r>
                </w:p>
              </w:tc>
              <w:tc>
                <w:tcPr>
                  <w:tcW w:w="3969" w:type="dxa"/>
                </w:tcPr>
                <w:p w14:paraId="3612B0AF" w14:textId="77777777" w:rsidR="00DA24B2" w:rsidRDefault="00DA24B2" w:rsidP="00B72C00">
                  <w:p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</w:p>
                <w:p w14:paraId="54A39B5F" w14:textId="77777777" w:rsidR="00ED7D41" w:rsidRPr="00A336DA" w:rsidRDefault="00ED7D41" w:rsidP="00B72C00">
                  <w:p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A336DA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Layout do manual do eSocial;</w:t>
                  </w:r>
                </w:p>
                <w:p w14:paraId="0560606D" w14:textId="77777777" w:rsidR="00ED7D41" w:rsidRDefault="00ED7D41" w:rsidP="0059741D">
                  <w:p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A336DA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Mensageria</w:t>
                  </w:r>
                  <w:r w:rsidR="0059741D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 xml:space="preserve"> SAP PI</w:t>
                  </w:r>
                </w:p>
                <w:p w14:paraId="5D13141D" w14:textId="0471308E" w:rsidR="0059741D" w:rsidRPr="00A336DA" w:rsidRDefault="0059741D" w:rsidP="0059741D">
                  <w:p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</w:p>
              </w:tc>
            </w:tr>
            <w:tr w:rsidR="00ED7D41" w:rsidRPr="00A336DA" w14:paraId="310F081A" w14:textId="77777777" w:rsidTr="00DA24B2">
              <w:tc>
                <w:tcPr>
                  <w:tcW w:w="2272" w:type="dxa"/>
                  <w:vAlign w:val="center"/>
                </w:tcPr>
                <w:p w14:paraId="1736C800" w14:textId="77777777" w:rsidR="00ED7D41" w:rsidRPr="00A336DA" w:rsidRDefault="00ED7D41" w:rsidP="00A336DA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336DA">
                    <w:rPr>
                      <w:rFonts w:asciiTheme="minorHAnsi" w:hAnsiTheme="minorHAnsi"/>
                      <w:sz w:val="20"/>
                      <w:szCs w:val="20"/>
                    </w:rPr>
                    <w:t>Portal Intranet</w:t>
                  </w:r>
                </w:p>
              </w:tc>
              <w:tc>
                <w:tcPr>
                  <w:tcW w:w="1267" w:type="dxa"/>
                  <w:vAlign w:val="center"/>
                </w:tcPr>
                <w:p w14:paraId="2BA37447" w14:textId="77777777" w:rsidR="00ED7D41" w:rsidRPr="00A336DA" w:rsidRDefault="00ED7D41" w:rsidP="00B72C00">
                  <w:pPr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336DA">
                    <w:rPr>
                      <w:rFonts w:asciiTheme="minorHAnsi" w:hAnsi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993" w:type="dxa"/>
                  <w:vAlign w:val="center"/>
                </w:tcPr>
                <w:p w14:paraId="38B09E30" w14:textId="77777777" w:rsidR="00ED7D41" w:rsidRPr="00A336DA" w:rsidRDefault="00ED7D41" w:rsidP="00B72C00">
                  <w:p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A336DA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Portal RH - WebSempre</w:t>
                  </w:r>
                </w:p>
              </w:tc>
              <w:tc>
                <w:tcPr>
                  <w:tcW w:w="3969" w:type="dxa"/>
                </w:tcPr>
                <w:p w14:paraId="5D5FE8D9" w14:textId="77777777" w:rsidR="00ED7D41" w:rsidRDefault="00ED7D41" w:rsidP="00B72C00">
                  <w:p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  <w:r w:rsidRPr="00A336DA"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  <w:t>Mapeamento das funcionalidades do Portal HR pela HR Solutions.</w:t>
                  </w:r>
                </w:p>
                <w:p w14:paraId="6AB15B78" w14:textId="77777777" w:rsidR="0059741D" w:rsidRPr="00A336DA" w:rsidRDefault="0059741D" w:rsidP="00B72C00">
                  <w:pPr>
                    <w:rPr>
                      <w:rFonts w:asciiTheme="minorHAnsi" w:hAnsiTheme="minorHAnsi" w:cs="Arial"/>
                      <w:color w:val="404040"/>
                      <w:sz w:val="20"/>
                      <w:szCs w:val="20"/>
                    </w:rPr>
                  </w:pPr>
                </w:p>
              </w:tc>
            </w:tr>
          </w:tbl>
          <w:p w14:paraId="6273DF6D" w14:textId="77777777" w:rsidR="00551D80" w:rsidRPr="00A336DA" w:rsidRDefault="00551D80" w:rsidP="00E85A82">
            <w:pPr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0867C9A6" w14:textId="77777777" w:rsidR="003B327E" w:rsidRPr="00A336DA" w:rsidRDefault="003B327E">
      <w:pPr>
        <w:rPr>
          <w:rFonts w:asciiTheme="minorHAnsi" w:hAnsiTheme="minorHAnsi"/>
          <w:b/>
        </w:rPr>
      </w:pPr>
      <w:bookmarkStart w:id="2" w:name="_GoBack"/>
      <w:bookmarkEnd w:id="0"/>
      <w:bookmarkEnd w:id="1"/>
    </w:p>
    <w:bookmarkEnd w:id="2"/>
    <w:p w14:paraId="10AFA12D" w14:textId="77777777" w:rsidR="00BA76D7" w:rsidRPr="00A336DA" w:rsidRDefault="00D56448" w:rsidP="003B327E">
      <w:pPr>
        <w:spacing w:line="360" w:lineRule="auto"/>
        <w:rPr>
          <w:rFonts w:asciiTheme="minorHAnsi" w:hAnsiTheme="minorHAnsi"/>
          <w:b/>
        </w:rPr>
      </w:pPr>
      <w:r w:rsidRPr="00A336DA">
        <w:rPr>
          <w:rFonts w:asciiTheme="minorHAnsi" w:hAnsiTheme="minorHAnsi"/>
          <w:b/>
        </w:rPr>
        <w:t>P</w:t>
      </w:r>
      <w:r w:rsidR="00BA76D7" w:rsidRPr="00A336DA">
        <w:rPr>
          <w:rFonts w:asciiTheme="minorHAnsi" w:hAnsiTheme="minorHAnsi"/>
          <w:b/>
        </w:rPr>
        <w:t>remissas</w:t>
      </w:r>
      <w:r w:rsidR="003B327E" w:rsidRPr="00A336DA">
        <w:rPr>
          <w:rFonts w:asciiTheme="minorHAnsi" w:hAnsiTheme="minorHAnsi"/>
          <w:b/>
        </w:rPr>
        <w:t>:</w:t>
      </w:r>
    </w:p>
    <w:tbl>
      <w:tblPr>
        <w:tblW w:w="0" w:type="auto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39"/>
      </w:tblGrid>
      <w:tr w:rsidR="00BA76D7" w:rsidRPr="00A336DA" w14:paraId="138F2391" w14:textId="77777777" w:rsidTr="003B327E">
        <w:tc>
          <w:tcPr>
            <w:tcW w:w="9639" w:type="dxa"/>
          </w:tcPr>
          <w:p w14:paraId="37857DA9" w14:textId="1EDAF509" w:rsidR="006A6EE6" w:rsidRPr="00A336DA" w:rsidRDefault="005644D1" w:rsidP="00CA638B">
            <w:pPr>
              <w:numPr>
                <w:ilvl w:val="0"/>
                <w:numId w:val="33"/>
              </w:numPr>
              <w:spacing w:line="360" w:lineRule="auto"/>
              <w:ind w:firstLine="318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A336DA">
              <w:rPr>
                <w:rFonts w:asciiTheme="minorHAnsi" w:hAnsiTheme="minorHAnsi" w:cs="Arial"/>
                <w:sz w:val="20"/>
              </w:rPr>
              <w:t xml:space="preserve">A disponibilidade </w:t>
            </w:r>
            <w:r w:rsidR="00052590" w:rsidRPr="00A336DA">
              <w:rPr>
                <w:rFonts w:asciiTheme="minorHAnsi" w:hAnsiTheme="minorHAnsi" w:cs="Arial"/>
                <w:sz w:val="20"/>
              </w:rPr>
              <w:t xml:space="preserve">em tempo integral </w:t>
            </w:r>
            <w:r w:rsidRPr="00A336DA">
              <w:rPr>
                <w:rFonts w:asciiTheme="minorHAnsi" w:hAnsiTheme="minorHAnsi" w:cs="Arial"/>
                <w:sz w:val="20"/>
              </w:rPr>
              <w:t>dos Key Users</w:t>
            </w:r>
            <w:r w:rsidR="00533265" w:rsidRPr="00A336DA">
              <w:rPr>
                <w:rFonts w:asciiTheme="minorHAnsi" w:hAnsiTheme="minorHAnsi" w:cs="Arial"/>
                <w:sz w:val="20"/>
              </w:rPr>
              <w:t xml:space="preserve"> e PMO</w:t>
            </w:r>
            <w:r w:rsidR="00052590"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7E50DC" w:rsidRPr="00A336DA">
              <w:rPr>
                <w:rFonts w:asciiTheme="minorHAnsi" w:hAnsiTheme="minorHAnsi" w:cs="Arial"/>
                <w:sz w:val="20"/>
              </w:rPr>
              <w:t>para definição d</w:t>
            </w:r>
            <w:r w:rsidR="00347563" w:rsidRPr="00A336DA">
              <w:rPr>
                <w:rFonts w:asciiTheme="minorHAnsi" w:hAnsiTheme="minorHAnsi" w:cs="Arial"/>
                <w:sz w:val="20"/>
              </w:rPr>
              <w:t>o</w:t>
            </w:r>
            <w:r w:rsidR="007E50DC" w:rsidRPr="00A336DA">
              <w:rPr>
                <w:rFonts w:asciiTheme="minorHAnsi" w:hAnsiTheme="minorHAnsi" w:cs="Arial"/>
                <w:sz w:val="20"/>
              </w:rPr>
              <w:t xml:space="preserve">s </w:t>
            </w:r>
            <w:r w:rsidR="00052590" w:rsidRPr="00A336DA">
              <w:rPr>
                <w:rFonts w:asciiTheme="minorHAnsi" w:hAnsiTheme="minorHAnsi" w:cs="Arial"/>
                <w:sz w:val="20"/>
              </w:rPr>
              <w:t>processos d</w:t>
            </w:r>
            <w:r w:rsidR="007E50DC" w:rsidRPr="00A336DA">
              <w:rPr>
                <w:rFonts w:asciiTheme="minorHAnsi" w:hAnsiTheme="minorHAnsi" w:cs="Arial"/>
                <w:sz w:val="20"/>
              </w:rPr>
              <w:t xml:space="preserve">e negócio, </w:t>
            </w:r>
            <w:r w:rsidR="00052590" w:rsidRPr="00A336DA">
              <w:rPr>
                <w:rFonts w:asciiTheme="minorHAnsi" w:hAnsiTheme="minorHAnsi" w:cs="Arial"/>
                <w:sz w:val="20"/>
              </w:rPr>
              <w:t>especialmente durante as</w:t>
            </w:r>
            <w:r w:rsidR="007E50DC" w:rsidRPr="00A336DA">
              <w:rPr>
                <w:rFonts w:asciiTheme="minorHAnsi" w:hAnsiTheme="minorHAnsi" w:cs="Arial"/>
                <w:sz w:val="20"/>
              </w:rPr>
              <w:t xml:space="preserve"> Fases</w:t>
            </w:r>
            <w:r w:rsidR="00052590" w:rsidRPr="00A336DA">
              <w:rPr>
                <w:rFonts w:asciiTheme="minorHAnsi" w:hAnsiTheme="minorHAnsi" w:cs="Arial"/>
                <w:sz w:val="20"/>
              </w:rPr>
              <w:t xml:space="preserve"> 2 e 3, </w:t>
            </w:r>
            <w:r w:rsidR="007E50DC" w:rsidRPr="00A336DA">
              <w:rPr>
                <w:rFonts w:asciiTheme="minorHAnsi" w:hAnsiTheme="minorHAnsi" w:cs="Arial"/>
                <w:sz w:val="20"/>
              </w:rPr>
              <w:t xml:space="preserve">e sempre </w:t>
            </w:r>
            <w:r w:rsidRPr="00A336DA">
              <w:rPr>
                <w:rFonts w:asciiTheme="minorHAnsi" w:hAnsiTheme="minorHAnsi" w:cs="Arial"/>
                <w:sz w:val="20"/>
              </w:rPr>
              <w:t xml:space="preserve">quando </w:t>
            </w:r>
            <w:r w:rsidR="000B452A" w:rsidRPr="00A336DA">
              <w:rPr>
                <w:rFonts w:asciiTheme="minorHAnsi" w:hAnsiTheme="minorHAnsi" w:cs="Arial"/>
                <w:sz w:val="20"/>
              </w:rPr>
              <w:t xml:space="preserve">requisitados </w:t>
            </w:r>
            <w:r w:rsidRPr="00A336DA">
              <w:rPr>
                <w:rFonts w:asciiTheme="minorHAnsi" w:hAnsiTheme="minorHAnsi" w:cs="Arial"/>
                <w:sz w:val="20"/>
              </w:rPr>
              <w:t>pelos consultores d</w:t>
            </w:r>
            <w:r w:rsidR="00683D27" w:rsidRPr="00A336DA">
              <w:rPr>
                <w:rFonts w:asciiTheme="minorHAnsi" w:hAnsiTheme="minorHAnsi" w:cs="Arial"/>
                <w:sz w:val="20"/>
              </w:rPr>
              <w:t xml:space="preserve">a </w:t>
            </w:r>
            <w:r w:rsidR="00904B06" w:rsidRPr="00A336DA">
              <w:rPr>
                <w:rFonts w:asciiTheme="minorHAnsi" w:hAnsiTheme="minorHAnsi" w:cs="Arial"/>
                <w:sz w:val="20"/>
              </w:rPr>
              <w:t>HR SOLUTIONS no Grupo AMAGGI</w:t>
            </w:r>
            <w:r w:rsidRPr="00A336DA">
              <w:rPr>
                <w:rFonts w:asciiTheme="minorHAnsi" w:hAnsiTheme="minorHAnsi" w:cs="Arial"/>
                <w:sz w:val="20"/>
              </w:rPr>
              <w:t xml:space="preserve">, deverá atender os prazos definidos nas </w:t>
            </w:r>
            <w:r w:rsidR="001B60BE" w:rsidRPr="00A336DA">
              <w:rPr>
                <w:rFonts w:asciiTheme="minorHAnsi" w:hAnsiTheme="minorHAnsi" w:cs="Arial"/>
                <w:sz w:val="20"/>
              </w:rPr>
              <w:t>atividade</w:t>
            </w:r>
            <w:r w:rsidR="00F872AF" w:rsidRPr="00A336DA">
              <w:rPr>
                <w:rFonts w:asciiTheme="minorHAnsi" w:hAnsiTheme="minorHAnsi" w:cs="Arial"/>
                <w:sz w:val="20"/>
              </w:rPr>
              <w:t>s</w:t>
            </w:r>
            <w:r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4524F2" w:rsidRPr="00A336DA">
              <w:rPr>
                <w:rFonts w:asciiTheme="minorHAnsi" w:hAnsiTheme="minorHAnsi" w:cs="Arial"/>
                <w:sz w:val="20"/>
              </w:rPr>
              <w:t>específicas</w:t>
            </w:r>
            <w:r w:rsidR="00EF4D56" w:rsidRPr="00A336DA">
              <w:rPr>
                <w:rFonts w:asciiTheme="minorHAnsi" w:hAnsiTheme="minorHAnsi" w:cs="Arial"/>
                <w:sz w:val="20"/>
              </w:rPr>
              <w:t xml:space="preserve"> do Cronograma deste</w:t>
            </w:r>
            <w:r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D743A0" w:rsidRPr="00A336DA">
              <w:rPr>
                <w:rFonts w:asciiTheme="minorHAnsi" w:hAnsiTheme="minorHAnsi" w:cs="Arial"/>
                <w:sz w:val="20"/>
              </w:rPr>
              <w:t>projeto</w:t>
            </w:r>
            <w:r w:rsidR="009A07AB" w:rsidRPr="00A336DA">
              <w:rPr>
                <w:rFonts w:asciiTheme="minorHAnsi" w:hAnsiTheme="minorHAnsi" w:cs="Arial"/>
                <w:sz w:val="20"/>
              </w:rPr>
              <w:t>;</w:t>
            </w:r>
          </w:p>
          <w:p w14:paraId="17328E38" w14:textId="6AC9CAD9" w:rsidR="0020795F" w:rsidRPr="00A336DA" w:rsidRDefault="005A72FB" w:rsidP="00CA638B">
            <w:pPr>
              <w:numPr>
                <w:ilvl w:val="0"/>
                <w:numId w:val="33"/>
              </w:numPr>
              <w:spacing w:line="360" w:lineRule="auto"/>
              <w:ind w:firstLine="318"/>
              <w:jc w:val="both"/>
              <w:rPr>
                <w:rFonts w:asciiTheme="minorHAnsi" w:hAnsiTheme="minorHAnsi" w:cs="Arial"/>
                <w:sz w:val="20"/>
              </w:rPr>
            </w:pPr>
            <w:r w:rsidRPr="00A336DA">
              <w:rPr>
                <w:rFonts w:asciiTheme="minorHAnsi" w:hAnsiTheme="minorHAnsi" w:cs="Arial"/>
                <w:sz w:val="20"/>
              </w:rPr>
              <w:t>Deve-se utilizar</w:t>
            </w:r>
            <w:r w:rsidR="00052590" w:rsidRPr="00A336DA">
              <w:rPr>
                <w:rFonts w:asciiTheme="minorHAnsi" w:hAnsiTheme="minorHAnsi" w:cs="Arial"/>
                <w:sz w:val="20"/>
              </w:rPr>
              <w:t xml:space="preserve"> sempre que possível, as </w:t>
            </w:r>
            <w:r w:rsidR="00AD55AC" w:rsidRPr="00A336DA">
              <w:rPr>
                <w:rFonts w:asciiTheme="minorHAnsi" w:hAnsiTheme="minorHAnsi" w:cs="Arial"/>
                <w:sz w:val="20"/>
              </w:rPr>
              <w:t>transa</w:t>
            </w:r>
            <w:r w:rsidR="00F872AF" w:rsidRPr="00A336DA">
              <w:rPr>
                <w:rFonts w:asciiTheme="minorHAnsi" w:hAnsiTheme="minorHAnsi" w:cs="Arial"/>
                <w:sz w:val="20"/>
              </w:rPr>
              <w:t>ções</w:t>
            </w:r>
            <w:r w:rsidR="00052590"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20795F" w:rsidRPr="00A336DA">
              <w:rPr>
                <w:rFonts w:asciiTheme="minorHAnsi" w:hAnsiTheme="minorHAnsi" w:cs="Arial"/>
                <w:i/>
                <w:sz w:val="20"/>
              </w:rPr>
              <w:t>standard</w:t>
            </w:r>
            <w:r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052590" w:rsidRPr="00A336DA">
              <w:rPr>
                <w:rFonts w:asciiTheme="minorHAnsi" w:hAnsiTheme="minorHAnsi" w:cs="Arial"/>
                <w:sz w:val="20"/>
              </w:rPr>
              <w:t>d</w:t>
            </w:r>
            <w:r w:rsidRPr="00A336DA">
              <w:rPr>
                <w:rFonts w:asciiTheme="minorHAnsi" w:hAnsiTheme="minorHAnsi" w:cs="Arial"/>
                <w:sz w:val="20"/>
              </w:rPr>
              <w:t xml:space="preserve">o </w:t>
            </w:r>
            <w:r w:rsidR="00052590" w:rsidRPr="00A336DA">
              <w:rPr>
                <w:rFonts w:asciiTheme="minorHAnsi" w:hAnsiTheme="minorHAnsi" w:cs="Arial"/>
                <w:sz w:val="20"/>
              </w:rPr>
              <w:t>SAP</w:t>
            </w:r>
            <w:r w:rsidRPr="00A336DA">
              <w:rPr>
                <w:rFonts w:asciiTheme="minorHAnsi" w:hAnsiTheme="minorHAnsi" w:cs="Arial"/>
                <w:sz w:val="20"/>
              </w:rPr>
              <w:t>.</w:t>
            </w:r>
            <w:r w:rsidR="0020795F"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9F5D9E" w:rsidRPr="00A336DA">
              <w:rPr>
                <w:rFonts w:asciiTheme="minorHAnsi" w:hAnsiTheme="minorHAnsi" w:cs="Arial"/>
                <w:sz w:val="20"/>
              </w:rPr>
              <w:t>Somente em casos de ex</w:t>
            </w:r>
            <w:r w:rsidR="00EF4D56" w:rsidRPr="00A336DA">
              <w:rPr>
                <w:rFonts w:asciiTheme="minorHAnsi" w:hAnsiTheme="minorHAnsi" w:cs="Arial"/>
                <w:sz w:val="20"/>
              </w:rPr>
              <w:t>trema necessidade serão feitos d</w:t>
            </w:r>
            <w:r w:rsidR="009F5D9E" w:rsidRPr="00A336DA">
              <w:rPr>
                <w:rFonts w:asciiTheme="minorHAnsi" w:hAnsiTheme="minorHAnsi" w:cs="Arial"/>
                <w:sz w:val="20"/>
              </w:rPr>
              <w:t>esenvolvimento</w:t>
            </w:r>
            <w:r w:rsidR="002A6091" w:rsidRPr="00A336DA">
              <w:rPr>
                <w:rFonts w:asciiTheme="minorHAnsi" w:hAnsiTheme="minorHAnsi" w:cs="Arial"/>
                <w:sz w:val="20"/>
              </w:rPr>
              <w:t>s</w:t>
            </w:r>
            <w:r w:rsidR="00EF4D56" w:rsidRPr="00A336DA">
              <w:rPr>
                <w:rFonts w:asciiTheme="minorHAnsi" w:hAnsiTheme="minorHAnsi" w:cs="Arial"/>
                <w:sz w:val="20"/>
              </w:rPr>
              <w:t xml:space="preserve"> a</w:t>
            </w:r>
            <w:r w:rsidR="009F5D9E" w:rsidRPr="00A336DA">
              <w:rPr>
                <w:rFonts w:asciiTheme="minorHAnsi" w:hAnsiTheme="minorHAnsi" w:cs="Arial"/>
                <w:sz w:val="20"/>
              </w:rPr>
              <w:t xml:space="preserve">dicionais </w:t>
            </w:r>
            <w:r w:rsidR="00211CBC" w:rsidRPr="00A336DA">
              <w:rPr>
                <w:rFonts w:asciiTheme="minorHAnsi" w:hAnsiTheme="minorHAnsi" w:cs="Arial"/>
                <w:sz w:val="20"/>
              </w:rPr>
              <w:t>com a finalidade</w:t>
            </w:r>
            <w:r w:rsidR="000B452A" w:rsidRPr="00A336DA">
              <w:rPr>
                <w:rFonts w:asciiTheme="minorHAnsi" w:hAnsiTheme="minorHAnsi" w:cs="Arial"/>
                <w:sz w:val="20"/>
              </w:rPr>
              <w:t xml:space="preserve"> de</w:t>
            </w:r>
            <w:r w:rsidR="00F872AF" w:rsidRPr="00A336DA">
              <w:rPr>
                <w:rFonts w:asciiTheme="minorHAnsi" w:hAnsiTheme="minorHAnsi" w:cs="Arial"/>
                <w:sz w:val="20"/>
              </w:rPr>
              <w:t xml:space="preserve"> padronizar</w:t>
            </w:r>
            <w:r w:rsidR="009F5D9E" w:rsidRPr="00A336DA">
              <w:rPr>
                <w:rFonts w:asciiTheme="minorHAnsi" w:hAnsiTheme="minorHAnsi" w:cs="Arial"/>
                <w:sz w:val="20"/>
              </w:rPr>
              <w:t xml:space="preserve"> a solução a ser impl</w:t>
            </w:r>
            <w:r w:rsidR="007A34C3" w:rsidRPr="00A336DA">
              <w:rPr>
                <w:rFonts w:asciiTheme="minorHAnsi" w:hAnsiTheme="minorHAnsi" w:cs="Arial"/>
                <w:sz w:val="20"/>
              </w:rPr>
              <w:t>ementada</w:t>
            </w:r>
            <w:r w:rsidR="009F5D9E" w:rsidRPr="00A336DA">
              <w:rPr>
                <w:rFonts w:asciiTheme="minorHAnsi" w:hAnsiTheme="minorHAnsi" w:cs="Arial"/>
                <w:sz w:val="20"/>
              </w:rPr>
              <w:t>.</w:t>
            </w:r>
            <w:r w:rsidR="000B452A"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3400B8" w:rsidRPr="00A336DA">
              <w:rPr>
                <w:rFonts w:asciiTheme="minorHAnsi" w:hAnsiTheme="minorHAnsi" w:cs="Arial"/>
                <w:sz w:val="20"/>
              </w:rPr>
              <w:t>Nestes desenvolvimentos</w:t>
            </w:r>
            <w:r w:rsidR="00077CEE"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0B452A" w:rsidRPr="00A336DA">
              <w:rPr>
                <w:rFonts w:asciiTheme="minorHAnsi" w:hAnsiTheme="minorHAnsi" w:cs="Arial"/>
                <w:sz w:val="20"/>
              </w:rPr>
              <w:t>deve-s</w:t>
            </w:r>
            <w:r w:rsidR="00EF4D56" w:rsidRPr="00A336DA">
              <w:rPr>
                <w:rFonts w:asciiTheme="minorHAnsi" w:hAnsiTheme="minorHAnsi" w:cs="Arial"/>
                <w:sz w:val="20"/>
              </w:rPr>
              <w:t>e focar no mínimo de codificações</w:t>
            </w:r>
            <w:r w:rsidR="000B452A" w:rsidRPr="00A336DA">
              <w:rPr>
                <w:rFonts w:asciiTheme="minorHAnsi" w:hAnsiTheme="minorHAnsi" w:cs="Arial"/>
                <w:sz w:val="20"/>
              </w:rPr>
              <w:t xml:space="preserve"> e máximo de desenho, reutilizando os componentes já existentes;</w:t>
            </w:r>
          </w:p>
          <w:p w14:paraId="0986BB4F" w14:textId="77777777" w:rsidR="003B327E" w:rsidRPr="00A336DA" w:rsidRDefault="003B327E" w:rsidP="00CA638B">
            <w:pPr>
              <w:spacing w:line="360" w:lineRule="auto"/>
              <w:ind w:firstLine="318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</w:p>
          <w:p w14:paraId="10CC8BAF" w14:textId="2FC33FC7" w:rsidR="005644D1" w:rsidRPr="00A336DA" w:rsidRDefault="005644D1" w:rsidP="00CA638B">
            <w:pPr>
              <w:numPr>
                <w:ilvl w:val="0"/>
                <w:numId w:val="33"/>
              </w:numPr>
              <w:spacing w:line="360" w:lineRule="auto"/>
              <w:ind w:firstLine="318"/>
              <w:jc w:val="both"/>
              <w:rPr>
                <w:rFonts w:asciiTheme="minorHAnsi" w:hAnsiTheme="minorHAnsi" w:cs="Arial"/>
                <w:sz w:val="20"/>
              </w:rPr>
            </w:pPr>
            <w:r w:rsidRPr="00A336DA">
              <w:rPr>
                <w:rFonts w:asciiTheme="minorHAnsi" w:hAnsiTheme="minorHAnsi" w:cs="Arial"/>
                <w:sz w:val="20"/>
              </w:rPr>
              <w:t xml:space="preserve">A indisponibilidade dos recursos de </w:t>
            </w:r>
            <w:r w:rsidR="00F872AF" w:rsidRPr="00A336DA">
              <w:rPr>
                <w:rFonts w:asciiTheme="minorHAnsi" w:hAnsiTheme="minorHAnsi" w:cs="Arial"/>
                <w:sz w:val="20"/>
              </w:rPr>
              <w:t>Infra-estrutura</w:t>
            </w:r>
            <w:r w:rsidR="00211CBC" w:rsidRPr="00A336DA">
              <w:rPr>
                <w:rFonts w:asciiTheme="minorHAnsi" w:hAnsiTheme="minorHAnsi" w:cs="Arial"/>
                <w:sz w:val="20"/>
              </w:rPr>
              <w:t xml:space="preserve"> (</w:t>
            </w:r>
            <w:r w:rsidR="00EF4D56" w:rsidRPr="00A336DA">
              <w:rPr>
                <w:rFonts w:asciiTheme="minorHAnsi" w:hAnsiTheme="minorHAnsi" w:cs="Arial"/>
                <w:sz w:val="20"/>
              </w:rPr>
              <w:t>computador, i</w:t>
            </w:r>
            <w:r w:rsidRPr="00A336DA">
              <w:rPr>
                <w:rFonts w:asciiTheme="minorHAnsi" w:hAnsiTheme="minorHAnsi" w:cs="Arial"/>
                <w:sz w:val="20"/>
              </w:rPr>
              <w:t xml:space="preserve">mpressora, </w:t>
            </w:r>
            <w:r w:rsidR="00EF4D56" w:rsidRPr="00A336DA">
              <w:rPr>
                <w:rFonts w:asciiTheme="minorHAnsi" w:hAnsiTheme="minorHAnsi" w:cs="Arial"/>
                <w:sz w:val="20"/>
              </w:rPr>
              <w:t>r</w:t>
            </w:r>
            <w:r w:rsidRPr="00A336DA">
              <w:rPr>
                <w:rFonts w:asciiTheme="minorHAnsi" w:hAnsiTheme="minorHAnsi" w:cs="Arial"/>
                <w:sz w:val="20"/>
              </w:rPr>
              <w:t xml:space="preserve">ede </w:t>
            </w:r>
            <w:r w:rsidR="00EF4D56" w:rsidRPr="00A336DA">
              <w:rPr>
                <w:rFonts w:asciiTheme="minorHAnsi" w:hAnsiTheme="minorHAnsi" w:cs="Arial"/>
                <w:sz w:val="20"/>
              </w:rPr>
              <w:t>l</w:t>
            </w:r>
            <w:r w:rsidRPr="00A336DA">
              <w:rPr>
                <w:rFonts w:asciiTheme="minorHAnsi" w:hAnsiTheme="minorHAnsi" w:cs="Arial"/>
                <w:sz w:val="20"/>
              </w:rPr>
              <w:t>ocal</w:t>
            </w:r>
            <w:r w:rsidR="00EF4D56" w:rsidRPr="00A336DA">
              <w:rPr>
                <w:rFonts w:asciiTheme="minorHAnsi" w:hAnsiTheme="minorHAnsi" w:cs="Arial"/>
                <w:sz w:val="20"/>
              </w:rPr>
              <w:t>, i</w:t>
            </w:r>
            <w:r w:rsidR="000B452A" w:rsidRPr="00A336DA">
              <w:rPr>
                <w:rFonts w:asciiTheme="minorHAnsi" w:hAnsiTheme="minorHAnsi" w:cs="Arial"/>
                <w:sz w:val="20"/>
              </w:rPr>
              <w:t>nternet</w:t>
            </w:r>
            <w:r w:rsidRPr="00A336DA">
              <w:rPr>
                <w:rFonts w:asciiTheme="minorHAnsi" w:hAnsiTheme="minorHAnsi" w:cs="Arial"/>
                <w:sz w:val="20"/>
              </w:rPr>
              <w:t xml:space="preserve">, </w:t>
            </w:r>
            <w:r w:rsidR="00EF4D56" w:rsidRPr="00A336DA">
              <w:rPr>
                <w:rFonts w:asciiTheme="minorHAnsi" w:hAnsiTheme="minorHAnsi" w:cs="Arial"/>
                <w:sz w:val="20"/>
              </w:rPr>
              <w:t>e</w:t>
            </w:r>
            <w:r w:rsidRPr="00A336DA">
              <w:rPr>
                <w:rFonts w:asciiTheme="minorHAnsi" w:hAnsiTheme="minorHAnsi" w:cs="Arial"/>
                <w:sz w:val="20"/>
              </w:rPr>
              <w:t xml:space="preserve">nergia </w:t>
            </w:r>
            <w:r w:rsidR="00F872AF" w:rsidRPr="00A336DA">
              <w:rPr>
                <w:rFonts w:asciiTheme="minorHAnsi" w:hAnsiTheme="minorHAnsi" w:cs="Arial"/>
                <w:sz w:val="20"/>
              </w:rPr>
              <w:t>eléctrica</w:t>
            </w:r>
            <w:r w:rsidR="00052590" w:rsidRPr="00A336DA">
              <w:rPr>
                <w:rFonts w:asciiTheme="minorHAnsi" w:hAnsiTheme="minorHAnsi" w:cs="Arial"/>
                <w:sz w:val="20"/>
              </w:rPr>
              <w:t xml:space="preserve">, etc.) e </w:t>
            </w:r>
            <w:r w:rsidR="00EF4D56" w:rsidRPr="00A336DA">
              <w:rPr>
                <w:rFonts w:asciiTheme="minorHAnsi" w:hAnsiTheme="minorHAnsi" w:cs="Arial"/>
                <w:sz w:val="20"/>
              </w:rPr>
              <w:t>s</w:t>
            </w:r>
            <w:r w:rsidR="00211CBC" w:rsidRPr="00A336DA">
              <w:rPr>
                <w:rFonts w:asciiTheme="minorHAnsi" w:hAnsiTheme="minorHAnsi" w:cs="Arial"/>
                <w:sz w:val="20"/>
              </w:rPr>
              <w:t>istema (</w:t>
            </w:r>
            <w:r w:rsidR="00052590" w:rsidRPr="00A336DA">
              <w:rPr>
                <w:rFonts w:asciiTheme="minorHAnsi" w:hAnsiTheme="minorHAnsi" w:cs="Arial"/>
                <w:sz w:val="20"/>
              </w:rPr>
              <w:t xml:space="preserve">SAP, </w:t>
            </w:r>
            <w:r w:rsidR="00EF4D56" w:rsidRPr="00A336DA">
              <w:rPr>
                <w:rFonts w:asciiTheme="minorHAnsi" w:hAnsiTheme="minorHAnsi" w:cs="Arial"/>
                <w:sz w:val="20"/>
              </w:rPr>
              <w:t>l</w:t>
            </w:r>
            <w:r w:rsidRPr="00A336DA">
              <w:rPr>
                <w:rFonts w:asciiTheme="minorHAnsi" w:hAnsiTheme="minorHAnsi" w:cs="Arial"/>
                <w:sz w:val="20"/>
              </w:rPr>
              <w:t xml:space="preserve">ogins </w:t>
            </w:r>
            <w:r w:rsidR="00EF4D56" w:rsidRPr="00A336DA">
              <w:rPr>
                <w:rFonts w:asciiTheme="minorHAnsi" w:hAnsiTheme="minorHAnsi" w:cs="Arial"/>
                <w:sz w:val="20"/>
              </w:rPr>
              <w:t>e p</w:t>
            </w:r>
            <w:r w:rsidR="00052590" w:rsidRPr="00A336DA">
              <w:rPr>
                <w:rFonts w:asciiTheme="minorHAnsi" w:hAnsiTheme="minorHAnsi" w:cs="Arial"/>
                <w:sz w:val="20"/>
              </w:rPr>
              <w:t xml:space="preserve">erfis </w:t>
            </w:r>
            <w:r w:rsidR="00EF4D56" w:rsidRPr="00A336DA">
              <w:rPr>
                <w:rFonts w:asciiTheme="minorHAnsi" w:hAnsiTheme="minorHAnsi" w:cs="Arial"/>
                <w:sz w:val="20"/>
              </w:rPr>
              <w:t>de acesso, n</w:t>
            </w:r>
            <w:r w:rsidRPr="00A336DA">
              <w:rPr>
                <w:rFonts w:asciiTheme="minorHAnsi" w:hAnsiTheme="minorHAnsi" w:cs="Arial"/>
                <w:sz w:val="20"/>
              </w:rPr>
              <w:t>etwork, etc.), serão objeto de revisão dos prazos defini</w:t>
            </w:r>
            <w:r w:rsidR="00EF4D56" w:rsidRPr="00A336DA">
              <w:rPr>
                <w:rFonts w:asciiTheme="minorHAnsi" w:hAnsiTheme="minorHAnsi" w:cs="Arial"/>
                <w:sz w:val="20"/>
              </w:rPr>
              <w:t>dos no c</w:t>
            </w:r>
            <w:r w:rsidR="009A07AB" w:rsidRPr="00A336DA">
              <w:rPr>
                <w:rFonts w:asciiTheme="minorHAnsi" w:hAnsiTheme="minorHAnsi" w:cs="Arial"/>
                <w:sz w:val="20"/>
              </w:rPr>
              <w:t xml:space="preserve">ronograma deste </w:t>
            </w:r>
            <w:r w:rsidR="00D743A0" w:rsidRPr="00A336DA">
              <w:rPr>
                <w:rFonts w:asciiTheme="minorHAnsi" w:hAnsiTheme="minorHAnsi" w:cs="Arial"/>
                <w:sz w:val="20"/>
              </w:rPr>
              <w:t>projeto</w:t>
            </w:r>
            <w:r w:rsidR="009A07AB" w:rsidRPr="00A336DA">
              <w:rPr>
                <w:rFonts w:asciiTheme="minorHAnsi" w:hAnsiTheme="minorHAnsi" w:cs="Arial"/>
                <w:sz w:val="20"/>
              </w:rPr>
              <w:t>;</w:t>
            </w:r>
          </w:p>
          <w:p w14:paraId="2B591534" w14:textId="1F157A6B" w:rsidR="005A72FB" w:rsidRPr="00A336DA" w:rsidRDefault="00052590" w:rsidP="00904B06">
            <w:pPr>
              <w:numPr>
                <w:ilvl w:val="0"/>
                <w:numId w:val="33"/>
              </w:numPr>
              <w:spacing w:line="360" w:lineRule="auto"/>
              <w:ind w:firstLine="318"/>
              <w:jc w:val="both"/>
              <w:rPr>
                <w:rFonts w:asciiTheme="minorHAnsi" w:hAnsiTheme="minorHAnsi"/>
                <w:sz w:val="20"/>
              </w:rPr>
            </w:pPr>
            <w:r w:rsidRPr="00A336DA">
              <w:rPr>
                <w:rFonts w:asciiTheme="minorHAnsi" w:hAnsiTheme="minorHAnsi" w:cs="Arial"/>
                <w:sz w:val="20"/>
              </w:rPr>
              <w:t xml:space="preserve">É de responsabilidade </w:t>
            </w:r>
            <w:r w:rsidR="000D2A96" w:rsidRPr="00A336DA">
              <w:rPr>
                <w:rFonts w:asciiTheme="minorHAnsi" w:hAnsiTheme="minorHAnsi" w:cs="Arial"/>
                <w:sz w:val="20"/>
              </w:rPr>
              <w:t>d</w:t>
            </w:r>
            <w:r w:rsidR="00E85A82" w:rsidRPr="00A336DA">
              <w:rPr>
                <w:rFonts w:asciiTheme="minorHAnsi" w:hAnsiTheme="minorHAnsi" w:cs="Arial"/>
                <w:sz w:val="20"/>
              </w:rPr>
              <w:t xml:space="preserve">a </w:t>
            </w:r>
            <w:r w:rsidR="00AD55AC" w:rsidRPr="00A336DA">
              <w:rPr>
                <w:rFonts w:asciiTheme="minorHAnsi" w:hAnsiTheme="minorHAnsi" w:cs="Arial"/>
                <w:sz w:val="20"/>
              </w:rPr>
              <w:t>á</w:t>
            </w:r>
            <w:r w:rsidR="0084751B" w:rsidRPr="00A336DA">
              <w:rPr>
                <w:rFonts w:asciiTheme="minorHAnsi" w:hAnsiTheme="minorHAnsi" w:cs="Arial"/>
                <w:sz w:val="20"/>
              </w:rPr>
              <w:t>rea de TI</w:t>
            </w:r>
            <w:r w:rsidR="00904B06" w:rsidRPr="00A336DA">
              <w:rPr>
                <w:rFonts w:asciiTheme="minorHAnsi" w:hAnsiTheme="minorHAnsi" w:cs="Arial"/>
                <w:sz w:val="20"/>
              </w:rPr>
              <w:t xml:space="preserve"> Do Grupo AMAGGI</w:t>
            </w:r>
            <w:r w:rsidR="008E502E"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3400B8" w:rsidRPr="00A336DA">
              <w:rPr>
                <w:rFonts w:asciiTheme="minorHAnsi" w:hAnsiTheme="minorHAnsi" w:cs="Arial"/>
                <w:sz w:val="20"/>
              </w:rPr>
              <w:t>disponibilizar</w:t>
            </w:r>
            <w:r w:rsidR="009D4F2F"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2A6091" w:rsidRPr="00A336DA">
              <w:rPr>
                <w:rFonts w:asciiTheme="minorHAnsi" w:hAnsiTheme="minorHAnsi" w:cs="Arial"/>
                <w:sz w:val="20"/>
              </w:rPr>
              <w:t xml:space="preserve">os </w:t>
            </w:r>
            <w:r w:rsidR="002D4444" w:rsidRPr="00A336DA">
              <w:rPr>
                <w:rFonts w:asciiTheme="minorHAnsi" w:hAnsiTheme="minorHAnsi" w:cs="Arial"/>
                <w:sz w:val="20"/>
              </w:rPr>
              <w:t>utilizadores</w:t>
            </w:r>
            <w:r w:rsidR="009D4F2F" w:rsidRPr="00A336DA">
              <w:rPr>
                <w:rFonts w:asciiTheme="minorHAnsi" w:hAnsiTheme="minorHAnsi" w:cs="Arial"/>
                <w:sz w:val="20"/>
              </w:rPr>
              <w:t xml:space="preserve"> para </w:t>
            </w:r>
            <w:r w:rsidR="0084751B" w:rsidRPr="00A336DA">
              <w:rPr>
                <w:rFonts w:asciiTheme="minorHAnsi" w:hAnsiTheme="minorHAnsi" w:cs="Arial"/>
                <w:sz w:val="20"/>
              </w:rPr>
              <w:t>o</w:t>
            </w:r>
            <w:r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84751B" w:rsidRPr="00A336DA">
              <w:rPr>
                <w:rFonts w:asciiTheme="minorHAnsi" w:hAnsiTheme="minorHAnsi" w:cs="Arial"/>
                <w:sz w:val="20"/>
              </w:rPr>
              <w:t>Treinamento</w:t>
            </w:r>
            <w:r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84751B" w:rsidRPr="00A336DA">
              <w:rPr>
                <w:rFonts w:asciiTheme="minorHAnsi" w:hAnsiTheme="minorHAnsi" w:cs="Arial"/>
                <w:sz w:val="20"/>
              </w:rPr>
              <w:t xml:space="preserve">de </w:t>
            </w:r>
            <w:r w:rsidR="00347563" w:rsidRPr="00A336DA">
              <w:rPr>
                <w:rFonts w:asciiTheme="minorHAnsi" w:hAnsiTheme="minorHAnsi" w:cs="Arial"/>
                <w:sz w:val="20"/>
              </w:rPr>
              <w:t xml:space="preserve">Visão Geral </w:t>
            </w:r>
            <w:r w:rsidRPr="00A336DA">
              <w:rPr>
                <w:rFonts w:asciiTheme="minorHAnsi" w:hAnsiTheme="minorHAnsi" w:cs="Arial"/>
                <w:sz w:val="20"/>
              </w:rPr>
              <w:t>SAP</w:t>
            </w:r>
            <w:r w:rsidR="00904B06" w:rsidRPr="00A336DA">
              <w:rPr>
                <w:rFonts w:asciiTheme="minorHAnsi" w:hAnsiTheme="minorHAnsi" w:cs="Arial"/>
                <w:sz w:val="20"/>
              </w:rPr>
              <w:t xml:space="preserve"> (Fase 1)</w:t>
            </w:r>
            <w:r w:rsidR="009D4F2F" w:rsidRPr="00A336DA">
              <w:rPr>
                <w:rFonts w:asciiTheme="minorHAnsi" w:hAnsiTheme="minorHAnsi" w:cs="Arial"/>
                <w:sz w:val="20"/>
              </w:rPr>
              <w:t xml:space="preserve">, </w:t>
            </w:r>
            <w:r w:rsidR="0084751B" w:rsidRPr="00A336DA">
              <w:rPr>
                <w:rFonts w:asciiTheme="minorHAnsi" w:hAnsiTheme="minorHAnsi" w:cs="Arial"/>
                <w:sz w:val="20"/>
              </w:rPr>
              <w:t>Treinamento</w:t>
            </w:r>
            <w:r w:rsidR="00347563" w:rsidRPr="00A336DA">
              <w:rPr>
                <w:rFonts w:asciiTheme="minorHAnsi" w:hAnsiTheme="minorHAnsi" w:cs="Arial"/>
                <w:sz w:val="20"/>
              </w:rPr>
              <w:t xml:space="preserve"> Visão Geral do Módulo SAP (Fase 2), </w:t>
            </w:r>
            <w:r w:rsidR="0084751B" w:rsidRPr="00A336DA">
              <w:rPr>
                <w:rFonts w:asciiTheme="minorHAnsi" w:hAnsiTheme="minorHAnsi" w:cs="Arial"/>
                <w:sz w:val="20"/>
              </w:rPr>
              <w:t>Treinamento</w:t>
            </w:r>
            <w:r w:rsidR="009D4F2F" w:rsidRPr="00A336DA">
              <w:rPr>
                <w:rFonts w:asciiTheme="minorHAnsi" w:hAnsiTheme="minorHAnsi" w:cs="Arial"/>
                <w:sz w:val="20"/>
              </w:rPr>
              <w:t xml:space="preserve"> de Utilizadores </w:t>
            </w:r>
            <w:r w:rsidR="00347563" w:rsidRPr="00A336DA">
              <w:rPr>
                <w:rFonts w:asciiTheme="minorHAnsi" w:hAnsiTheme="minorHAnsi" w:cs="Arial"/>
                <w:sz w:val="20"/>
              </w:rPr>
              <w:t xml:space="preserve">Finais (Fase 4) </w:t>
            </w:r>
            <w:r w:rsidR="009D4F2F" w:rsidRPr="00A336DA">
              <w:rPr>
                <w:rFonts w:asciiTheme="minorHAnsi" w:hAnsiTheme="minorHAnsi" w:cs="Arial"/>
                <w:sz w:val="20"/>
              </w:rPr>
              <w:t>e Teste Integrado (Fase 3) respeita</w:t>
            </w:r>
            <w:r w:rsidR="00643836" w:rsidRPr="00A336DA">
              <w:rPr>
                <w:rFonts w:asciiTheme="minorHAnsi" w:hAnsiTheme="minorHAnsi" w:cs="Arial"/>
                <w:sz w:val="20"/>
              </w:rPr>
              <w:t>ndo os prazos estabelecidos no c</w:t>
            </w:r>
            <w:r w:rsidR="009D4F2F" w:rsidRPr="00A336DA">
              <w:rPr>
                <w:rFonts w:asciiTheme="minorHAnsi" w:hAnsiTheme="minorHAnsi" w:cs="Arial"/>
                <w:sz w:val="20"/>
              </w:rPr>
              <w:t>ronograma d</w:t>
            </w:r>
            <w:r w:rsidR="007A34C3" w:rsidRPr="00A336DA">
              <w:rPr>
                <w:rFonts w:asciiTheme="minorHAnsi" w:hAnsiTheme="minorHAnsi" w:cs="Arial"/>
                <w:sz w:val="20"/>
              </w:rPr>
              <w:t xml:space="preserve">o </w:t>
            </w:r>
            <w:r w:rsidR="00D743A0" w:rsidRPr="00A336DA">
              <w:rPr>
                <w:rFonts w:asciiTheme="minorHAnsi" w:hAnsiTheme="minorHAnsi" w:cs="Arial"/>
                <w:sz w:val="20"/>
              </w:rPr>
              <w:t>projeto</w:t>
            </w:r>
            <w:r w:rsidR="009D4F2F" w:rsidRPr="00A336DA">
              <w:rPr>
                <w:rFonts w:asciiTheme="minorHAnsi" w:hAnsiTheme="minorHAnsi" w:cs="Arial"/>
                <w:sz w:val="20"/>
              </w:rPr>
              <w:t>.</w:t>
            </w:r>
          </w:p>
        </w:tc>
      </w:tr>
    </w:tbl>
    <w:p w14:paraId="75542393" w14:textId="77777777" w:rsidR="00AB6233" w:rsidRPr="00A336DA" w:rsidRDefault="00AB6233">
      <w:pPr>
        <w:rPr>
          <w:rFonts w:asciiTheme="minorHAnsi" w:hAnsiTheme="minorHAnsi"/>
        </w:rPr>
      </w:pPr>
    </w:p>
    <w:p w14:paraId="03D517D9" w14:textId="77777777" w:rsidR="00D743A0" w:rsidRPr="00A336DA" w:rsidRDefault="00D743A0">
      <w:pPr>
        <w:rPr>
          <w:rFonts w:asciiTheme="minorHAnsi" w:hAnsiTheme="minorHAnsi"/>
        </w:rPr>
      </w:pPr>
    </w:p>
    <w:p w14:paraId="086E13AF" w14:textId="5CCEE865" w:rsidR="00596BD6" w:rsidRPr="00A336DA" w:rsidRDefault="009D4F2F" w:rsidP="003B327E">
      <w:pPr>
        <w:spacing w:line="360" w:lineRule="auto"/>
        <w:rPr>
          <w:rFonts w:asciiTheme="minorHAnsi" w:hAnsiTheme="minorHAnsi"/>
          <w:b/>
        </w:rPr>
      </w:pPr>
      <w:r w:rsidRPr="00A336DA">
        <w:rPr>
          <w:rFonts w:asciiTheme="minorHAnsi" w:hAnsiTheme="minorHAnsi"/>
          <w:b/>
        </w:rPr>
        <w:t>Constrangimentos</w:t>
      </w:r>
      <w:r w:rsidR="003B327E" w:rsidRPr="00A336DA">
        <w:rPr>
          <w:rFonts w:asciiTheme="minorHAnsi" w:hAnsiTheme="minorHAnsi"/>
          <w:b/>
        </w:rPr>
        <w:t>:</w:t>
      </w:r>
    </w:p>
    <w:tbl>
      <w:tblPr>
        <w:tblW w:w="0" w:type="auto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39"/>
      </w:tblGrid>
      <w:tr w:rsidR="00BA76D7" w:rsidRPr="00A336DA" w14:paraId="4E6A6D2E" w14:textId="77777777" w:rsidTr="003B327E">
        <w:tc>
          <w:tcPr>
            <w:tcW w:w="9639" w:type="dxa"/>
          </w:tcPr>
          <w:p w14:paraId="01F5D148" w14:textId="77777777" w:rsidR="009D4F2F" w:rsidRPr="00A336DA" w:rsidRDefault="00AD4877" w:rsidP="003B327E">
            <w:pPr>
              <w:spacing w:line="360" w:lineRule="auto"/>
              <w:jc w:val="both"/>
              <w:rPr>
                <w:rFonts w:asciiTheme="minorHAnsi" w:hAnsiTheme="minorHAnsi"/>
                <w:sz w:val="20"/>
              </w:rPr>
            </w:pPr>
            <w:r w:rsidRPr="00A336DA">
              <w:rPr>
                <w:rFonts w:asciiTheme="minorHAnsi" w:hAnsiTheme="minorHAnsi"/>
                <w:sz w:val="20"/>
              </w:rPr>
              <w:t>Não Aplicáveis nesta altura</w:t>
            </w:r>
            <w:r w:rsidR="001577E9" w:rsidRPr="00A336DA">
              <w:rPr>
                <w:rFonts w:asciiTheme="minorHAnsi" w:hAnsiTheme="minorHAnsi"/>
                <w:sz w:val="20"/>
              </w:rPr>
              <w:t>.</w:t>
            </w:r>
          </w:p>
        </w:tc>
      </w:tr>
    </w:tbl>
    <w:p w14:paraId="63EB5620" w14:textId="77777777" w:rsidR="002A6091" w:rsidRPr="00A336DA" w:rsidRDefault="002A6091" w:rsidP="003B327E">
      <w:pPr>
        <w:pStyle w:val="Cabealho"/>
        <w:tabs>
          <w:tab w:val="clear" w:pos="4419"/>
          <w:tab w:val="clear" w:pos="8838"/>
          <w:tab w:val="left" w:pos="1080"/>
        </w:tabs>
        <w:spacing w:line="360" w:lineRule="auto"/>
        <w:rPr>
          <w:rFonts w:asciiTheme="minorHAnsi" w:hAnsiTheme="minorHAnsi"/>
          <w:b/>
        </w:rPr>
      </w:pPr>
    </w:p>
    <w:p w14:paraId="4A64B60D" w14:textId="39CBB75D" w:rsidR="00596BD6" w:rsidRPr="00A336DA" w:rsidRDefault="00E52BD1" w:rsidP="00D743A0">
      <w:pPr>
        <w:pStyle w:val="Cabealho"/>
        <w:tabs>
          <w:tab w:val="clear" w:pos="4419"/>
          <w:tab w:val="clear" w:pos="8838"/>
          <w:tab w:val="left" w:pos="1080"/>
        </w:tabs>
        <w:spacing w:line="360" w:lineRule="auto"/>
        <w:rPr>
          <w:rFonts w:asciiTheme="minorHAnsi" w:hAnsiTheme="minorHAnsi"/>
          <w:b/>
        </w:rPr>
      </w:pPr>
      <w:r w:rsidRPr="00A336DA">
        <w:rPr>
          <w:rFonts w:asciiTheme="minorHAnsi" w:hAnsiTheme="minorHAnsi"/>
          <w:b/>
        </w:rPr>
        <w:t xml:space="preserve">Estimativa de </w:t>
      </w:r>
      <w:r w:rsidR="00643836" w:rsidRPr="00A336DA">
        <w:rPr>
          <w:rFonts w:asciiTheme="minorHAnsi" w:hAnsiTheme="minorHAnsi"/>
          <w:b/>
        </w:rPr>
        <w:t>d</w:t>
      </w:r>
      <w:r w:rsidR="00242985" w:rsidRPr="00A336DA">
        <w:rPr>
          <w:rFonts w:asciiTheme="minorHAnsi" w:hAnsiTheme="minorHAnsi"/>
          <w:b/>
        </w:rPr>
        <w:t>uraç</w:t>
      </w:r>
      <w:r w:rsidR="00714665" w:rsidRPr="00A336DA">
        <w:rPr>
          <w:rFonts w:asciiTheme="minorHAnsi" w:hAnsiTheme="minorHAnsi"/>
          <w:b/>
        </w:rPr>
        <w:t>ão</w:t>
      </w:r>
      <w:r w:rsidRPr="00A336DA">
        <w:rPr>
          <w:rFonts w:asciiTheme="minorHAnsi" w:hAnsiTheme="minorHAnsi"/>
          <w:b/>
        </w:rPr>
        <w:t xml:space="preserve"> do </w:t>
      </w:r>
      <w:r w:rsidR="00D743A0" w:rsidRPr="00A336DA">
        <w:rPr>
          <w:rFonts w:asciiTheme="minorHAnsi" w:hAnsiTheme="minorHAnsi"/>
          <w:b/>
        </w:rPr>
        <w:t>projeto</w:t>
      </w:r>
      <w:r w:rsidR="001577E9" w:rsidRPr="00A336DA">
        <w:rPr>
          <w:rFonts w:asciiTheme="minorHAnsi" w:hAnsiTheme="minorHAnsi"/>
          <w:b/>
        </w:rPr>
        <w:t>:</w:t>
      </w:r>
    </w:p>
    <w:tbl>
      <w:tblPr>
        <w:tblW w:w="0" w:type="auto"/>
        <w:jc w:val="center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4"/>
        <w:gridCol w:w="2019"/>
      </w:tblGrid>
      <w:tr w:rsidR="00D31834" w:rsidRPr="00A336DA" w14:paraId="7DC1E2BD" w14:textId="77777777" w:rsidTr="003B327E">
        <w:trPr>
          <w:trHeight w:val="307"/>
          <w:jc w:val="center"/>
        </w:trPr>
        <w:tc>
          <w:tcPr>
            <w:tcW w:w="2034" w:type="dxa"/>
            <w:shd w:val="clear" w:color="auto" w:fill="1F497D" w:themeFill="text2"/>
          </w:tcPr>
          <w:p w14:paraId="14A8DDAD" w14:textId="77777777" w:rsidR="00DB2136" w:rsidRPr="00A336DA" w:rsidRDefault="000B452A" w:rsidP="003B327E">
            <w:pPr>
              <w:tabs>
                <w:tab w:val="left" w:pos="1080"/>
              </w:tabs>
              <w:spacing w:line="36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Kick Off</w:t>
            </w:r>
          </w:p>
        </w:tc>
        <w:tc>
          <w:tcPr>
            <w:tcW w:w="2019" w:type="dxa"/>
            <w:shd w:val="clear" w:color="auto" w:fill="1F497D" w:themeFill="text2"/>
          </w:tcPr>
          <w:p w14:paraId="2D4CFE3B" w14:textId="77777777" w:rsidR="00DB2136" w:rsidRPr="00A336DA" w:rsidRDefault="00DB2136" w:rsidP="003B327E">
            <w:pPr>
              <w:tabs>
                <w:tab w:val="left" w:pos="1080"/>
              </w:tabs>
              <w:spacing w:line="36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Duração Prevista</w:t>
            </w:r>
          </w:p>
        </w:tc>
      </w:tr>
      <w:tr w:rsidR="00464B88" w:rsidRPr="00A336DA" w14:paraId="6329E868" w14:textId="77777777" w:rsidTr="003B327E">
        <w:trPr>
          <w:trHeight w:val="274"/>
          <w:jc w:val="center"/>
        </w:trPr>
        <w:tc>
          <w:tcPr>
            <w:tcW w:w="2034" w:type="dxa"/>
          </w:tcPr>
          <w:p w14:paraId="12246D8A" w14:textId="28E87544" w:rsidR="00DB2136" w:rsidRPr="00A336DA" w:rsidRDefault="00904B06" w:rsidP="003B327E">
            <w:pPr>
              <w:tabs>
                <w:tab w:val="left" w:pos="1080"/>
              </w:tabs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>15</w:t>
            </w:r>
            <w:r w:rsidR="00C2518B" w:rsidRPr="00A336DA">
              <w:rPr>
                <w:rFonts w:asciiTheme="minorHAnsi" w:hAnsiTheme="minorHAnsi"/>
                <w:sz w:val="20"/>
                <w:szCs w:val="20"/>
              </w:rPr>
              <w:t>/</w:t>
            </w:r>
            <w:r w:rsidRPr="00A336DA">
              <w:rPr>
                <w:rFonts w:asciiTheme="minorHAnsi" w:hAnsiTheme="minorHAnsi"/>
                <w:sz w:val="20"/>
                <w:szCs w:val="20"/>
              </w:rPr>
              <w:t>03</w:t>
            </w:r>
            <w:r w:rsidR="00353FC2" w:rsidRPr="00A336DA">
              <w:rPr>
                <w:rFonts w:asciiTheme="minorHAnsi" w:hAnsiTheme="minorHAnsi"/>
                <w:sz w:val="20"/>
                <w:szCs w:val="20"/>
              </w:rPr>
              <w:t>/201</w:t>
            </w:r>
            <w:r w:rsidRPr="00A336DA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2019" w:type="dxa"/>
          </w:tcPr>
          <w:p w14:paraId="1A8B0ACC" w14:textId="63DE9C51" w:rsidR="00DB2136" w:rsidRPr="00A336DA" w:rsidRDefault="00904B06" w:rsidP="003B327E">
            <w:pPr>
              <w:tabs>
                <w:tab w:val="left" w:pos="1080"/>
              </w:tabs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>7</w:t>
            </w:r>
            <w:r w:rsidR="00B80853" w:rsidRPr="00A336D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6427C" w:rsidRPr="00A336DA">
              <w:rPr>
                <w:rFonts w:asciiTheme="minorHAnsi" w:hAnsiTheme="minorHAnsi"/>
                <w:sz w:val="20"/>
                <w:szCs w:val="20"/>
              </w:rPr>
              <w:t>Meses</w:t>
            </w:r>
          </w:p>
        </w:tc>
      </w:tr>
    </w:tbl>
    <w:p w14:paraId="2C37655C" w14:textId="77777777" w:rsidR="00D743A0" w:rsidRPr="00A336DA" w:rsidRDefault="00D743A0" w:rsidP="003C2C72">
      <w:pPr>
        <w:rPr>
          <w:rFonts w:asciiTheme="minorHAnsi" w:hAnsiTheme="minorHAnsi"/>
          <w:b/>
        </w:rPr>
      </w:pPr>
    </w:p>
    <w:p w14:paraId="0FD563C3" w14:textId="5BB591AC" w:rsidR="00BA76D7" w:rsidRPr="00A336DA" w:rsidRDefault="00E6427C" w:rsidP="00D743A0">
      <w:pPr>
        <w:spacing w:line="360" w:lineRule="auto"/>
        <w:rPr>
          <w:rFonts w:asciiTheme="minorHAnsi" w:hAnsiTheme="minorHAnsi"/>
          <w:b/>
        </w:rPr>
      </w:pPr>
      <w:r w:rsidRPr="00A336DA">
        <w:rPr>
          <w:rFonts w:asciiTheme="minorHAnsi" w:hAnsiTheme="minorHAnsi"/>
          <w:b/>
        </w:rPr>
        <w:t>P</w:t>
      </w:r>
      <w:r w:rsidR="00BA76D7" w:rsidRPr="00A336DA">
        <w:rPr>
          <w:rFonts w:asciiTheme="minorHAnsi" w:hAnsiTheme="minorHAnsi"/>
          <w:b/>
        </w:rPr>
        <w:t>apéis e responsabilidades</w:t>
      </w:r>
      <w:r w:rsidR="00D743A0" w:rsidRPr="00A336DA">
        <w:rPr>
          <w:rFonts w:asciiTheme="minorHAnsi" w:hAnsiTheme="minorHAnsi"/>
          <w:b/>
        </w:rPr>
        <w:t>:</w:t>
      </w:r>
    </w:p>
    <w:p w14:paraId="0860FB39" w14:textId="150FB849" w:rsidR="00596BD6" w:rsidRPr="00A336DA" w:rsidRDefault="00BA76D7" w:rsidP="00D743A0">
      <w:pPr>
        <w:spacing w:line="360" w:lineRule="auto"/>
        <w:jc w:val="both"/>
        <w:rPr>
          <w:rFonts w:asciiTheme="minorHAnsi" w:hAnsiTheme="minorHAnsi"/>
          <w:sz w:val="20"/>
          <w:szCs w:val="20"/>
        </w:rPr>
      </w:pPr>
      <w:r w:rsidRPr="00A336DA">
        <w:rPr>
          <w:rFonts w:asciiTheme="minorHAnsi" w:hAnsiTheme="minorHAnsi"/>
          <w:sz w:val="20"/>
          <w:szCs w:val="20"/>
        </w:rPr>
        <w:t>Plano macro de papé</w:t>
      </w:r>
      <w:r w:rsidR="004C1653" w:rsidRPr="00A336DA">
        <w:rPr>
          <w:rFonts w:asciiTheme="minorHAnsi" w:hAnsiTheme="minorHAnsi"/>
          <w:sz w:val="20"/>
          <w:szCs w:val="20"/>
        </w:rPr>
        <w:t xml:space="preserve">is e responsabilidades da </w:t>
      </w:r>
      <w:r w:rsidR="009429C9" w:rsidRPr="00A336DA">
        <w:rPr>
          <w:rFonts w:asciiTheme="minorHAnsi" w:hAnsiTheme="minorHAnsi"/>
          <w:sz w:val="20"/>
          <w:szCs w:val="20"/>
        </w:rPr>
        <w:t>equipe</w:t>
      </w:r>
      <w:r w:rsidRPr="00A336DA">
        <w:rPr>
          <w:rFonts w:asciiTheme="minorHAnsi" w:hAnsiTheme="minorHAnsi"/>
          <w:sz w:val="20"/>
          <w:szCs w:val="20"/>
        </w:rPr>
        <w:t xml:space="preserve"> do </w:t>
      </w:r>
      <w:r w:rsidR="00D743A0" w:rsidRPr="00A336DA">
        <w:rPr>
          <w:rFonts w:asciiTheme="minorHAnsi" w:hAnsiTheme="minorHAnsi"/>
          <w:sz w:val="20"/>
          <w:szCs w:val="20"/>
        </w:rPr>
        <w:t>projeto</w:t>
      </w:r>
      <w:r w:rsidRPr="00A336DA">
        <w:rPr>
          <w:rFonts w:asciiTheme="minorHAnsi" w:hAnsiTheme="minorHAnsi"/>
          <w:sz w:val="20"/>
          <w:szCs w:val="20"/>
        </w:rPr>
        <w:t xml:space="preserve"> e seus</w:t>
      </w:r>
      <w:r w:rsidR="002B786E" w:rsidRPr="00A336DA">
        <w:rPr>
          <w:rFonts w:asciiTheme="minorHAnsi" w:hAnsiTheme="minorHAnsi"/>
          <w:sz w:val="20"/>
          <w:szCs w:val="20"/>
        </w:rPr>
        <w:t xml:space="preserve"> </w:t>
      </w:r>
      <w:r w:rsidR="004D5D7D" w:rsidRPr="00A336DA">
        <w:rPr>
          <w:rFonts w:asciiTheme="minorHAnsi" w:hAnsiTheme="minorHAnsi"/>
          <w:i/>
          <w:sz w:val="20"/>
          <w:szCs w:val="20"/>
        </w:rPr>
        <w:t>Stakeholder</w:t>
      </w:r>
      <w:r w:rsidR="00597B45" w:rsidRPr="00A336DA">
        <w:rPr>
          <w:rFonts w:asciiTheme="minorHAnsi" w:hAnsiTheme="minorHAnsi"/>
          <w:i/>
          <w:sz w:val="20"/>
          <w:szCs w:val="20"/>
        </w:rPr>
        <w:t>s</w:t>
      </w:r>
      <w:r w:rsidR="004D5D7D" w:rsidRPr="00A336DA">
        <w:rPr>
          <w:rFonts w:asciiTheme="minorHAnsi" w:hAnsiTheme="minorHAnsi"/>
          <w:sz w:val="20"/>
          <w:szCs w:val="20"/>
        </w:rPr>
        <w:t>.</w:t>
      </w:r>
      <w:r w:rsidR="002B786E" w:rsidRPr="00A336DA">
        <w:rPr>
          <w:rFonts w:asciiTheme="minorHAnsi" w:hAnsiTheme="minorHAnsi"/>
          <w:sz w:val="20"/>
          <w:szCs w:val="20"/>
        </w:rPr>
        <w:t xml:space="preserve"> </w:t>
      </w:r>
      <w:r w:rsidR="00643836" w:rsidRPr="00A336DA">
        <w:rPr>
          <w:rFonts w:asciiTheme="minorHAnsi" w:hAnsiTheme="minorHAnsi"/>
          <w:sz w:val="20"/>
          <w:szCs w:val="20"/>
        </w:rPr>
        <w:t>Não substitui a “Matriz de R</w:t>
      </w:r>
      <w:r w:rsidRPr="00A336DA">
        <w:rPr>
          <w:rFonts w:asciiTheme="minorHAnsi" w:hAnsiTheme="minorHAnsi"/>
          <w:sz w:val="20"/>
          <w:szCs w:val="20"/>
        </w:rPr>
        <w:t>esponsabilidades</w:t>
      </w:r>
      <w:r w:rsidR="00643836" w:rsidRPr="00A336DA">
        <w:rPr>
          <w:rFonts w:asciiTheme="minorHAnsi" w:hAnsiTheme="minorHAnsi"/>
          <w:sz w:val="20"/>
          <w:szCs w:val="20"/>
        </w:rPr>
        <w:t>”</w:t>
      </w:r>
      <w:r w:rsidRPr="00A336DA">
        <w:rPr>
          <w:rFonts w:asciiTheme="minorHAnsi" w:hAnsiTheme="minorHAnsi"/>
          <w:sz w:val="20"/>
          <w:szCs w:val="20"/>
        </w:rPr>
        <w:t xml:space="preserve">, que deve ser detalhadamente elaborada </w:t>
      </w:r>
      <w:r w:rsidR="00CA6FC6" w:rsidRPr="00A336DA">
        <w:rPr>
          <w:rFonts w:asciiTheme="minorHAnsi" w:hAnsiTheme="minorHAnsi"/>
          <w:sz w:val="20"/>
          <w:szCs w:val="20"/>
        </w:rPr>
        <w:t xml:space="preserve">e inserida no plano do </w:t>
      </w:r>
      <w:r w:rsidR="00D743A0" w:rsidRPr="00A336DA">
        <w:rPr>
          <w:rFonts w:asciiTheme="minorHAnsi" w:hAnsiTheme="minorHAnsi"/>
          <w:sz w:val="20"/>
          <w:szCs w:val="20"/>
        </w:rPr>
        <w:t>projeto</w:t>
      </w:r>
      <w:r w:rsidR="00CA6FC6" w:rsidRPr="00A336DA">
        <w:rPr>
          <w:rFonts w:asciiTheme="minorHAnsi" w:hAnsiTheme="minorHAnsi"/>
          <w:sz w:val="20"/>
          <w:szCs w:val="20"/>
        </w:rPr>
        <w:t>.</w:t>
      </w:r>
    </w:p>
    <w:tbl>
      <w:tblPr>
        <w:tblW w:w="0" w:type="auto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6237"/>
      </w:tblGrid>
      <w:tr w:rsidR="00D31834" w:rsidRPr="00A336DA" w14:paraId="5FEFD989" w14:textId="77777777" w:rsidTr="003B327E">
        <w:trPr>
          <w:cantSplit/>
        </w:trPr>
        <w:tc>
          <w:tcPr>
            <w:tcW w:w="3402" w:type="dxa"/>
            <w:shd w:val="clear" w:color="auto" w:fill="1F497D" w:themeFill="text2"/>
          </w:tcPr>
          <w:p w14:paraId="09E6C799" w14:textId="77777777" w:rsidR="00F8124F" w:rsidRPr="00A336DA" w:rsidRDefault="00F8124F" w:rsidP="00AB500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Papéis</w:t>
            </w:r>
          </w:p>
        </w:tc>
        <w:tc>
          <w:tcPr>
            <w:tcW w:w="6237" w:type="dxa"/>
            <w:shd w:val="clear" w:color="auto" w:fill="1F497D" w:themeFill="text2"/>
          </w:tcPr>
          <w:p w14:paraId="7583E4DD" w14:textId="77777777" w:rsidR="00F8124F" w:rsidRPr="00A336DA" w:rsidRDefault="00F8124F" w:rsidP="00AB500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Responsabilidades</w:t>
            </w:r>
          </w:p>
        </w:tc>
      </w:tr>
      <w:tr w:rsidR="00F8124F" w:rsidRPr="00A336DA" w14:paraId="185F3904" w14:textId="77777777" w:rsidTr="003B327E">
        <w:trPr>
          <w:cantSplit/>
        </w:trPr>
        <w:tc>
          <w:tcPr>
            <w:tcW w:w="3402" w:type="dxa"/>
            <w:vAlign w:val="center"/>
          </w:tcPr>
          <w:p w14:paraId="260DAF08" w14:textId="1FD8BBF5" w:rsidR="0084751B" w:rsidRPr="00A336DA" w:rsidRDefault="00F872AF" w:rsidP="00F3240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>Gestor</w:t>
            </w:r>
            <w:r w:rsidR="00F8124F" w:rsidRPr="00A336DA">
              <w:rPr>
                <w:rFonts w:asciiTheme="minorHAnsi" w:hAnsiTheme="minorHAnsi"/>
                <w:sz w:val="20"/>
                <w:szCs w:val="20"/>
              </w:rPr>
              <w:t xml:space="preserve"> do </w:t>
            </w:r>
            <w:r w:rsidR="00D743A0" w:rsidRPr="00A336DA">
              <w:rPr>
                <w:rFonts w:asciiTheme="minorHAnsi" w:hAnsiTheme="minorHAnsi"/>
                <w:sz w:val="20"/>
                <w:szCs w:val="20"/>
              </w:rPr>
              <w:t>Projeto</w:t>
            </w:r>
            <w:r w:rsidR="00F8124F" w:rsidRPr="00A336D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4751B" w:rsidRPr="00A336DA">
              <w:rPr>
                <w:rFonts w:asciiTheme="minorHAnsi" w:hAnsiTheme="minorHAnsi"/>
                <w:sz w:val="20"/>
                <w:szCs w:val="20"/>
              </w:rPr>
              <w:t>da Consultoria (</w:t>
            </w:r>
            <w:r w:rsidR="00904B06" w:rsidRPr="00A336DA">
              <w:rPr>
                <w:rFonts w:asciiTheme="minorHAnsi" w:hAnsiTheme="minorHAnsi"/>
                <w:sz w:val="20"/>
                <w:szCs w:val="20"/>
              </w:rPr>
              <w:t>Wagner Lima Vieira da Silva</w:t>
            </w:r>
            <w:r w:rsidR="0084751B" w:rsidRPr="00A336DA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7AA7E63F" w14:textId="77777777" w:rsidR="0084751B" w:rsidRPr="00A336DA" w:rsidRDefault="0084751B" w:rsidP="00F3240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39F13C2B" w14:textId="1744DFBC" w:rsidR="00B12448" w:rsidRPr="00A336DA" w:rsidRDefault="0084751B" w:rsidP="00904B0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 xml:space="preserve">Gestor do Projeto </w:t>
            </w:r>
            <w:r w:rsidR="00904B06" w:rsidRPr="00A336DA">
              <w:rPr>
                <w:rFonts w:asciiTheme="minorHAnsi" w:hAnsiTheme="minorHAnsi"/>
                <w:sz w:val="20"/>
                <w:szCs w:val="20"/>
              </w:rPr>
              <w:t>do Grupo AMAGGI</w:t>
            </w:r>
            <w:r w:rsidRPr="00A336D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F2CD4" w:rsidRPr="00A336DA">
              <w:rPr>
                <w:rFonts w:asciiTheme="minorHAnsi" w:hAnsiTheme="minorHAnsi"/>
                <w:sz w:val="20"/>
                <w:szCs w:val="20"/>
              </w:rPr>
              <w:t>Marcos  Santos</w:t>
            </w:r>
          </w:p>
        </w:tc>
        <w:tc>
          <w:tcPr>
            <w:tcW w:w="6237" w:type="dxa"/>
          </w:tcPr>
          <w:p w14:paraId="769E204C" w14:textId="057F81DA" w:rsidR="00F8124F" w:rsidRPr="00A336DA" w:rsidRDefault="00F8124F" w:rsidP="00431FC4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</w:rPr>
            </w:pPr>
            <w:r w:rsidRPr="00A336DA">
              <w:rPr>
                <w:rFonts w:asciiTheme="minorHAnsi" w:hAnsiTheme="minorHAnsi" w:cs="Arial"/>
                <w:sz w:val="20"/>
              </w:rPr>
              <w:t xml:space="preserve">Será responsável por divulgar a missão do </w:t>
            </w:r>
            <w:r w:rsidR="00D743A0" w:rsidRPr="00A336DA">
              <w:rPr>
                <w:rFonts w:asciiTheme="minorHAnsi" w:hAnsiTheme="minorHAnsi" w:cs="Arial"/>
                <w:sz w:val="20"/>
              </w:rPr>
              <w:t>projeto</w:t>
            </w:r>
            <w:r w:rsidRPr="00A336DA">
              <w:rPr>
                <w:rFonts w:asciiTheme="minorHAnsi" w:hAnsiTheme="minorHAnsi" w:cs="Arial"/>
                <w:sz w:val="20"/>
              </w:rPr>
              <w:t xml:space="preserve"> e a</w:t>
            </w:r>
            <w:r w:rsidR="0084751B" w:rsidRPr="00A336DA">
              <w:rPr>
                <w:rFonts w:asciiTheme="minorHAnsi" w:hAnsiTheme="minorHAnsi" w:cs="Arial"/>
                <w:sz w:val="20"/>
              </w:rPr>
              <w:t xml:space="preserve"> sua importância para a empresa (</w:t>
            </w:r>
            <w:r w:rsidR="00904B06" w:rsidRPr="00A336DA">
              <w:rPr>
                <w:rFonts w:asciiTheme="minorHAnsi" w:hAnsiTheme="minorHAnsi" w:cs="Arial"/>
                <w:sz w:val="20"/>
              </w:rPr>
              <w:t>GRUPO AMAGGI</w:t>
            </w:r>
            <w:r w:rsidR="0084751B" w:rsidRPr="00A336DA">
              <w:rPr>
                <w:rFonts w:asciiTheme="minorHAnsi" w:hAnsiTheme="minorHAnsi" w:cs="Arial"/>
                <w:sz w:val="20"/>
              </w:rPr>
              <w:t>);</w:t>
            </w:r>
          </w:p>
          <w:p w14:paraId="2B4A0C48" w14:textId="2F008FBF" w:rsidR="00077CEE" w:rsidRPr="00A336DA" w:rsidRDefault="002D4444" w:rsidP="00431FC4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</w:rPr>
            </w:pPr>
            <w:r w:rsidRPr="00A336DA">
              <w:rPr>
                <w:rFonts w:asciiTheme="minorHAnsi" w:hAnsiTheme="minorHAnsi" w:cs="Arial"/>
                <w:sz w:val="20"/>
              </w:rPr>
              <w:t>Criar o</w:t>
            </w:r>
            <w:r w:rsidR="00077CEE" w:rsidRPr="00A336DA">
              <w:rPr>
                <w:rFonts w:asciiTheme="minorHAnsi" w:hAnsiTheme="minorHAnsi" w:cs="Arial"/>
                <w:sz w:val="20"/>
              </w:rPr>
              <w:t xml:space="preserve"> Project Charter de acordo ao plano de negócios </w:t>
            </w:r>
            <w:r w:rsidR="00546432" w:rsidRPr="00A336DA">
              <w:rPr>
                <w:rFonts w:asciiTheme="minorHAnsi" w:hAnsiTheme="minorHAnsi" w:cs="Arial"/>
                <w:sz w:val="20"/>
              </w:rPr>
              <w:t xml:space="preserve">da </w:t>
            </w:r>
            <w:r w:rsidR="00AD55AC" w:rsidRPr="00A336DA">
              <w:rPr>
                <w:rFonts w:asciiTheme="minorHAnsi" w:hAnsiTheme="minorHAnsi" w:cs="Arial"/>
                <w:sz w:val="20"/>
              </w:rPr>
              <w:t>á</w:t>
            </w:r>
            <w:r w:rsidR="00904B06" w:rsidRPr="00A336DA">
              <w:rPr>
                <w:rFonts w:asciiTheme="minorHAnsi" w:hAnsiTheme="minorHAnsi" w:cs="Arial"/>
                <w:sz w:val="20"/>
              </w:rPr>
              <w:t>rea de Recursos Humanos do</w:t>
            </w:r>
            <w:r w:rsidR="009429C9"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904B06" w:rsidRPr="00A336DA">
              <w:rPr>
                <w:rFonts w:asciiTheme="minorHAnsi" w:hAnsiTheme="minorHAnsi" w:cs="Arial"/>
                <w:sz w:val="20"/>
              </w:rPr>
              <w:t>GRUPO AMAGGI</w:t>
            </w:r>
            <w:r w:rsidR="0084751B" w:rsidRPr="00A336DA">
              <w:rPr>
                <w:rFonts w:asciiTheme="minorHAnsi" w:hAnsiTheme="minorHAnsi" w:cs="Arial"/>
                <w:sz w:val="20"/>
              </w:rPr>
              <w:t xml:space="preserve"> </w:t>
            </w:r>
            <w:r w:rsidR="00904B06" w:rsidRPr="00A336DA">
              <w:rPr>
                <w:rFonts w:asciiTheme="minorHAnsi" w:hAnsiTheme="minorHAnsi" w:cs="Arial"/>
                <w:sz w:val="20"/>
              </w:rPr>
              <w:t>(</w:t>
            </w:r>
            <w:r w:rsidR="0084751B" w:rsidRPr="00A336DA">
              <w:rPr>
                <w:rFonts w:asciiTheme="minorHAnsi" w:hAnsiTheme="minorHAnsi" w:cs="Arial"/>
                <w:sz w:val="20"/>
              </w:rPr>
              <w:t>HRST);</w:t>
            </w:r>
          </w:p>
          <w:p w14:paraId="52C5E59F" w14:textId="285CD746" w:rsidR="00F8124F" w:rsidRPr="00A336DA" w:rsidRDefault="009429C9" w:rsidP="00431FC4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</w:rPr>
            </w:pPr>
            <w:r w:rsidRPr="00A336DA">
              <w:rPr>
                <w:rFonts w:asciiTheme="minorHAnsi" w:hAnsiTheme="minorHAnsi" w:cs="Arial"/>
                <w:sz w:val="20"/>
              </w:rPr>
              <w:t>Dire</w:t>
            </w:r>
            <w:r w:rsidR="00F872AF" w:rsidRPr="00A336DA">
              <w:rPr>
                <w:rFonts w:asciiTheme="minorHAnsi" w:hAnsiTheme="minorHAnsi" w:cs="Arial"/>
                <w:sz w:val="20"/>
              </w:rPr>
              <w:t>cionar</w:t>
            </w:r>
            <w:r w:rsidR="00F8124F" w:rsidRPr="00A336DA">
              <w:rPr>
                <w:rFonts w:asciiTheme="minorHAnsi" w:hAnsiTheme="minorHAnsi" w:cs="Arial"/>
                <w:sz w:val="20"/>
              </w:rPr>
              <w:t xml:space="preserve"> o dia-a-dia da </w:t>
            </w:r>
            <w:r w:rsidRPr="00A336DA">
              <w:rPr>
                <w:rFonts w:asciiTheme="minorHAnsi" w:hAnsiTheme="minorHAnsi" w:cs="Arial"/>
                <w:sz w:val="20"/>
              </w:rPr>
              <w:t>equipe</w:t>
            </w:r>
            <w:r w:rsidR="00F8124F" w:rsidRPr="00A336DA">
              <w:rPr>
                <w:rFonts w:asciiTheme="minorHAnsi" w:hAnsiTheme="minorHAnsi" w:cs="Arial"/>
                <w:sz w:val="20"/>
              </w:rPr>
              <w:t xml:space="preserve">, aplicar o processo de </w:t>
            </w:r>
            <w:r w:rsidR="00325A5C" w:rsidRPr="00A336DA">
              <w:rPr>
                <w:rFonts w:asciiTheme="minorHAnsi" w:hAnsiTheme="minorHAnsi" w:cs="Arial"/>
                <w:sz w:val="20"/>
              </w:rPr>
              <w:t>Gestão</w:t>
            </w:r>
            <w:r w:rsidR="0084751B" w:rsidRPr="00A336DA">
              <w:rPr>
                <w:rFonts w:asciiTheme="minorHAnsi" w:hAnsiTheme="minorHAnsi" w:cs="Arial"/>
                <w:sz w:val="20"/>
              </w:rPr>
              <w:t xml:space="preserve"> de pendências e riscos (HRST);</w:t>
            </w:r>
          </w:p>
          <w:p w14:paraId="0D06D8D6" w14:textId="3B53CC73" w:rsidR="00F8124F" w:rsidRPr="00A336DA" w:rsidRDefault="00F872AF" w:rsidP="00431FC4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</w:rPr>
            </w:pPr>
            <w:r w:rsidRPr="00A336DA">
              <w:rPr>
                <w:rFonts w:asciiTheme="minorHAnsi" w:hAnsiTheme="minorHAnsi" w:cs="Arial"/>
                <w:sz w:val="20"/>
              </w:rPr>
              <w:t>Gerir</w:t>
            </w:r>
            <w:r w:rsidR="00F8124F" w:rsidRPr="00A336DA">
              <w:rPr>
                <w:rFonts w:asciiTheme="minorHAnsi" w:hAnsiTheme="minorHAnsi" w:cs="Arial"/>
                <w:sz w:val="20"/>
              </w:rPr>
              <w:t xml:space="preserve"> pendências do </w:t>
            </w:r>
            <w:r w:rsidR="00D743A0" w:rsidRPr="00A336DA">
              <w:rPr>
                <w:rFonts w:asciiTheme="minorHAnsi" w:hAnsiTheme="minorHAnsi" w:cs="Arial"/>
                <w:sz w:val="20"/>
              </w:rPr>
              <w:t>projeto</w:t>
            </w:r>
            <w:r w:rsidR="0084751B" w:rsidRPr="00A336DA">
              <w:rPr>
                <w:rFonts w:asciiTheme="minorHAnsi" w:hAnsiTheme="minorHAnsi" w:cs="Arial"/>
                <w:sz w:val="20"/>
              </w:rPr>
              <w:t xml:space="preserve"> (HRST / </w:t>
            </w:r>
            <w:r w:rsidR="00904B06" w:rsidRPr="00A336DA">
              <w:rPr>
                <w:rFonts w:asciiTheme="minorHAnsi" w:hAnsiTheme="minorHAnsi" w:cs="Arial"/>
                <w:sz w:val="20"/>
              </w:rPr>
              <w:t>GRUPO AMAGGI</w:t>
            </w:r>
            <w:r w:rsidR="0084751B" w:rsidRPr="00A336DA">
              <w:rPr>
                <w:rFonts w:asciiTheme="minorHAnsi" w:hAnsiTheme="minorHAnsi" w:cs="Arial"/>
                <w:sz w:val="20"/>
              </w:rPr>
              <w:t>);</w:t>
            </w:r>
          </w:p>
          <w:p w14:paraId="5AB93593" w14:textId="10D6E040" w:rsidR="00F8124F" w:rsidRPr="00A336DA" w:rsidRDefault="002D4444" w:rsidP="00431FC4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</w:rPr>
            </w:pPr>
            <w:r w:rsidRPr="00A336DA">
              <w:rPr>
                <w:rFonts w:asciiTheme="minorHAnsi" w:hAnsiTheme="minorHAnsi" w:cs="Arial"/>
                <w:sz w:val="20"/>
              </w:rPr>
              <w:t>Gerir</w:t>
            </w:r>
            <w:r w:rsidR="00F8124F" w:rsidRPr="00A336DA">
              <w:rPr>
                <w:rFonts w:asciiTheme="minorHAnsi" w:hAnsiTheme="minorHAnsi" w:cs="Arial"/>
                <w:sz w:val="20"/>
              </w:rPr>
              <w:t xml:space="preserve"> o </w:t>
            </w:r>
            <w:r w:rsidR="00D743A0" w:rsidRPr="00A336DA">
              <w:rPr>
                <w:rFonts w:asciiTheme="minorHAnsi" w:hAnsiTheme="minorHAnsi" w:cs="Arial"/>
                <w:sz w:val="20"/>
              </w:rPr>
              <w:t>projeto</w:t>
            </w:r>
            <w:r w:rsidR="00F872AF" w:rsidRPr="00A336DA">
              <w:rPr>
                <w:rFonts w:asciiTheme="minorHAnsi" w:hAnsiTheme="minorHAnsi" w:cs="Arial"/>
                <w:sz w:val="20"/>
              </w:rPr>
              <w:t xml:space="preserve"> mantendo o </w:t>
            </w:r>
            <w:r w:rsidR="009429C9" w:rsidRPr="00A336DA">
              <w:rPr>
                <w:rFonts w:asciiTheme="minorHAnsi" w:hAnsiTheme="minorHAnsi" w:cs="Arial"/>
                <w:sz w:val="20"/>
              </w:rPr>
              <w:t>controle</w:t>
            </w:r>
            <w:r w:rsidR="0084751B" w:rsidRPr="00A336DA">
              <w:rPr>
                <w:rFonts w:asciiTheme="minorHAnsi" w:hAnsiTheme="minorHAnsi" w:cs="Arial"/>
                <w:sz w:val="20"/>
              </w:rPr>
              <w:t xml:space="preserve"> de orçamento e despesas (HRST / </w:t>
            </w:r>
            <w:r w:rsidR="00904B06" w:rsidRPr="00A336DA">
              <w:rPr>
                <w:rFonts w:asciiTheme="minorHAnsi" w:hAnsiTheme="minorHAnsi" w:cs="Arial"/>
                <w:sz w:val="20"/>
              </w:rPr>
              <w:t>GRUPO AMAGGI</w:t>
            </w:r>
            <w:r w:rsidR="0084751B" w:rsidRPr="00A336DA">
              <w:rPr>
                <w:rFonts w:asciiTheme="minorHAnsi" w:hAnsiTheme="minorHAnsi" w:cs="Arial"/>
                <w:sz w:val="20"/>
              </w:rPr>
              <w:t>);</w:t>
            </w:r>
          </w:p>
          <w:p w14:paraId="0E492C36" w14:textId="72F0DF8D" w:rsidR="00F8124F" w:rsidRPr="00A336DA" w:rsidRDefault="00F8124F" w:rsidP="00AB5004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</w:rPr>
            </w:pPr>
            <w:r w:rsidRPr="00A336DA">
              <w:rPr>
                <w:rFonts w:asciiTheme="minorHAnsi" w:hAnsiTheme="minorHAnsi" w:cs="Arial"/>
                <w:sz w:val="20"/>
              </w:rPr>
              <w:t xml:space="preserve">Acompanhar detalhadamente o cronograma do </w:t>
            </w:r>
            <w:r w:rsidR="00D743A0" w:rsidRPr="00A336DA">
              <w:rPr>
                <w:rFonts w:asciiTheme="minorHAnsi" w:hAnsiTheme="minorHAnsi" w:cs="Arial"/>
                <w:sz w:val="20"/>
              </w:rPr>
              <w:t>projeto</w:t>
            </w:r>
            <w:r w:rsidRPr="00A336DA">
              <w:rPr>
                <w:rFonts w:asciiTheme="minorHAnsi" w:hAnsiTheme="minorHAnsi" w:cs="Arial"/>
                <w:sz w:val="20"/>
              </w:rPr>
              <w:t xml:space="preserve"> conduz</w:t>
            </w:r>
            <w:r w:rsidR="007A34C3" w:rsidRPr="00A336DA">
              <w:rPr>
                <w:rFonts w:asciiTheme="minorHAnsi" w:hAnsiTheme="minorHAnsi" w:cs="Arial"/>
                <w:sz w:val="20"/>
              </w:rPr>
              <w:t>indo a estratégia de implementação</w:t>
            </w:r>
            <w:r w:rsidR="0084751B" w:rsidRPr="00A336DA">
              <w:rPr>
                <w:rFonts w:asciiTheme="minorHAnsi" w:hAnsiTheme="minorHAnsi" w:cs="Arial"/>
                <w:sz w:val="20"/>
              </w:rPr>
              <w:t xml:space="preserve"> (HRST);</w:t>
            </w:r>
          </w:p>
          <w:p w14:paraId="2831C4FF" w14:textId="4975DED6" w:rsidR="00077CEE" w:rsidRPr="00A336DA" w:rsidRDefault="002D4444" w:rsidP="004C1653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</w:rPr>
              <w:t>Obter</w:t>
            </w:r>
            <w:r w:rsidR="00546432" w:rsidRPr="00A336DA">
              <w:rPr>
                <w:rFonts w:asciiTheme="minorHAnsi" w:hAnsiTheme="minorHAnsi" w:cs="Arial"/>
                <w:sz w:val="20"/>
              </w:rPr>
              <w:t xml:space="preserve"> a</w:t>
            </w:r>
            <w:r w:rsidR="00077CEE" w:rsidRPr="00A336DA">
              <w:rPr>
                <w:rFonts w:asciiTheme="minorHAnsi" w:hAnsiTheme="minorHAnsi" w:cs="Arial"/>
                <w:sz w:val="20"/>
              </w:rPr>
              <w:t>ssina</w:t>
            </w:r>
            <w:r w:rsidR="00546432" w:rsidRPr="00A336DA">
              <w:rPr>
                <w:rFonts w:asciiTheme="minorHAnsi" w:hAnsiTheme="minorHAnsi" w:cs="Arial"/>
                <w:sz w:val="20"/>
              </w:rPr>
              <w:t>turas d</w:t>
            </w:r>
            <w:r w:rsidR="00077CEE" w:rsidRPr="00A336DA">
              <w:rPr>
                <w:rFonts w:asciiTheme="minorHAnsi" w:hAnsiTheme="minorHAnsi" w:cs="Arial"/>
                <w:sz w:val="20"/>
              </w:rPr>
              <w:t>os</w:t>
            </w:r>
            <w:r w:rsidR="00546432" w:rsidRPr="00A336DA">
              <w:rPr>
                <w:rFonts w:asciiTheme="minorHAnsi" w:hAnsiTheme="minorHAnsi" w:cs="Arial"/>
                <w:sz w:val="20"/>
              </w:rPr>
              <w:t xml:space="preserve"> responsáveis por emitirem os </w:t>
            </w:r>
            <w:r w:rsidR="00077CEE" w:rsidRPr="00A336DA">
              <w:rPr>
                <w:rFonts w:asciiTheme="minorHAnsi" w:hAnsiTheme="minorHAnsi" w:cs="Arial"/>
                <w:sz w:val="20"/>
              </w:rPr>
              <w:t>Termos de Aceit</w:t>
            </w:r>
            <w:r w:rsidR="004C1653" w:rsidRPr="00A336DA">
              <w:rPr>
                <w:rFonts w:asciiTheme="minorHAnsi" w:hAnsiTheme="minorHAnsi" w:cs="Arial"/>
                <w:sz w:val="20"/>
              </w:rPr>
              <w:t>ação</w:t>
            </w:r>
            <w:r w:rsidR="00077CEE" w:rsidRPr="00A336DA">
              <w:rPr>
                <w:rFonts w:asciiTheme="minorHAnsi" w:hAnsiTheme="minorHAnsi" w:cs="Arial"/>
                <w:sz w:val="20"/>
              </w:rPr>
              <w:t xml:space="preserve"> ao final de cada Fase</w:t>
            </w:r>
            <w:r w:rsidR="0084751B" w:rsidRPr="00A336DA">
              <w:rPr>
                <w:rFonts w:asciiTheme="minorHAnsi" w:hAnsiTheme="minorHAnsi" w:cs="Arial"/>
                <w:sz w:val="20"/>
              </w:rPr>
              <w:t xml:space="preserve"> (HRST).</w:t>
            </w:r>
          </w:p>
        </w:tc>
      </w:tr>
      <w:tr w:rsidR="00F8124F" w:rsidRPr="00A336DA" w14:paraId="54481BF6" w14:textId="77777777" w:rsidTr="003B327E">
        <w:trPr>
          <w:cantSplit/>
        </w:trPr>
        <w:tc>
          <w:tcPr>
            <w:tcW w:w="3402" w:type="dxa"/>
            <w:vAlign w:val="center"/>
          </w:tcPr>
          <w:p w14:paraId="181B01C8" w14:textId="196E2A34" w:rsidR="00F8124F" w:rsidRPr="00A336DA" w:rsidRDefault="00F872AF" w:rsidP="00F3240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>Gestor</w:t>
            </w:r>
            <w:r w:rsidR="00F8124F" w:rsidRPr="00A336DA">
              <w:rPr>
                <w:rFonts w:asciiTheme="minorHAnsi" w:hAnsiTheme="minorHAnsi"/>
                <w:sz w:val="20"/>
                <w:szCs w:val="20"/>
              </w:rPr>
              <w:t xml:space="preserve"> do </w:t>
            </w:r>
            <w:r w:rsidR="00D743A0" w:rsidRPr="00A336DA">
              <w:rPr>
                <w:rFonts w:asciiTheme="minorHAnsi" w:hAnsiTheme="minorHAnsi"/>
                <w:sz w:val="20"/>
                <w:szCs w:val="20"/>
              </w:rPr>
              <w:t>Projeto</w:t>
            </w:r>
            <w:r w:rsidR="00F8124F" w:rsidRPr="00A336DA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 w:rsidR="005710B1" w:rsidRPr="00A336DA">
              <w:rPr>
                <w:rFonts w:asciiTheme="minorHAnsi" w:hAnsiTheme="minorHAnsi"/>
                <w:sz w:val="20"/>
                <w:szCs w:val="20"/>
              </w:rPr>
              <w:t>HRST</w:t>
            </w:r>
          </w:p>
          <w:p w14:paraId="6D7AF2F5" w14:textId="384E9CE5" w:rsidR="00F064BC" w:rsidRPr="00A336DA" w:rsidRDefault="00904B06" w:rsidP="00F3240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>Wagner Lima Vieira da Silva</w:t>
            </w:r>
          </w:p>
        </w:tc>
        <w:tc>
          <w:tcPr>
            <w:tcW w:w="6237" w:type="dxa"/>
          </w:tcPr>
          <w:p w14:paraId="20C794D8" w14:textId="57082603" w:rsidR="00F8124F" w:rsidRPr="00A336DA" w:rsidRDefault="00F8124F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Apoiar o </w:t>
            </w:r>
            <w:r w:rsidR="00252C6E" w:rsidRPr="00A336DA">
              <w:rPr>
                <w:rFonts w:asciiTheme="minorHAnsi" w:hAnsiTheme="minorHAnsi" w:cs="Arial"/>
                <w:sz w:val="20"/>
                <w:szCs w:val="20"/>
              </w:rPr>
              <w:t xml:space="preserve">Gestor de </w:t>
            </w:r>
            <w:r w:rsidR="00D743A0" w:rsidRPr="00A336DA">
              <w:rPr>
                <w:rFonts w:asciiTheme="minorHAnsi" w:hAnsiTheme="minorHAnsi" w:cs="Arial"/>
                <w:sz w:val="20"/>
                <w:szCs w:val="20"/>
              </w:rPr>
              <w:t>Projeto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 da </w:t>
            </w:r>
            <w:r w:rsidR="00D9556C" w:rsidRPr="00A336DA">
              <w:rPr>
                <w:rFonts w:asciiTheme="minorHAnsi" w:hAnsiTheme="minorHAnsi" w:cs="Arial"/>
                <w:sz w:val="20"/>
                <w:szCs w:val="20"/>
              </w:rPr>
              <w:t xml:space="preserve">área de </w:t>
            </w:r>
            <w:r w:rsidR="0075092D" w:rsidRPr="00A336DA">
              <w:rPr>
                <w:rFonts w:asciiTheme="minorHAnsi" w:hAnsiTheme="minorHAnsi" w:cs="Arial"/>
                <w:sz w:val="20"/>
                <w:szCs w:val="20"/>
              </w:rPr>
              <w:t>Recursos Humanos do</w:t>
            </w:r>
            <w:r w:rsidR="001B60BE" w:rsidRPr="00A336D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904B06" w:rsidRPr="00A336DA">
              <w:rPr>
                <w:rFonts w:asciiTheme="minorHAnsi" w:hAnsiTheme="minorHAnsi" w:cs="Arial"/>
                <w:sz w:val="20"/>
                <w:szCs w:val="20"/>
              </w:rPr>
              <w:t>GRUPO AMAGGI</w:t>
            </w:r>
            <w:r w:rsidR="001B60BE" w:rsidRPr="00A336DA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23A5F56B" w14:textId="08654931" w:rsidR="00F8124F" w:rsidRPr="00A336DA" w:rsidRDefault="00F8124F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Criar o </w:t>
            </w:r>
            <w:r w:rsidR="00462CAB" w:rsidRPr="00A336DA">
              <w:rPr>
                <w:rFonts w:asciiTheme="minorHAnsi" w:hAnsiTheme="minorHAnsi" w:cs="Arial"/>
                <w:sz w:val="20"/>
                <w:szCs w:val="20"/>
              </w:rPr>
              <w:t>P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lano </w:t>
            </w:r>
            <w:r w:rsidR="00462CAB" w:rsidRPr="00A336DA">
              <w:rPr>
                <w:rFonts w:asciiTheme="minorHAnsi" w:hAnsiTheme="minorHAnsi" w:cs="Arial"/>
                <w:sz w:val="20"/>
                <w:szCs w:val="20"/>
              </w:rPr>
              <w:t>de Ge</w:t>
            </w:r>
            <w:r w:rsidR="004C1653" w:rsidRPr="00A336DA">
              <w:rPr>
                <w:rFonts w:asciiTheme="minorHAnsi" w:hAnsiTheme="minorHAnsi" w:cs="Arial"/>
                <w:sz w:val="20"/>
                <w:szCs w:val="20"/>
              </w:rPr>
              <w:t xml:space="preserve">stão 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do </w:t>
            </w:r>
            <w:r w:rsidR="00D743A0" w:rsidRPr="00A336DA">
              <w:rPr>
                <w:rFonts w:asciiTheme="minorHAnsi" w:hAnsiTheme="minorHAnsi" w:cs="Arial"/>
                <w:sz w:val="20"/>
                <w:szCs w:val="20"/>
              </w:rPr>
              <w:t>Projeto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 e executá-lo conforme planejado;</w:t>
            </w:r>
          </w:p>
          <w:p w14:paraId="30C4C045" w14:textId="77777777" w:rsidR="00F8124F" w:rsidRPr="00A336DA" w:rsidRDefault="00F8124F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>Convocar e conduzir reuniões de acompanhamento;</w:t>
            </w:r>
          </w:p>
          <w:p w14:paraId="0710EBF7" w14:textId="27553E50" w:rsidR="00F8124F" w:rsidRPr="00A336DA" w:rsidRDefault="007A34C3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Aprovar </w:t>
            </w:r>
            <w:r w:rsidR="00F8124F" w:rsidRPr="00A336DA">
              <w:rPr>
                <w:rFonts w:asciiTheme="minorHAnsi" w:hAnsiTheme="minorHAnsi" w:cs="Arial"/>
                <w:sz w:val="20"/>
                <w:szCs w:val="20"/>
              </w:rPr>
              <w:t xml:space="preserve">a execução e verificar a conclusão de cada </w:t>
            </w:r>
            <w:r w:rsidR="001B60BE" w:rsidRPr="00A336DA">
              <w:rPr>
                <w:rFonts w:asciiTheme="minorHAnsi" w:hAnsiTheme="minorHAnsi" w:cs="Arial"/>
                <w:sz w:val="20"/>
                <w:szCs w:val="20"/>
              </w:rPr>
              <w:t>atividade</w:t>
            </w:r>
            <w:r w:rsidR="00F8124F" w:rsidRPr="00A336DA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2F390E7D" w14:textId="1FE020FE" w:rsidR="00F8124F" w:rsidRPr="00A336DA" w:rsidRDefault="007A34C3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>Reportar</w:t>
            </w:r>
            <w:r w:rsidR="00F8124F" w:rsidRPr="00A336D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61206F" w:rsidRPr="00A336DA">
              <w:rPr>
                <w:rFonts w:asciiTheme="minorHAnsi" w:hAnsiTheme="minorHAnsi" w:cs="Arial"/>
                <w:sz w:val="20"/>
                <w:szCs w:val="20"/>
              </w:rPr>
              <w:t>semanualmente</w:t>
            </w:r>
            <w:r w:rsidR="00F8124F" w:rsidRPr="00A336DA">
              <w:rPr>
                <w:rFonts w:asciiTheme="minorHAnsi" w:hAnsiTheme="minorHAnsi" w:cs="Arial"/>
                <w:sz w:val="20"/>
                <w:szCs w:val="20"/>
              </w:rPr>
              <w:t xml:space="preserve"> o status do </w:t>
            </w:r>
            <w:r w:rsidR="00D743A0" w:rsidRPr="00A336DA">
              <w:rPr>
                <w:rFonts w:asciiTheme="minorHAnsi" w:hAnsiTheme="minorHAnsi" w:cs="Arial"/>
                <w:sz w:val="20"/>
                <w:szCs w:val="20"/>
              </w:rPr>
              <w:t>projeto</w:t>
            </w:r>
            <w:r w:rsidR="00462CAB" w:rsidRPr="00A336D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61206F" w:rsidRPr="00A336DA">
              <w:rPr>
                <w:rFonts w:asciiTheme="minorHAnsi" w:hAnsiTheme="minorHAnsi" w:cs="Arial"/>
                <w:sz w:val="20"/>
                <w:szCs w:val="20"/>
              </w:rPr>
              <w:t>através das reuniões de Status Report</w:t>
            </w:r>
            <w:r w:rsidR="00F8124F" w:rsidRPr="00A336DA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3AEDAE3F" w14:textId="5C68C4F8" w:rsidR="00F8124F" w:rsidRPr="00A336DA" w:rsidRDefault="00F872AF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>Gerir</w:t>
            </w:r>
            <w:r w:rsidR="00F8124F" w:rsidRPr="00A336DA">
              <w:rPr>
                <w:rFonts w:asciiTheme="minorHAnsi" w:hAnsiTheme="minorHAnsi" w:cs="Arial"/>
                <w:sz w:val="20"/>
                <w:szCs w:val="20"/>
              </w:rPr>
              <w:t xml:space="preserve"> os recursos humanos</w:t>
            </w:r>
            <w:r w:rsidR="00462CAB" w:rsidRPr="00A336DA">
              <w:rPr>
                <w:rFonts w:asciiTheme="minorHAnsi" w:hAnsiTheme="minorHAnsi" w:cs="Arial"/>
                <w:sz w:val="20"/>
                <w:szCs w:val="20"/>
              </w:rPr>
              <w:t xml:space="preserve">, documentos </w:t>
            </w:r>
            <w:r w:rsidR="00F8124F" w:rsidRPr="00A336DA">
              <w:rPr>
                <w:rFonts w:asciiTheme="minorHAnsi" w:hAnsiTheme="minorHAnsi" w:cs="Arial"/>
                <w:sz w:val="20"/>
                <w:szCs w:val="20"/>
              </w:rPr>
              <w:t xml:space="preserve">e 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>os dias úteis</w:t>
            </w:r>
            <w:r w:rsidR="00462CAB" w:rsidRPr="00A336D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F8124F" w:rsidRPr="00A336DA">
              <w:rPr>
                <w:rFonts w:asciiTheme="minorHAnsi" w:hAnsiTheme="minorHAnsi" w:cs="Arial"/>
                <w:sz w:val="20"/>
                <w:szCs w:val="20"/>
              </w:rPr>
              <w:t xml:space="preserve">do </w:t>
            </w:r>
            <w:r w:rsidR="00D743A0" w:rsidRPr="00A336DA">
              <w:rPr>
                <w:rFonts w:asciiTheme="minorHAnsi" w:hAnsiTheme="minorHAnsi" w:cs="Arial"/>
                <w:sz w:val="20"/>
                <w:szCs w:val="20"/>
              </w:rPr>
              <w:t>projeto</w:t>
            </w:r>
            <w:r w:rsidR="00F8124F" w:rsidRPr="00A336DA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4B4282C0" w14:textId="3A4EF301" w:rsidR="00F8124F" w:rsidRPr="00A336DA" w:rsidRDefault="00F8124F" w:rsidP="00CA027B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Manter </w:t>
            </w:r>
            <w:r w:rsidR="00683D27" w:rsidRPr="00A336DA">
              <w:rPr>
                <w:rFonts w:asciiTheme="minorHAnsi" w:hAnsiTheme="minorHAnsi" w:cs="Arial"/>
                <w:sz w:val="20"/>
                <w:szCs w:val="20"/>
              </w:rPr>
              <w:t xml:space="preserve">o </w:t>
            </w:r>
            <w:r w:rsidR="009429C9" w:rsidRPr="00A336DA">
              <w:rPr>
                <w:rFonts w:asciiTheme="minorHAnsi" w:hAnsiTheme="minorHAnsi" w:cs="Arial"/>
                <w:sz w:val="20"/>
                <w:szCs w:val="20"/>
              </w:rPr>
              <w:t>controle</w:t>
            </w:r>
            <w:r w:rsidR="00546432" w:rsidRPr="00A336DA">
              <w:rPr>
                <w:rFonts w:asciiTheme="minorHAnsi" w:hAnsiTheme="minorHAnsi" w:cs="Arial"/>
                <w:sz w:val="20"/>
                <w:szCs w:val="20"/>
              </w:rPr>
              <w:t xml:space="preserve"> e informar 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os riscos do </w:t>
            </w:r>
            <w:r w:rsidR="00D743A0" w:rsidRPr="00A336DA">
              <w:rPr>
                <w:rFonts w:asciiTheme="minorHAnsi" w:hAnsiTheme="minorHAnsi" w:cs="Arial"/>
                <w:sz w:val="20"/>
                <w:szCs w:val="20"/>
              </w:rPr>
              <w:t>projeto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519ECDC0" w14:textId="39048F4E" w:rsidR="00B647EE" w:rsidRPr="00A336DA" w:rsidRDefault="00A02E2E" w:rsidP="004C1653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>Ad</w:t>
            </w:r>
            <w:r w:rsidR="004C1653" w:rsidRPr="00A336DA">
              <w:rPr>
                <w:rFonts w:asciiTheme="minorHAnsi" w:hAnsiTheme="minorHAnsi"/>
                <w:sz w:val="20"/>
                <w:szCs w:val="20"/>
              </w:rPr>
              <w:t>aptar</w:t>
            </w:r>
            <w:r w:rsidRPr="00A336DA">
              <w:rPr>
                <w:rFonts w:asciiTheme="minorHAnsi" w:hAnsiTheme="minorHAnsi"/>
                <w:sz w:val="20"/>
                <w:szCs w:val="20"/>
              </w:rPr>
              <w:t xml:space="preserve"> a M</w:t>
            </w:r>
            <w:r w:rsidR="00E6427C" w:rsidRPr="00A336DA">
              <w:rPr>
                <w:rFonts w:asciiTheme="minorHAnsi" w:hAnsiTheme="minorHAnsi"/>
                <w:sz w:val="20"/>
                <w:szCs w:val="20"/>
              </w:rPr>
              <w:t xml:space="preserve">etodologia ASAP para implementação do </w:t>
            </w:r>
            <w:r w:rsidR="00D743A0" w:rsidRPr="00A336DA">
              <w:rPr>
                <w:rFonts w:asciiTheme="minorHAnsi" w:hAnsiTheme="minorHAnsi"/>
                <w:sz w:val="20"/>
                <w:szCs w:val="20"/>
              </w:rPr>
              <w:t>projeto</w:t>
            </w:r>
            <w:r w:rsidR="00546432" w:rsidRPr="00A336DA">
              <w:rPr>
                <w:rFonts w:asciiTheme="minorHAnsi" w:hAnsiTheme="minorHAnsi"/>
                <w:sz w:val="20"/>
                <w:szCs w:val="20"/>
              </w:rPr>
              <w:t>;</w:t>
            </w:r>
          </w:p>
        </w:tc>
      </w:tr>
      <w:tr w:rsidR="00077CEE" w:rsidRPr="00A336DA" w14:paraId="72C18E1A" w14:textId="77777777" w:rsidTr="003B327E">
        <w:trPr>
          <w:cantSplit/>
        </w:trPr>
        <w:tc>
          <w:tcPr>
            <w:tcW w:w="3402" w:type="dxa"/>
            <w:vAlign w:val="center"/>
          </w:tcPr>
          <w:p w14:paraId="6D6584B5" w14:textId="1A922224" w:rsidR="00B647EE" w:rsidRPr="00A336DA" w:rsidRDefault="00B647EE" w:rsidP="00D3183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lastRenderedPageBreak/>
              <w:t>PMO</w:t>
            </w:r>
            <w:r w:rsidR="005710B1" w:rsidRPr="00A336DA">
              <w:rPr>
                <w:rFonts w:asciiTheme="minorHAnsi" w:hAnsiTheme="minorHAnsi"/>
                <w:sz w:val="20"/>
                <w:szCs w:val="20"/>
              </w:rPr>
              <w:t>-HRST</w:t>
            </w:r>
          </w:p>
          <w:p w14:paraId="6AA0F383" w14:textId="5D7F4E7E" w:rsidR="00077CEE" w:rsidRPr="00A336DA" w:rsidRDefault="00904B06" w:rsidP="00D2173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>William Lima</w:t>
            </w:r>
          </w:p>
        </w:tc>
        <w:tc>
          <w:tcPr>
            <w:tcW w:w="6237" w:type="dxa"/>
          </w:tcPr>
          <w:p w14:paraId="3BAAC7D3" w14:textId="3DAB63D7" w:rsidR="00077CEE" w:rsidRPr="00A336DA" w:rsidRDefault="00546432" w:rsidP="00546432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>Apoiar e g</w:t>
            </w:r>
            <w:r w:rsidR="00683D27" w:rsidRPr="00A336DA">
              <w:rPr>
                <w:rFonts w:asciiTheme="minorHAnsi" w:hAnsiTheme="minorHAnsi"/>
                <w:sz w:val="20"/>
                <w:szCs w:val="20"/>
              </w:rPr>
              <w:t xml:space="preserve">arantir o uso da Metodologia </w:t>
            </w:r>
            <w:r w:rsidRPr="00A336DA">
              <w:rPr>
                <w:rFonts w:asciiTheme="minorHAnsi" w:hAnsiTheme="minorHAnsi"/>
                <w:sz w:val="20"/>
                <w:szCs w:val="20"/>
              </w:rPr>
              <w:t xml:space="preserve">ASAP durante todo o </w:t>
            </w:r>
            <w:r w:rsidR="00D743A0" w:rsidRPr="00A336DA">
              <w:rPr>
                <w:rFonts w:asciiTheme="minorHAnsi" w:hAnsiTheme="minorHAnsi"/>
                <w:sz w:val="20"/>
                <w:szCs w:val="20"/>
              </w:rPr>
              <w:t>projeto</w:t>
            </w:r>
            <w:r w:rsidRPr="00A336DA">
              <w:rPr>
                <w:rFonts w:asciiTheme="minorHAnsi" w:hAnsiTheme="minorHAnsi"/>
                <w:sz w:val="20"/>
                <w:szCs w:val="20"/>
              </w:rPr>
              <w:t>;</w:t>
            </w:r>
          </w:p>
          <w:p w14:paraId="21C0BE53" w14:textId="48D1DE92" w:rsidR="00546432" w:rsidRPr="00A336DA" w:rsidRDefault="00964236" w:rsidP="00207807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>Suporte à</w:t>
            </w:r>
            <w:r w:rsidR="00D62B8E" w:rsidRPr="00A336D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25A5C" w:rsidRPr="00A336DA">
              <w:rPr>
                <w:rFonts w:asciiTheme="minorHAnsi" w:hAnsiTheme="minorHAnsi"/>
                <w:sz w:val="20"/>
                <w:szCs w:val="20"/>
              </w:rPr>
              <w:t>Gestão</w:t>
            </w:r>
            <w:r w:rsidR="00D62B8E" w:rsidRPr="00A336DA">
              <w:rPr>
                <w:rFonts w:asciiTheme="minorHAnsi" w:hAnsiTheme="minorHAnsi"/>
                <w:sz w:val="20"/>
                <w:szCs w:val="20"/>
              </w:rPr>
              <w:t xml:space="preserve"> e</w:t>
            </w:r>
            <w:r w:rsidR="00546432" w:rsidRPr="00A336DA">
              <w:rPr>
                <w:rFonts w:asciiTheme="minorHAnsi" w:hAnsiTheme="minorHAnsi"/>
                <w:sz w:val="20"/>
                <w:szCs w:val="20"/>
              </w:rPr>
              <w:t xml:space="preserve"> coordena</w:t>
            </w:r>
            <w:r w:rsidR="00D62B8E" w:rsidRPr="00A336DA">
              <w:rPr>
                <w:rFonts w:asciiTheme="minorHAnsi" w:hAnsiTheme="minorHAnsi"/>
                <w:sz w:val="20"/>
                <w:szCs w:val="20"/>
              </w:rPr>
              <w:t xml:space="preserve">ção </w:t>
            </w:r>
            <w:r w:rsidR="00546432" w:rsidRPr="00A336DA">
              <w:rPr>
                <w:rFonts w:asciiTheme="minorHAnsi" w:hAnsiTheme="minorHAnsi"/>
                <w:sz w:val="20"/>
                <w:szCs w:val="20"/>
              </w:rPr>
              <w:t>na gestão</w:t>
            </w:r>
            <w:r w:rsidRPr="00A336DA">
              <w:rPr>
                <w:rFonts w:asciiTheme="minorHAnsi" w:hAnsiTheme="minorHAnsi"/>
                <w:sz w:val="20"/>
                <w:szCs w:val="20"/>
              </w:rPr>
              <w:t xml:space="preserve"> das </w:t>
            </w:r>
            <w:r w:rsidR="001B60BE" w:rsidRPr="00A336DA">
              <w:rPr>
                <w:rFonts w:asciiTheme="minorHAnsi" w:hAnsiTheme="minorHAnsi"/>
                <w:sz w:val="20"/>
                <w:szCs w:val="20"/>
              </w:rPr>
              <w:t>atividade</w:t>
            </w:r>
            <w:r w:rsidR="00F872AF" w:rsidRPr="00A336DA">
              <w:rPr>
                <w:rFonts w:asciiTheme="minorHAnsi" w:hAnsiTheme="minorHAnsi"/>
                <w:sz w:val="20"/>
                <w:szCs w:val="20"/>
              </w:rPr>
              <w:t>s</w:t>
            </w:r>
            <w:r w:rsidR="00546432" w:rsidRPr="00A336DA">
              <w:rPr>
                <w:rFonts w:asciiTheme="minorHAnsi" w:hAnsiTheme="minorHAnsi"/>
                <w:sz w:val="20"/>
                <w:szCs w:val="20"/>
              </w:rPr>
              <w:t xml:space="preserve"> do </w:t>
            </w:r>
            <w:r w:rsidR="00D743A0" w:rsidRPr="00A336DA">
              <w:rPr>
                <w:rFonts w:asciiTheme="minorHAnsi" w:hAnsiTheme="minorHAnsi"/>
                <w:sz w:val="20"/>
                <w:szCs w:val="20"/>
              </w:rPr>
              <w:t>projeto</w:t>
            </w:r>
            <w:r w:rsidRPr="00A336DA">
              <w:rPr>
                <w:rFonts w:asciiTheme="minorHAnsi" w:hAnsiTheme="minorHAnsi"/>
                <w:sz w:val="20"/>
                <w:szCs w:val="20"/>
              </w:rPr>
              <w:t xml:space="preserve"> e nas tomadas de decisões</w:t>
            </w:r>
            <w:r w:rsidR="00546432" w:rsidRPr="00A336DA">
              <w:rPr>
                <w:rFonts w:asciiTheme="minorHAnsi" w:hAnsiTheme="minorHAnsi"/>
                <w:sz w:val="20"/>
                <w:szCs w:val="20"/>
              </w:rPr>
              <w:t>;</w:t>
            </w:r>
          </w:p>
          <w:p w14:paraId="7A52335E" w14:textId="5CF5AD44" w:rsidR="00546432" w:rsidRPr="00A336DA" w:rsidRDefault="00546432" w:rsidP="00546432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 xml:space="preserve">Acompanhar Pontos de Situação do </w:t>
            </w:r>
            <w:r w:rsidR="00D743A0" w:rsidRPr="00A336DA">
              <w:rPr>
                <w:rFonts w:asciiTheme="minorHAnsi" w:hAnsiTheme="minorHAnsi"/>
                <w:sz w:val="20"/>
                <w:szCs w:val="20"/>
              </w:rPr>
              <w:t>projeto</w:t>
            </w:r>
            <w:r w:rsidRPr="00A336DA">
              <w:rPr>
                <w:rFonts w:asciiTheme="minorHAnsi" w:hAnsiTheme="minorHAnsi"/>
                <w:sz w:val="20"/>
                <w:szCs w:val="20"/>
              </w:rPr>
              <w:t>;</w:t>
            </w:r>
          </w:p>
          <w:p w14:paraId="3E898659" w14:textId="77777777" w:rsidR="00546432" w:rsidRPr="00A336DA" w:rsidRDefault="003400B8" w:rsidP="004C1653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 xml:space="preserve">Controlar </w:t>
            </w:r>
            <w:r w:rsidR="00D62B8E" w:rsidRPr="00A336DA">
              <w:rPr>
                <w:rFonts w:asciiTheme="minorHAnsi" w:hAnsiTheme="minorHAnsi"/>
                <w:sz w:val="20"/>
                <w:szCs w:val="20"/>
              </w:rPr>
              <w:t xml:space="preserve">a formalização dos </w:t>
            </w:r>
            <w:r w:rsidRPr="00A336DA">
              <w:rPr>
                <w:rFonts w:asciiTheme="minorHAnsi" w:hAnsiTheme="minorHAnsi"/>
                <w:sz w:val="20"/>
                <w:szCs w:val="20"/>
              </w:rPr>
              <w:t>Termos de Aceit</w:t>
            </w:r>
            <w:r w:rsidR="004C1653" w:rsidRPr="00A336DA">
              <w:rPr>
                <w:rFonts w:asciiTheme="minorHAnsi" w:hAnsiTheme="minorHAnsi"/>
                <w:sz w:val="20"/>
                <w:szCs w:val="20"/>
              </w:rPr>
              <w:t>ação</w:t>
            </w:r>
            <w:r w:rsidR="00D62B8E" w:rsidRPr="00A336DA">
              <w:rPr>
                <w:rFonts w:asciiTheme="minorHAnsi" w:hAnsiTheme="minorHAnsi"/>
                <w:sz w:val="20"/>
                <w:szCs w:val="20"/>
              </w:rPr>
              <w:t>;</w:t>
            </w:r>
          </w:p>
          <w:p w14:paraId="3CF3DF12" w14:textId="77777777" w:rsidR="00207807" w:rsidRPr="00A336DA" w:rsidRDefault="00207807" w:rsidP="004C1653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>Revisar</w:t>
            </w:r>
            <w:r w:rsidR="003E08DC" w:rsidRPr="00A336DA">
              <w:rPr>
                <w:rFonts w:asciiTheme="minorHAnsi" w:hAnsiTheme="minorHAnsi"/>
                <w:sz w:val="20"/>
                <w:szCs w:val="20"/>
              </w:rPr>
              <w:t xml:space="preserve"> todos os documentos essenciais.</w:t>
            </w:r>
          </w:p>
        </w:tc>
      </w:tr>
      <w:tr w:rsidR="00596BD6" w:rsidRPr="00A336DA" w14:paraId="2AB9D574" w14:textId="77777777" w:rsidTr="003B327E">
        <w:trPr>
          <w:cantSplit/>
        </w:trPr>
        <w:tc>
          <w:tcPr>
            <w:tcW w:w="3402" w:type="dxa"/>
            <w:vAlign w:val="center"/>
          </w:tcPr>
          <w:p w14:paraId="56D865FD" w14:textId="01BD99F4" w:rsidR="0075092D" w:rsidRPr="00A336DA" w:rsidRDefault="0075092D" w:rsidP="007140A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 xml:space="preserve">Consultores </w:t>
            </w:r>
          </w:p>
          <w:p w14:paraId="44CE0837" w14:textId="2F1E104E" w:rsidR="0075092D" w:rsidRPr="00A336DA" w:rsidRDefault="0075092D" w:rsidP="007509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>Key Users</w:t>
            </w:r>
          </w:p>
          <w:p w14:paraId="6D73BC6B" w14:textId="46CD768C" w:rsidR="00596BD6" w:rsidRPr="00A336DA" w:rsidRDefault="00596BD6" w:rsidP="007140A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/>
                <w:sz w:val="20"/>
                <w:szCs w:val="20"/>
              </w:rPr>
              <w:t>Utilizadores</w:t>
            </w:r>
          </w:p>
          <w:p w14:paraId="0675701D" w14:textId="35DAF8C4" w:rsidR="0075092D" w:rsidRPr="00A336DA" w:rsidRDefault="0075092D" w:rsidP="007509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37" w:type="dxa"/>
          </w:tcPr>
          <w:p w14:paraId="625AB4F7" w14:textId="161A1435" w:rsidR="00596BD6" w:rsidRPr="00A336DA" w:rsidRDefault="00596BD6" w:rsidP="00596BD6">
            <w:pPr>
              <w:numPr>
                <w:ilvl w:val="0"/>
                <w:numId w:val="25"/>
              </w:numPr>
              <w:ind w:left="176" w:hanging="176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>Respeitar o</w:t>
            </w:r>
            <w:r w:rsidR="004D34ED" w:rsidRPr="00A336DA">
              <w:rPr>
                <w:rFonts w:asciiTheme="minorHAnsi" w:hAnsiTheme="minorHAnsi" w:cs="Arial"/>
                <w:sz w:val="20"/>
                <w:szCs w:val="20"/>
              </w:rPr>
              <w:t xml:space="preserve"> cronograma e o </w:t>
            </w:r>
            <w:r w:rsidR="00DB0543" w:rsidRPr="00A336DA">
              <w:rPr>
                <w:rFonts w:asciiTheme="minorHAnsi" w:hAnsiTheme="minorHAnsi" w:cs="Arial"/>
                <w:sz w:val="20"/>
                <w:szCs w:val="20"/>
              </w:rPr>
              <w:t>escopo</w:t>
            </w:r>
            <w:r w:rsidR="00D743A0" w:rsidRPr="00A336DA">
              <w:rPr>
                <w:rFonts w:asciiTheme="minorHAnsi" w:hAnsiTheme="minorHAnsi" w:cs="Arial"/>
                <w:sz w:val="20"/>
                <w:szCs w:val="20"/>
              </w:rPr>
              <w:t xml:space="preserve"> do proje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>to;</w:t>
            </w:r>
          </w:p>
          <w:p w14:paraId="4CDD5CEB" w14:textId="23E23251" w:rsidR="00596BD6" w:rsidRPr="00A336DA" w:rsidRDefault="007068CC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>Participar a</w:t>
            </w:r>
            <w:r w:rsidR="00596BD6" w:rsidRPr="00A336DA">
              <w:rPr>
                <w:rFonts w:asciiTheme="minorHAnsi" w:hAnsiTheme="minorHAnsi" w:cs="Arial"/>
                <w:sz w:val="20"/>
                <w:szCs w:val="20"/>
              </w:rPr>
              <w:t xml:space="preserve">tivamente junto à </w:t>
            </w:r>
            <w:r w:rsidR="00325A5C" w:rsidRPr="00A336DA">
              <w:rPr>
                <w:rFonts w:asciiTheme="minorHAnsi" w:hAnsiTheme="minorHAnsi" w:cs="Arial"/>
                <w:sz w:val="20"/>
                <w:szCs w:val="20"/>
              </w:rPr>
              <w:t>Gestão</w:t>
            </w:r>
            <w:r w:rsidR="00D743A0" w:rsidRPr="00A336DA">
              <w:rPr>
                <w:rFonts w:asciiTheme="minorHAnsi" w:hAnsiTheme="minorHAnsi" w:cs="Arial"/>
                <w:sz w:val="20"/>
                <w:szCs w:val="20"/>
              </w:rPr>
              <w:t xml:space="preserve"> do proje</w:t>
            </w:r>
            <w:r w:rsidR="00596BD6" w:rsidRPr="00A336DA">
              <w:rPr>
                <w:rFonts w:asciiTheme="minorHAnsi" w:hAnsiTheme="minorHAnsi" w:cs="Arial"/>
                <w:sz w:val="20"/>
                <w:szCs w:val="20"/>
              </w:rPr>
              <w:t xml:space="preserve">to das </w:t>
            </w:r>
            <w:r w:rsidR="001B60BE" w:rsidRPr="00A336DA">
              <w:rPr>
                <w:rFonts w:asciiTheme="minorHAnsi" w:hAnsiTheme="minorHAnsi" w:cs="Arial"/>
                <w:sz w:val="20"/>
                <w:szCs w:val="20"/>
              </w:rPr>
              <w:t>atividade</w:t>
            </w:r>
            <w:r w:rsidR="0075092D" w:rsidRPr="00A336DA">
              <w:rPr>
                <w:rFonts w:asciiTheme="minorHAnsi" w:hAnsiTheme="minorHAnsi" w:cs="Arial"/>
                <w:sz w:val="20"/>
                <w:szCs w:val="20"/>
              </w:rPr>
              <w:t>s de planejamento</w:t>
            </w:r>
            <w:r w:rsidR="00596BD6" w:rsidRPr="00A336DA">
              <w:rPr>
                <w:rFonts w:asciiTheme="minorHAnsi" w:hAnsiTheme="minorHAnsi" w:cs="Arial"/>
                <w:sz w:val="20"/>
                <w:szCs w:val="20"/>
              </w:rPr>
              <w:t xml:space="preserve">, execução, controle e finalização do </w:t>
            </w:r>
            <w:r w:rsidR="00D743A0" w:rsidRPr="00A336DA">
              <w:rPr>
                <w:rFonts w:asciiTheme="minorHAnsi" w:hAnsiTheme="minorHAnsi" w:cs="Arial"/>
                <w:sz w:val="20"/>
                <w:szCs w:val="20"/>
              </w:rPr>
              <w:t>projeto</w:t>
            </w:r>
            <w:r w:rsidR="00596BD6" w:rsidRPr="00A336DA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63428081" w14:textId="681AD92F" w:rsidR="00596BD6" w:rsidRPr="00A336DA" w:rsidRDefault="00596BD6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Interagir com todos os módulos que fazem parte do </w:t>
            </w:r>
            <w:r w:rsidR="00D743A0" w:rsidRPr="00A336DA">
              <w:rPr>
                <w:rFonts w:asciiTheme="minorHAnsi" w:hAnsiTheme="minorHAnsi" w:cs="Arial"/>
                <w:sz w:val="20"/>
                <w:szCs w:val="20"/>
              </w:rPr>
              <w:t>projeto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0948CC9A" w14:textId="37B11E93" w:rsidR="00596BD6" w:rsidRPr="00A336DA" w:rsidRDefault="00715C84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>Atuar a</w:t>
            </w:r>
            <w:r w:rsidR="00596BD6" w:rsidRPr="00A336DA">
              <w:rPr>
                <w:rFonts w:asciiTheme="minorHAnsi" w:hAnsiTheme="minorHAnsi" w:cs="Arial"/>
                <w:sz w:val="20"/>
                <w:szCs w:val="20"/>
              </w:rPr>
              <w:t xml:space="preserve">tivamente para resolver os problemas e pendências que vierem a surgir no </w:t>
            </w:r>
            <w:r w:rsidR="007068CC" w:rsidRPr="00A336DA">
              <w:rPr>
                <w:rFonts w:asciiTheme="minorHAnsi" w:hAnsiTheme="minorHAnsi" w:cs="Arial"/>
                <w:sz w:val="20"/>
                <w:szCs w:val="20"/>
              </w:rPr>
              <w:t>projet</w:t>
            </w:r>
            <w:r w:rsidR="0075092D" w:rsidRPr="00A336DA">
              <w:rPr>
                <w:rFonts w:asciiTheme="minorHAnsi" w:hAnsiTheme="minorHAnsi" w:cs="Arial"/>
                <w:sz w:val="20"/>
                <w:szCs w:val="20"/>
              </w:rPr>
              <w:t>o</w:t>
            </w:r>
            <w:r w:rsidR="007068CC" w:rsidRPr="00A336D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596BD6" w:rsidRPr="00A336DA">
              <w:rPr>
                <w:rFonts w:asciiTheme="minorHAnsi" w:hAnsiTheme="minorHAnsi" w:cs="Arial"/>
                <w:sz w:val="20"/>
                <w:szCs w:val="20"/>
              </w:rPr>
              <w:t xml:space="preserve">e também para </w:t>
            </w:r>
            <w:r w:rsidR="007068CC" w:rsidRPr="00A336DA">
              <w:rPr>
                <w:rFonts w:asciiTheme="minorHAnsi" w:hAnsiTheme="minorHAnsi" w:cs="Arial"/>
                <w:sz w:val="20"/>
                <w:szCs w:val="20"/>
              </w:rPr>
              <w:t>minimizar</w:t>
            </w:r>
            <w:r w:rsidR="00596BD6" w:rsidRPr="00A336DA">
              <w:rPr>
                <w:rFonts w:asciiTheme="minorHAnsi" w:hAnsiTheme="minorHAnsi" w:cs="Arial"/>
                <w:sz w:val="20"/>
                <w:szCs w:val="20"/>
              </w:rPr>
              <w:t xml:space="preserve"> os riscos;</w:t>
            </w:r>
          </w:p>
          <w:p w14:paraId="48DDED76" w14:textId="77777777" w:rsidR="00596BD6" w:rsidRPr="00A336DA" w:rsidRDefault="00596BD6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>Antecipar desvios, comunicar e facilitar a tomada de decisões imediatas;</w:t>
            </w:r>
          </w:p>
          <w:p w14:paraId="04EBA695" w14:textId="1DB5F317" w:rsidR="00596BD6" w:rsidRPr="00A336DA" w:rsidRDefault="00596BD6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Relatar situações não previstas ao </w:t>
            </w:r>
            <w:r w:rsidR="007068CC" w:rsidRPr="00A336DA">
              <w:rPr>
                <w:rFonts w:asciiTheme="minorHAnsi" w:hAnsiTheme="minorHAnsi" w:cs="Arial"/>
                <w:sz w:val="20"/>
                <w:szCs w:val="20"/>
              </w:rPr>
              <w:t>Gestor do</w:t>
            </w:r>
            <w:r w:rsidR="00252C6E" w:rsidRPr="00A336D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743A0" w:rsidRPr="00A336DA">
              <w:rPr>
                <w:rFonts w:asciiTheme="minorHAnsi" w:hAnsiTheme="minorHAnsi" w:cs="Arial"/>
                <w:sz w:val="20"/>
                <w:szCs w:val="20"/>
              </w:rPr>
              <w:t>Projeto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5F624605" w14:textId="0D6E4F5F" w:rsidR="00596BD6" w:rsidRPr="00A336DA" w:rsidRDefault="00596BD6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Propor soluções de acordo com o </w:t>
            </w:r>
            <w:r w:rsidR="00DB0543" w:rsidRPr="00A336DA">
              <w:rPr>
                <w:rFonts w:asciiTheme="minorHAnsi" w:hAnsiTheme="minorHAnsi" w:cs="Arial"/>
                <w:sz w:val="20"/>
                <w:szCs w:val="20"/>
              </w:rPr>
              <w:t>escopo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 xml:space="preserve"> e à abrangência do </w:t>
            </w:r>
            <w:r w:rsidR="00D743A0" w:rsidRPr="00A336DA">
              <w:rPr>
                <w:rFonts w:asciiTheme="minorHAnsi" w:hAnsiTheme="minorHAnsi" w:cs="Arial"/>
                <w:sz w:val="20"/>
                <w:szCs w:val="20"/>
              </w:rPr>
              <w:t>projeto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582507E1" w14:textId="63B4B7BD" w:rsidR="00596BD6" w:rsidRPr="00A336DA" w:rsidRDefault="00596BD6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>Absorver e disseminar os conhecimentos providos pelos consultores d</w:t>
            </w:r>
            <w:r w:rsidR="00AD55AC" w:rsidRPr="00A336DA">
              <w:rPr>
                <w:rFonts w:asciiTheme="minorHAnsi" w:hAnsiTheme="minorHAnsi" w:cs="Arial"/>
                <w:sz w:val="20"/>
                <w:szCs w:val="20"/>
              </w:rPr>
              <w:t>a HR SOLUTIONS</w:t>
            </w:r>
            <w:r w:rsidRPr="00A336DA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1FAC2951" w14:textId="77777777" w:rsidR="00596BD6" w:rsidRPr="00A336DA" w:rsidRDefault="00596BD6" w:rsidP="00596BD6">
            <w:pPr>
              <w:numPr>
                <w:ilvl w:val="0"/>
                <w:numId w:val="25"/>
              </w:numPr>
              <w:ind w:left="176" w:hanging="17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336DA">
              <w:rPr>
                <w:rFonts w:asciiTheme="minorHAnsi" w:hAnsiTheme="minorHAnsi" w:cs="Arial"/>
                <w:sz w:val="20"/>
                <w:szCs w:val="20"/>
              </w:rPr>
              <w:t>Participar, validar e homologar os testes unitários e o integrado;</w:t>
            </w:r>
          </w:p>
        </w:tc>
      </w:tr>
    </w:tbl>
    <w:tbl>
      <w:tblPr>
        <w:tblStyle w:val="Tabelacomgrade"/>
        <w:tblW w:w="0" w:type="auto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402"/>
        <w:gridCol w:w="6269"/>
      </w:tblGrid>
      <w:tr w:rsidR="00F064BC" w:rsidRPr="00A336DA" w14:paraId="292F881E" w14:textId="77777777" w:rsidTr="00F064BC">
        <w:tc>
          <w:tcPr>
            <w:tcW w:w="3402" w:type="dxa"/>
            <w:shd w:val="clear" w:color="auto" w:fill="FFFFFF" w:themeFill="background1"/>
          </w:tcPr>
          <w:p w14:paraId="1986ACF7" w14:textId="6A1CA889" w:rsidR="00F064BC" w:rsidRPr="00A336DA" w:rsidRDefault="00F064BC">
            <w:pPr>
              <w:rPr>
                <w:rFonts w:asciiTheme="minorHAnsi" w:hAnsiTheme="minorHAnsi"/>
              </w:rPr>
            </w:pPr>
            <w:r w:rsidRPr="00A336DA">
              <w:rPr>
                <w:rFonts w:asciiTheme="minorHAnsi" w:hAnsiTheme="minorHAnsi"/>
              </w:rPr>
              <w:t xml:space="preserve">Localização do </w:t>
            </w:r>
            <w:r w:rsidR="00D743A0" w:rsidRPr="00A336DA">
              <w:rPr>
                <w:rFonts w:asciiTheme="minorHAnsi" w:hAnsiTheme="minorHAnsi"/>
              </w:rPr>
              <w:t>Projeto</w:t>
            </w:r>
            <w:r w:rsidRPr="00A336DA">
              <w:rPr>
                <w:rFonts w:asciiTheme="minorHAnsi" w:hAnsiTheme="minorHAnsi"/>
              </w:rPr>
              <w:t>:</w:t>
            </w:r>
          </w:p>
        </w:tc>
        <w:tc>
          <w:tcPr>
            <w:tcW w:w="6269" w:type="dxa"/>
            <w:shd w:val="clear" w:color="auto" w:fill="FFFFFF" w:themeFill="background1"/>
          </w:tcPr>
          <w:p w14:paraId="5EA63441" w14:textId="271B35A5" w:rsidR="00F064BC" w:rsidRPr="00A336DA" w:rsidRDefault="005A0657" w:rsidP="0075092D">
            <w:pPr>
              <w:rPr>
                <w:rFonts w:asciiTheme="minorHAnsi" w:hAnsiTheme="minorHAnsi"/>
              </w:rPr>
            </w:pPr>
            <w:r w:rsidRPr="00A336DA">
              <w:rPr>
                <w:rFonts w:asciiTheme="minorHAnsi" w:hAnsiTheme="minorHAnsi"/>
              </w:rPr>
              <w:t xml:space="preserve"> </w:t>
            </w:r>
            <w:r w:rsidR="0075092D" w:rsidRPr="00A336DA">
              <w:rPr>
                <w:rFonts w:asciiTheme="minorHAnsi" w:hAnsiTheme="minorHAnsi"/>
              </w:rPr>
              <w:t>Edificio sede do</w:t>
            </w:r>
            <w:r w:rsidR="00BA0B11" w:rsidRPr="00A336DA">
              <w:rPr>
                <w:rFonts w:asciiTheme="minorHAnsi" w:hAnsiTheme="minorHAnsi"/>
              </w:rPr>
              <w:t xml:space="preserve"> </w:t>
            </w:r>
            <w:r w:rsidR="00904B06" w:rsidRPr="00A336DA">
              <w:rPr>
                <w:rFonts w:asciiTheme="minorHAnsi" w:hAnsiTheme="minorHAnsi"/>
              </w:rPr>
              <w:t>GRUPO AMAGGI</w:t>
            </w:r>
            <w:r w:rsidR="0075092D" w:rsidRPr="00A336DA">
              <w:rPr>
                <w:rFonts w:asciiTheme="minorHAnsi" w:hAnsiTheme="minorHAnsi"/>
              </w:rPr>
              <w:t xml:space="preserve"> / HR  SOLUTIONS</w:t>
            </w:r>
          </w:p>
        </w:tc>
      </w:tr>
    </w:tbl>
    <w:p w14:paraId="1F85ACF5" w14:textId="77777777" w:rsidR="00441B94" w:rsidRPr="00A336DA" w:rsidRDefault="00441B94">
      <w:pPr>
        <w:rPr>
          <w:rFonts w:asciiTheme="minorHAnsi" w:hAnsiTheme="minorHAnsi"/>
        </w:rPr>
      </w:pPr>
    </w:p>
    <w:p w14:paraId="66490679" w14:textId="77777777" w:rsidR="00BA76D7" w:rsidRPr="00A336DA" w:rsidRDefault="00596BD6">
      <w:pPr>
        <w:rPr>
          <w:rFonts w:asciiTheme="minorHAnsi" w:hAnsiTheme="minorHAnsi"/>
        </w:rPr>
      </w:pPr>
      <w:r w:rsidRPr="00A336DA">
        <w:rPr>
          <w:rFonts w:asciiTheme="minorHAnsi" w:hAnsiTheme="minorHAnsi"/>
        </w:rPr>
        <w:t>A</w:t>
      </w:r>
      <w:r w:rsidR="005A595D" w:rsidRPr="00A336DA">
        <w:rPr>
          <w:rFonts w:asciiTheme="minorHAnsi" w:hAnsiTheme="minorHAnsi"/>
        </w:rPr>
        <w:t>provações</w:t>
      </w:r>
      <w:r w:rsidR="00163F28" w:rsidRPr="00A336DA">
        <w:rPr>
          <w:rFonts w:asciiTheme="minorHAnsi" w:hAnsiTheme="minorHAnsi"/>
        </w:rPr>
        <w:t>:</w:t>
      </w:r>
    </w:p>
    <w:p w14:paraId="1A8A3723" w14:textId="77777777" w:rsidR="00596BD6" w:rsidRPr="00A336DA" w:rsidRDefault="00596BD6">
      <w:pPr>
        <w:rPr>
          <w:rFonts w:asciiTheme="minorHAnsi" w:hAnsiTheme="minorHAnsi"/>
        </w:rPr>
      </w:pPr>
    </w:p>
    <w:p w14:paraId="4371F1C3" w14:textId="3CD044B9" w:rsidR="00BA76D7" w:rsidRPr="00A336DA" w:rsidRDefault="00BA76D7" w:rsidP="004D34ED">
      <w:pPr>
        <w:jc w:val="both"/>
        <w:rPr>
          <w:rFonts w:asciiTheme="minorHAnsi" w:hAnsiTheme="minorHAnsi"/>
          <w:sz w:val="20"/>
        </w:rPr>
      </w:pPr>
      <w:r w:rsidRPr="00A336DA">
        <w:rPr>
          <w:rFonts w:asciiTheme="minorHAnsi" w:hAnsiTheme="minorHAnsi"/>
          <w:sz w:val="20"/>
        </w:rPr>
        <w:t xml:space="preserve">Concordamos com os termos deste documento e nos comprometemos com </w:t>
      </w:r>
      <w:r w:rsidR="00205C5A" w:rsidRPr="00A336DA">
        <w:rPr>
          <w:rFonts w:asciiTheme="minorHAnsi" w:hAnsiTheme="minorHAnsi"/>
          <w:sz w:val="20"/>
        </w:rPr>
        <w:t>o fornecimento</w:t>
      </w:r>
      <w:r w:rsidRPr="00A336DA">
        <w:rPr>
          <w:rFonts w:asciiTheme="minorHAnsi" w:hAnsiTheme="minorHAnsi"/>
          <w:sz w:val="20"/>
        </w:rPr>
        <w:t xml:space="preserve"> de </w:t>
      </w:r>
      <w:r w:rsidR="00242985" w:rsidRPr="00A336DA">
        <w:rPr>
          <w:rFonts w:asciiTheme="minorHAnsi" w:hAnsiTheme="minorHAnsi"/>
          <w:sz w:val="20"/>
        </w:rPr>
        <w:t xml:space="preserve">todos os </w:t>
      </w:r>
      <w:r w:rsidRPr="00A336DA">
        <w:rPr>
          <w:rFonts w:asciiTheme="minorHAnsi" w:hAnsiTheme="minorHAnsi"/>
          <w:sz w:val="20"/>
        </w:rPr>
        <w:t xml:space="preserve">recursos necessários para a realização deste </w:t>
      </w:r>
      <w:r w:rsidR="00D743A0" w:rsidRPr="00A336DA">
        <w:rPr>
          <w:rFonts w:asciiTheme="minorHAnsi" w:hAnsiTheme="minorHAnsi"/>
          <w:sz w:val="20"/>
        </w:rPr>
        <w:t>projeto</w:t>
      </w:r>
      <w:r w:rsidRPr="00A336DA">
        <w:rPr>
          <w:rFonts w:asciiTheme="minorHAnsi" w:hAnsiTheme="minorHAnsi"/>
          <w:sz w:val="20"/>
        </w:rPr>
        <w:t>.</w:t>
      </w:r>
    </w:p>
    <w:p w14:paraId="05549A96" w14:textId="77777777" w:rsidR="00D31834" w:rsidRPr="00A336DA" w:rsidRDefault="00D31834" w:rsidP="00AA6E53">
      <w:pPr>
        <w:jc w:val="both"/>
        <w:rPr>
          <w:rFonts w:asciiTheme="minorHAnsi" w:hAnsiTheme="minorHAnsi"/>
          <w:sz w:val="20"/>
        </w:rPr>
      </w:pPr>
    </w:p>
    <w:tbl>
      <w:tblPr>
        <w:tblStyle w:val="Tabelacomgrade"/>
        <w:tblW w:w="0" w:type="auto"/>
        <w:tblInd w:w="108" w:type="dxa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551"/>
        <w:gridCol w:w="1276"/>
        <w:gridCol w:w="2659"/>
      </w:tblGrid>
      <w:tr w:rsidR="00D31834" w:rsidRPr="00A336DA" w14:paraId="6D11CB86" w14:textId="77777777" w:rsidTr="00BA0B11">
        <w:tc>
          <w:tcPr>
            <w:tcW w:w="3261" w:type="dxa"/>
            <w:shd w:val="clear" w:color="auto" w:fill="1F497D" w:themeFill="text2"/>
          </w:tcPr>
          <w:p w14:paraId="19BB30AE" w14:textId="77777777" w:rsidR="00D31834" w:rsidRPr="00A336DA" w:rsidRDefault="00D31834" w:rsidP="00D3183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Aprovador</w:t>
            </w:r>
          </w:p>
        </w:tc>
        <w:tc>
          <w:tcPr>
            <w:tcW w:w="2551" w:type="dxa"/>
            <w:shd w:val="clear" w:color="auto" w:fill="1F497D" w:themeFill="text2"/>
          </w:tcPr>
          <w:p w14:paraId="3D4741ED" w14:textId="77777777" w:rsidR="00D31834" w:rsidRPr="00A336DA" w:rsidRDefault="00D31834" w:rsidP="00D3183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Nome</w:t>
            </w:r>
          </w:p>
        </w:tc>
        <w:tc>
          <w:tcPr>
            <w:tcW w:w="1276" w:type="dxa"/>
            <w:shd w:val="clear" w:color="auto" w:fill="1F497D" w:themeFill="text2"/>
          </w:tcPr>
          <w:p w14:paraId="71B8FC35" w14:textId="77777777" w:rsidR="00D31834" w:rsidRPr="00A336DA" w:rsidRDefault="00D31834" w:rsidP="00D3183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Data</w:t>
            </w:r>
          </w:p>
        </w:tc>
        <w:tc>
          <w:tcPr>
            <w:tcW w:w="2659" w:type="dxa"/>
            <w:shd w:val="clear" w:color="auto" w:fill="1F497D" w:themeFill="text2"/>
          </w:tcPr>
          <w:p w14:paraId="60B078A9" w14:textId="77777777" w:rsidR="00D31834" w:rsidRPr="00A336DA" w:rsidRDefault="00EA2028" w:rsidP="00D3183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Assinatura</w:t>
            </w:r>
          </w:p>
        </w:tc>
      </w:tr>
      <w:tr w:rsidR="00D31834" w:rsidRPr="00A336DA" w14:paraId="76963218" w14:textId="77777777" w:rsidTr="00BA0B11">
        <w:tc>
          <w:tcPr>
            <w:tcW w:w="3261" w:type="dxa"/>
          </w:tcPr>
          <w:p w14:paraId="5EB9D59B" w14:textId="2450DC39" w:rsidR="00D31834" w:rsidRPr="00A336DA" w:rsidRDefault="0075092D" w:rsidP="00AA6E5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Sponsor do Projeto</w:t>
            </w:r>
          </w:p>
        </w:tc>
        <w:tc>
          <w:tcPr>
            <w:tcW w:w="2551" w:type="dxa"/>
          </w:tcPr>
          <w:p w14:paraId="1A4473F4" w14:textId="11960743" w:rsidR="00D31834" w:rsidRPr="00A336DA" w:rsidRDefault="00C64715" w:rsidP="00AA6E5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Nereu Baveresco</w:t>
            </w:r>
          </w:p>
        </w:tc>
        <w:tc>
          <w:tcPr>
            <w:tcW w:w="1276" w:type="dxa"/>
          </w:tcPr>
          <w:p w14:paraId="4F21068C" w14:textId="576AAB41" w:rsidR="00D31834" w:rsidRPr="00A336DA" w:rsidRDefault="00C64715" w:rsidP="00AA6E5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15/03</w:t>
            </w:r>
            <w:r w:rsidR="00363A2B" w:rsidRPr="00A336DA">
              <w:rPr>
                <w:rFonts w:asciiTheme="minorHAnsi" w:hAnsiTheme="minorHAnsi"/>
                <w:sz w:val="22"/>
                <w:szCs w:val="22"/>
              </w:rPr>
              <w:t>/1</w:t>
            </w:r>
            <w:r w:rsidRPr="00A336DA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659" w:type="dxa"/>
          </w:tcPr>
          <w:p w14:paraId="4104F776" w14:textId="77777777" w:rsidR="00D31834" w:rsidRPr="00A336DA" w:rsidRDefault="00D31834" w:rsidP="00AA6E5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31834" w:rsidRPr="00A336DA" w14:paraId="75EADEA6" w14:textId="77777777" w:rsidTr="00BA0B11">
        <w:tc>
          <w:tcPr>
            <w:tcW w:w="3261" w:type="dxa"/>
          </w:tcPr>
          <w:p w14:paraId="7B0CC6D0" w14:textId="4D1D490E" w:rsidR="00D31834" w:rsidRPr="00A336DA" w:rsidRDefault="0075092D" w:rsidP="00BA0B1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Gestor do Projeto (AMAGGI)</w:t>
            </w:r>
          </w:p>
        </w:tc>
        <w:tc>
          <w:tcPr>
            <w:tcW w:w="2551" w:type="dxa"/>
          </w:tcPr>
          <w:p w14:paraId="343422C2" w14:textId="3E5BD327" w:rsidR="00D31834" w:rsidRPr="00A336DA" w:rsidRDefault="00C64715" w:rsidP="00363A2B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Marcos Santos</w:t>
            </w:r>
          </w:p>
        </w:tc>
        <w:tc>
          <w:tcPr>
            <w:tcW w:w="1276" w:type="dxa"/>
          </w:tcPr>
          <w:p w14:paraId="4F26366E" w14:textId="424CA656" w:rsidR="00D31834" w:rsidRPr="00A336DA" w:rsidRDefault="00C64715" w:rsidP="00AA6E5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15/03</w:t>
            </w:r>
            <w:r w:rsidR="00363A2B" w:rsidRPr="00A336DA">
              <w:rPr>
                <w:rFonts w:asciiTheme="minorHAnsi" w:hAnsiTheme="minorHAnsi"/>
                <w:sz w:val="22"/>
                <w:szCs w:val="22"/>
              </w:rPr>
              <w:t>/1</w:t>
            </w:r>
            <w:r w:rsidRPr="00A336DA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659" w:type="dxa"/>
          </w:tcPr>
          <w:p w14:paraId="0802FE85" w14:textId="77777777" w:rsidR="00D31834" w:rsidRPr="00A336DA" w:rsidRDefault="00D31834" w:rsidP="00AA6E5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064BC" w:rsidRPr="00A336DA" w14:paraId="204BBD5B" w14:textId="77777777" w:rsidTr="00BA0B11">
        <w:tc>
          <w:tcPr>
            <w:tcW w:w="3261" w:type="dxa"/>
          </w:tcPr>
          <w:p w14:paraId="4E6C7832" w14:textId="7B970047" w:rsidR="00F064BC" w:rsidRPr="00A336DA" w:rsidRDefault="00B12448" w:rsidP="00BA0B1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Dire</w:t>
            </w:r>
            <w:r w:rsidR="00F064BC" w:rsidRPr="00A336DA">
              <w:rPr>
                <w:rFonts w:asciiTheme="minorHAnsi" w:hAnsiTheme="minorHAnsi"/>
                <w:sz w:val="22"/>
                <w:szCs w:val="22"/>
              </w:rPr>
              <w:t xml:space="preserve">tor </w:t>
            </w:r>
            <w:r w:rsidR="00BA0B11" w:rsidRPr="00A336DA">
              <w:rPr>
                <w:rFonts w:asciiTheme="minorHAnsi" w:hAnsiTheme="minorHAnsi"/>
                <w:sz w:val="22"/>
                <w:szCs w:val="22"/>
              </w:rPr>
              <w:t>de Operações (HRST)</w:t>
            </w:r>
          </w:p>
        </w:tc>
        <w:tc>
          <w:tcPr>
            <w:tcW w:w="2551" w:type="dxa"/>
          </w:tcPr>
          <w:p w14:paraId="324BF39A" w14:textId="77B5B463" w:rsidR="00F064BC" w:rsidRPr="00A336DA" w:rsidRDefault="00BA0B11" w:rsidP="00BA0B1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Rodney Amancio</w:t>
            </w:r>
          </w:p>
        </w:tc>
        <w:tc>
          <w:tcPr>
            <w:tcW w:w="1276" w:type="dxa"/>
          </w:tcPr>
          <w:p w14:paraId="26CD21D4" w14:textId="2727FC1D" w:rsidR="00F064BC" w:rsidRPr="00A336DA" w:rsidRDefault="00C64715" w:rsidP="001E681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15/03</w:t>
            </w:r>
            <w:r w:rsidR="00363A2B" w:rsidRPr="00A336DA">
              <w:rPr>
                <w:rFonts w:asciiTheme="minorHAnsi" w:hAnsiTheme="minorHAnsi"/>
                <w:sz w:val="22"/>
                <w:szCs w:val="22"/>
              </w:rPr>
              <w:t>/1</w:t>
            </w:r>
            <w:r w:rsidRPr="00A336DA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659" w:type="dxa"/>
          </w:tcPr>
          <w:p w14:paraId="2697956A" w14:textId="77777777" w:rsidR="00F064BC" w:rsidRPr="00A336DA" w:rsidRDefault="00F064BC" w:rsidP="001E681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064BC" w:rsidRPr="00A336DA" w14:paraId="4311A359" w14:textId="77777777" w:rsidTr="00BA0B11">
        <w:tc>
          <w:tcPr>
            <w:tcW w:w="3261" w:type="dxa"/>
          </w:tcPr>
          <w:p w14:paraId="14AC083B" w14:textId="5244E6BB" w:rsidR="00F064BC" w:rsidRPr="00A336DA" w:rsidRDefault="00F064BC" w:rsidP="00B1244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Gestor do Pro</w:t>
            </w:r>
            <w:r w:rsidR="00B12448" w:rsidRPr="00A336DA">
              <w:rPr>
                <w:rFonts w:asciiTheme="minorHAnsi" w:hAnsiTheme="minorHAnsi"/>
                <w:sz w:val="22"/>
                <w:szCs w:val="22"/>
              </w:rPr>
              <w:t>jeto</w:t>
            </w:r>
            <w:r w:rsidRPr="00A336D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12448" w:rsidRPr="00A336DA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="005710B1" w:rsidRPr="00A336DA">
              <w:rPr>
                <w:rFonts w:asciiTheme="minorHAnsi" w:hAnsiTheme="minorHAnsi"/>
                <w:sz w:val="22"/>
                <w:szCs w:val="22"/>
              </w:rPr>
              <w:t>HRST</w:t>
            </w:r>
          </w:p>
        </w:tc>
        <w:tc>
          <w:tcPr>
            <w:tcW w:w="2551" w:type="dxa"/>
          </w:tcPr>
          <w:p w14:paraId="26C46D71" w14:textId="5FCD9C69" w:rsidR="00F064BC" w:rsidRPr="00A336DA" w:rsidRDefault="0075092D" w:rsidP="00E46C2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Wagner Lima Silva</w:t>
            </w:r>
          </w:p>
        </w:tc>
        <w:tc>
          <w:tcPr>
            <w:tcW w:w="1276" w:type="dxa"/>
          </w:tcPr>
          <w:p w14:paraId="58A74FC2" w14:textId="2CB650D9" w:rsidR="00F064BC" w:rsidRPr="00A336DA" w:rsidRDefault="00C64715" w:rsidP="001E681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36DA">
              <w:rPr>
                <w:rFonts w:asciiTheme="minorHAnsi" w:hAnsiTheme="minorHAnsi"/>
                <w:sz w:val="22"/>
                <w:szCs w:val="22"/>
              </w:rPr>
              <w:t>15/03</w:t>
            </w:r>
            <w:r w:rsidR="00363A2B" w:rsidRPr="00A336DA">
              <w:rPr>
                <w:rFonts w:asciiTheme="minorHAnsi" w:hAnsiTheme="minorHAnsi"/>
                <w:sz w:val="22"/>
                <w:szCs w:val="22"/>
              </w:rPr>
              <w:t>/1</w:t>
            </w:r>
            <w:r w:rsidRPr="00A336DA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659" w:type="dxa"/>
          </w:tcPr>
          <w:p w14:paraId="25AB98CC" w14:textId="77777777" w:rsidR="00F064BC" w:rsidRPr="00A336DA" w:rsidRDefault="00F064BC" w:rsidP="001E681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6B473FD" w14:textId="77777777" w:rsidR="00BA76D7" w:rsidRPr="00A336DA" w:rsidRDefault="00BA76D7" w:rsidP="00FC6B2E">
      <w:pPr>
        <w:rPr>
          <w:rFonts w:asciiTheme="minorHAnsi" w:hAnsiTheme="minorHAnsi"/>
        </w:rPr>
      </w:pPr>
    </w:p>
    <w:sectPr w:rsidR="00BA76D7" w:rsidRPr="00A336DA" w:rsidSect="00F064BC">
      <w:headerReference w:type="default" r:id="rId13"/>
      <w:footerReference w:type="default" r:id="rId14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2D738" w14:textId="77777777" w:rsidR="00074955" w:rsidRDefault="00074955">
      <w:r>
        <w:separator/>
      </w:r>
    </w:p>
  </w:endnote>
  <w:endnote w:type="continuationSeparator" w:id="0">
    <w:p w14:paraId="5A455D41" w14:textId="77777777" w:rsidR="00074955" w:rsidRDefault="00074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 Regular">
    <w:altName w:val="Corbel"/>
    <w:charset w:val="00"/>
    <w:family w:val="auto"/>
    <w:pitch w:val="variable"/>
    <w:sig w:usb0="00000001" w:usb1="40002048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8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Layout w:type="fixed"/>
      <w:tblLook w:val="01E0" w:firstRow="1" w:lastRow="1" w:firstColumn="1" w:lastColumn="1" w:noHBand="0" w:noVBand="0"/>
    </w:tblPr>
    <w:tblGrid>
      <w:gridCol w:w="5082"/>
      <w:gridCol w:w="3036"/>
      <w:gridCol w:w="1560"/>
    </w:tblGrid>
    <w:tr w:rsidR="003B327E" w:rsidRPr="00B545FF" w14:paraId="48A5DDD8" w14:textId="77777777" w:rsidTr="00CE00DD">
      <w:trPr>
        <w:cantSplit/>
        <w:trHeight w:hRule="exact" w:val="340"/>
        <w:jc w:val="center"/>
      </w:trPr>
      <w:tc>
        <w:tcPr>
          <w:tcW w:w="5082" w:type="dxa"/>
          <w:vAlign w:val="center"/>
        </w:tcPr>
        <w:p w14:paraId="10E3FB83" w14:textId="77777777" w:rsidR="003B327E" w:rsidRPr="00130BD4" w:rsidRDefault="003B327E" w:rsidP="00CC144C">
          <w:pPr>
            <w:pStyle w:val="Rodap"/>
            <w:rPr>
              <w:rFonts w:ascii="DIN Regular" w:hAnsi="DIN Regular" w:cs="Arial"/>
              <w:bCs/>
              <w:sz w:val="16"/>
              <w:szCs w:val="16"/>
              <w:lang w:val="pt-BR"/>
            </w:rPr>
          </w:pPr>
          <w:r>
            <w:rPr>
              <w:rFonts w:ascii="DIN Regular" w:hAnsi="DIN Regular" w:cs="Arial"/>
              <w:bCs/>
              <w:sz w:val="16"/>
              <w:szCs w:val="16"/>
              <w:lang w:val="pt-BR"/>
            </w:rPr>
            <w:t xml:space="preserve">Documento: Project </w:t>
          </w:r>
          <w:r w:rsidR="00CC144C">
            <w:rPr>
              <w:rFonts w:ascii="DIN Regular" w:hAnsi="DIN Regular" w:cs="Arial"/>
              <w:bCs/>
              <w:sz w:val="16"/>
              <w:szCs w:val="16"/>
              <w:lang w:val="pt-BR"/>
            </w:rPr>
            <w:t>Charter</w:t>
          </w:r>
        </w:p>
      </w:tc>
      <w:tc>
        <w:tcPr>
          <w:tcW w:w="3036" w:type="dxa"/>
          <w:vAlign w:val="center"/>
        </w:tcPr>
        <w:p w14:paraId="15348245" w14:textId="77777777" w:rsidR="003B327E" w:rsidRPr="00B545FF" w:rsidRDefault="003B327E" w:rsidP="00CE00DD">
          <w:pPr>
            <w:pStyle w:val="Rodap"/>
            <w:rPr>
              <w:rFonts w:ascii="DIN Regular" w:hAnsi="DIN Regular" w:cs="Arial"/>
              <w:bCs/>
              <w:sz w:val="16"/>
              <w:szCs w:val="16"/>
            </w:rPr>
          </w:pPr>
          <w:r w:rsidRPr="00C94D18">
            <w:rPr>
              <w:rFonts w:ascii="DIN Regular" w:hAnsi="DIN Regular" w:cs="Arial"/>
              <w:bCs/>
              <w:sz w:val="16"/>
              <w:szCs w:val="16"/>
            </w:rPr>
            <w:t>Versão do Template: 1.0</w:t>
          </w:r>
        </w:p>
      </w:tc>
      <w:tc>
        <w:tcPr>
          <w:tcW w:w="1560" w:type="dxa"/>
          <w:vAlign w:val="center"/>
        </w:tcPr>
        <w:p w14:paraId="1A7654F4" w14:textId="04D81421" w:rsidR="003B327E" w:rsidRPr="00B545FF" w:rsidRDefault="00B45723" w:rsidP="00CE00DD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="003B327E"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TIME \@ "dd/MM/yyyy HH:mm"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A336DA">
            <w:rPr>
              <w:rFonts w:ascii="DIN Regular" w:hAnsi="DIN Regular" w:cs="Arial"/>
              <w:bCs/>
              <w:noProof/>
              <w:sz w:val="16"/>
              <w:szCs w:val="16"/>
            </w:rPr>
            <w:t>28/03/2016 15:11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  <w:tr w:rsidR="003B327E" w:rsidRPr="00B545FF" w14:paraId="5AEE6EFD" w14:textId="77777777" w:rsidTr="00CE00DD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14:paraId="1E3C9311" w14:textId="7584ACD2" w:rsidR="003B327E" w:rsidRPr="00130BD4" w:rsidRDefault="00252C6E" w:rsidP="00D56045">
          <w:pPr>
            <w:pStyle w:val="Rodap"/>
            <w:rPr>
              <w:rFonts w:ascii="DIN Regular" w:hAnsi="DIN Regular" w:cs="Arial"/>
              <w:bCs/>
              <w:sz w:val="16"/>
              <w:szCs w:val="16"/>
              <w:lang w:val="pt-BR"/>
            </w:rPr>
          </w:pPr>
          <w:r>
            <w:rPr>
              <w:rFonts w:ascii="DIN Regular" w:hAnsi="DIN Regular" w:cs="Arial"/>
              <w:sz w:val="16"/>
              <w:szCs w:val="16"/>
              <w:lang w:val="pt-BR"/>
            </w:rPr>
            <w:t xml:space="preserve">Gestor de </w:t>
          </w:r>
          <w:r w:rsidR="00D743A0">
            <w:rPr>
              <w:rFonts w:ascii="DIN Regular" w:hAnsi="DIN Regular" w:cs="Arial"/>
              <w:sz w:val="16"/>
              <w:szCs w:val="16"/>
              <w:lang w:val="pt-BR"/>
            </w:rPr>
            <w:t>Projeto</w:t>
          </w:r>
          <w:r w:rsidR="003B327E" w:rsidRPr="00130BD4">
            <w:rPr>
              <w:rFonts w:ascii="DIN Regular" w:hAnsi="DIN Regular" w:cs="Arial"/>
              <w:sz w:val="16"/>
              <w:szCs w:val="16"/>
              <w:lang w:val="pt-BR"/>
            </w:rPr>
            <w:t>:</w:t>
          </w:r>
          <w:r w:rsidR="003B327E" w:rsidRPr="00130BD4">
            <w:rPr>
              <w:rFonts w:ascii="DIN Regular" w:hAnsi="DIN Regular" w:cs="Arial"/>
              <w:bCs/>
              <w:sz w:val="16"/>
              <w:szCs w:val="16"/>
              <w:lang w:val="pt-BR"/>
            </w:rPr>
            <w:t xml:space="preserve"> </w:t>
          </w:r>
          <w:r w:rsidR="00D56045">
            <w:rPr>
              <w:rFonts w:ascii="DIN Regular" w:hAnsi="DIN Regular" w:cs="Arial"/>
              <w:b/>
              <w:bCs/>
              <w:sz w:val="16"/>
              <w:szCs w:val="16"/>
              <w:lang w:val="pt-BR"/>
            </w:rPr>
            <w:t>Wagner Silva</w:t>
          </w:r>
          <w:r w:rsidR="003B327E" w:rsidRPr="00130BD4">
            <w:rPr>
              <w:rFonts w:ascii="DIN Regular" w:hAnsi="DIN Regular" w:cs="Arial"/>
              <w:b/>
              <w:bCs/>
              <w:sz w:val="16"/>
              <w:szCs w:val="16"/>
              <w:lang w:val="pt-BR"/>
            </w:rPr>
            <w:t xml:space="preserve"> </w:t>
          </w:r>
        </w:p>
      </w:tc>
      <w:tc>
        <w:tcPr>
          <w:tcW w:w="1560" w:type="dxa"/>
          <w:vAlign w:val="center"/>
        </w:tcPr>
        <w:p w14:paraId="14E2C6B9" w14:textId="77777777" w:rsidR="003B327E" w:rsidRPr="00B545FF" w:rsidRDefault="003B327E" w:rsidP="00CE00DD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pg. </w:t>
          </w:r>
          <w:r w:rsidR="00B45723"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PAGE </w:instrText>
          </w:r>
          <w:r w:rsidR="00B45723"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FC18EC">
            <w:rPr>
              <w:rFonts w:ascii="DIN Regular" w:hAnsi="DIN Regular" w:cs="Arial"/>
              <w:bCs/>
              <w:noProof/>
              <w:sz w:val="16"/>
              <w:szCs w:val="16"/>
            </w:rPr>
            <w:t>3</w:t>
          </w:r>
          <w:r w:rsidR="00B45723"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 de </w:t>
          </w:r>
          <w:r w:rsidR="00B45723"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NUMPAGES </w:instrText>
          </w:r>
          <w:r w:rsidR="00B45723"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FC18EC">
            <w:rPr>
              <w:rFonts w:ascii="DIN Regular" w:hAnsi="DIN Regular" w:cs="Arial"/>
              <w:bCs/>
              <w:noProof/>
              <w:sz w:val="16"/>
              <w:szCs w:val="16"/>
            </w:rPr>
            <w:t>3</w:t>
          </w:r>
          <w:r w:rsidR="00B45723"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</w:tbl>
  <w:p w14:paraId="0824BA34" w14:textId="77777777" w:rsidR="00441B94" w:rsidRPr="003B327E" w:rsidRDefault="00441B94" w:rsidP="003B32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BB4CC" w14:textId="77777777" w:rsidR="00074955" w:rsidRDefault="00074955">
      <w:r>
        <w:separator/>
      </w:r>
    </w:p>
  </w:footnote>
  <w:footnote w:type="continuationSeparator" w:id="0">
    <w:p w14:paraId="752ACB24" w14:textId="77777777" w:rsidR="00074955" w:rsidRDefault="00074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0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660"/>
      <w:gridCol w:w="4624"/>
      <w:gridCol w:w="2746"/>
    </w:tblGrid>
    <w:tr w:rsidR="0082303A" w:rsidRPr="00AB16A7" w14:paraId="260CECBC" w14:textId="69C1DB20" w:rsidTr="002C313D">
      <w:trPr>
        <w:cantSplit/>
        <w:jc w:val="center"/>
      </w:trPr>
      <w:tc>
        <w:tcPr>
          <w:tcW w:w="2660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nThickSmallGap" w:sz="12" w:space="0" w:color="999999"/>
          </w:tcBorders>
          <w:vAlign w:val="center"/>
        </w:tcPr>
        <w:p w14:paraId="58323635" w14:textId="5EB25C60" w:rsidR="0082303A" w:rsidRPr="00AB16A7" w:rsidRDefault="0082303A" w:rsidP="00CE00DD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 wp14:anchorId="7B8EA5CA" wp14:editId="2A7B2B33">
                <wp:extent cx="1600745" cy="390525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6164" cy="391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begin"/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instrText xml:space="preserve"> KEYWORDS  \* MERGEFORMAT </w:instrText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end"/>
          </w:r>
        </w:p>
      </w:tc>
      <w:tc>
        <w:tcPr>
          <w:tcW w:w="4624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14:paraId="19567D2D" w14:textId="77777777" w:rsidR="0082303A" w:rsidRPr="00AB16A7" w:rsidRDefault="0082303A" w:rsidP="00CE00DD">
          <w:pPr>
            <w:pStyle w:val="Cabealho"/>
            <w:jc w:val="center"/>
            <w:rPr>
              <w:rFonts w:ascii="DIN Regular" w:hAnsi="DIN Regular"/>
              <w:sz w:val="28"/>
              <w:szCs w:val="28"/>
            </w:rPr>
          </w:pPr>
          <w:r>
            <w:rPr>
              <w:rFonts w:ascii="DIN Regular" w:hAnsi="DIN Regular"/>
              <w:sz w:val="28"/>
              <w:szCs w:val="28"/>
              <w:lang w:val="pt-BR"/>
            </w:rPr>
            <w:t>Project Charter</w:t>
          </w:r>
        </w:p>
      </w:tc>
      <w:tc>
        <w:tcPr>
          <w:tcW w:w="2746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ckThinSmallGap" w:sz="12" w:space="0" w:color="999999"/>
          </w:tcBorders>
        </w:tcPr>
        <w:p w14:paraId="4D0058F4" w14:textId="7691A5F1" w:rsidR="0082303A" w:rsidRDefault="00ED7D41" w:rsidP="00CE00DD">
          <w:pPr>
            <w:pStyle w:val="Cabealho"/>
            <w:jc w:val="center"/>
            <w:rPr>
              <w:rFonts w:ascii="DIN Regular" w:hAnsi="DIN Regular"/>
              <w:sz w:val="28"/>
              <w:szCs w:val="28"/>
              <w:lang w:val="pt-BR"/>
            </w:rPr>
          </w:pPr>
          <w:r>
            <w:rPr>
              <w:rFonts w:ascii="DIN Regular" w:hAnsi="DIN Regular"/>
              <w:noProof/>
              <w:sz w:val="28"/>
              <w:szCs w:val="28"/>
              <w:lang w:val="pt-BR"/>
            </w:rPr>
            <w:drawing>
              <wp:inline distT="0" distB="0" distL="0" distR="0" wp14:anchorId="4C98083C" wp14:editId="7F80BF08">
                <wp:extent cx="1196482" cy="414068"/>
                <wp:effectExtent l="0" t="0" r="3810" b="5080"/>
                <wp:docPr id="1" name="Imagem 1" descr="C:\Backup_Note\Wagner Lima_12032015\Wagner\SAP\Back up\HR_SOLUTION\Fase 1 - Preparação de Projeto\Logo_AMAGG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Backup_Note\Wagner Lima_12032015\Wagner\SAP\Back up\HR_SOLUTION\Fase 1 - Preparação de Projeto\Logo_AMAGG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639" cy="420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2303A" w:rsidRPr="00AB16A7" w14:paraId="738A3A2E" w14:textId="21616BEC" w:rsidTr="002C313D">
      <w:tblPrEx>
        <w:tblCellMar>
          <w:left w:w="108" w:type="dxa"/>
          <w:right w:w="108" w:type="dxa"/>
        </w:tblCellMar>
      </w:tblPrEx>
      <w:trPr>
        <w:cantSplit/>
        <w:jc w:val="center"/>
      </w:trPr>
      <w:tc>
        <w:tcPr>
          <w:tcW w:w="2660" w:type="dxa"/>
          <w:vMerge/>
          <w:tcBorders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14:paraId="58E2A36A" w14:textId="77777777" w:rsidR="0082303A" w:rsidRPr="00AB16A7" w:rsidRDefault="0082303A" w:rsidP="00CE00DD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</w:p>
      </w:tc>
      <w:tc>
        <w:tcPr>
          <w:tcW w:w="4624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14:paraId="09A3FF6A" w14:textId="5366A00E" w:rsidR="0082303A" w:rsidRPr="00AB16A7" w:rsidRDefault="00ED7D41" w:rsidP="00E46C20">
          <w:pPr>
            <w:pStyle w:val="Cabealho"/>
            <w:jc w:val="center"/>
            <w:rPr>
              <w:rFonts w:ascii="DIN Regular" w:hAnsi="DIN Regular"/>
              <w:sz w:val="28"/>
              <w:szCs w:val="28"/>
            </w:rPr>
          </w:pPr>
          <w:r>
            <w:rPr>
              <w:rFonts w:ascii="DIN Regular" w:hAnsi="DIN Regular"/>
              <w:sz w:val="28"/>
              <w:szCs w:val="28"/>
            </w:rPr>
            <w:t xml:space="preserve">INTEGRA </w:t>
          </w:r>
          <w:r w:rsidR="00E46C20">
            <w:rPr>
              <w:rFonts w:ascii="DIN Regular" w:hAnsi="DIN Regular"/>
              <w:sz w:val="28"/>
              <w:szCs w:val="28"/>
            </w:rPr>
            <w:t>RH</w:t>
          </w:r>
        </w:p>
      </w:tc>
      <w:tc>
        <w:tcPr>
          <w:tcW w:w="2746" w:type="dxa"/>
          <w:vMerge/>
          <w:tcBorders>
            <w:left w:val="thinThickSmallGap" w:sz="12" w:space="0" w:color="999999"/>
            <w:bottom w:val="thickThinSmallGap" w:sz="12" w:space="0" w:color="999999"/>
            <w:right w:val="thickThinSmallGap" w:sz="12" w:space="0" w:color="999999"/>
          </w:tcBorders>
        </w:tcPr>
        <w:p w14:paraId="31760A10" w14:textId="77777777" w:rsidR="0082303A" w:rsidRDefault="0082303A" w:rsidP="00CE00DD">
          <w:pPr>
            <w:pStyle w:val="Cabealho"/>
            <w:jc w:val="center"/>
            <w:rPr>
              <w:rFonts w:ascii="DIN Regular" w:hAnsi="DIN Regular" w:cs="Arial"/>
              <w:bCs/>
              <w:sz w:val="28"/>
              <w:szCs w:val="28"/>
            </w:rPr>
          </w:pPr>
        </w:p>
      </w:tc>
    </w:tr>
  </w:tbl>
  <w:p w14:paraId="18E6EB27" w14:textId="5D0B6E2F" w:rsidR="00D214AE" w:rsidRPr="00D214AE" w:rsidRDefault="00D214AE" w:rsidP="003E1B6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682"/>
    <w:multiLevelType w:val="hybridMultilevel"/>
    <w:tmpl w:val="AC1404C0"/>
    <w:lvl w:ilvl="0" w:tplc="5858A4FE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4D0C57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80EF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B6A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FEB5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52A6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FE1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4E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6E2B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E45F87"/>
    <w:multiLevelType w:val="hybridMultilevel"/>
    <w:tmpl w:val="0FF23B5C"/>
    <w:lvl w:ilvl="0" w:tplc="0172E0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C08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C239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8ED8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427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280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BE0B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56BC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98B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8C37C1"/>
    <w:multiLevelType w:val="hybridMultilevel"/>
    <w:tmpl w:val="3C864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97F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A0635"/>
    <w:multiLevelType w:val="hybridMultilevel"/>
    <w:tmpl w:val="156E7310"/>
    <w:lvl w:ilvl="0" w:tplc="6AE6890A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BF04AC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709B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AAB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0AA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D2AD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A83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69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207D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470C"/>
    <w:multiLevelType w:val="hybridMultilevel"/>
    <w:tmpl w:val="C98ECAF6"/>
    <w:lvl w:ilvl="0" w:tplc="2BD042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4B57A7"/>
    <w:multiLevelType w:val="hybridMultilevel"/>
    <w:tmpl w:val="2806CB40"/>
    <w:lvl w:ilvl="0" w:tplc="E1C6E6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81939"/>
    <w:multiLevelType w:val="hybridMultilevel"/>
    <w:tmpl w:val="8DD6BA02"/>
    <w:lvl w:ilvl="0" w:tplc="D130A2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F8CF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E8DD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687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3CFF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581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EBA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73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AE7B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2B7F35"/>
    <w:multiLevelType w:val="hybridMultilevel"/>
    <w:tmpl w:val="C3F2D322"/>
    <w:lvl w:ilvl="0" w:tplc="82B4DB1C">
      <w:start w:val="1"/>
      <w:numFmt w:val="bullet"/>
      <w:lvlText w:val="–"/>
      <w:lvlJc w:val="left"/>
      <w:pPr>
        <w:ind w:left="360" w:hanging="360"/>
      </w:pPr>
      <w:rPr>
        <w:rFonts w:ascii="Vrinda" w:hAnsi="Vrinda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FE1038"/>
    <w:multiLevelType w:val="hybridMultilevel"/>
    <w:tmpl w:val="473C3B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D1089"/>
    <w:multiLevelType w:val="hybridMultilevel"/>
    <w:tmpl w:val="396C6B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F026E4"/>
    <w:multiLevelType w:val="hybridMultilevel"/>
    <w:tmpl w:val="3FE49C6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066C5C"/>
    <w:multiLevelType w:val="hybridMultilevel"/>
    <w:tmpl w:val="9EE40384"/>
    <w:lvl w:ilvl="0" w:tplc="9C4C89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1C9E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681C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90DE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248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322E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AAE3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565A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6E37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EA3C14"/>
    <w:multiLevelType w:val="hybridMultilevel"/>
    <w:tmpl w:val="29180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B1A53"/>
    <w:multiLevelType w:val="hybridMultilevel"/>
    <w:tmpl w:val="187CD4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D0FDE"/>
    <w:multiLevelType w:val="hybridMultilevel"/>
    <w:tmpl w:val="AFBC6D06"/>
    <w:lvl w:ilvl="0" w:tplc="4B72E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D011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C614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AAC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CCE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7215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AED3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8DA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D0A3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1972A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F3F1185"/>
    <w:multiLevelType w:val="hybridMultilevel"/>
    <w:tmpl w:val="F78442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93292F"/>
    <w:multiLevelType w:val="hybridMultilevel"/>
    <w:tmpl w:val="73E49754"/>
    <w:lvl w:ilvl="0" w:tplc="F2E83DF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BB25BA"/>
    <w:multiLevelType w:val="hybridMultilevel"/>
    <w:tmpl w:val="127A126C"/>
    <w:lvl w:ilvl="0" w:tplc="70980C66">
      <w:start w:val="1"/>
      <w:numFmt w:val="decimal"/>
      <w:lvlText w:val="%1."/>
      <w:lvlJc w:val="left"/>
      <w:pPr>
        <w:ind w:left="0" w:hanging="360"/>
      </w:pPr>
      <w:rPr>
        <w:rFonts w:ascii="Arial" w:hAnsi="Arial" w:cs="Arial" w:hint="default"/>
        <w:color w:val="auto"/>
        <w:sz w:val="20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4059631F"/>
    <w:multiLevelType w:val="hybridMultilevel"/>
    <w:tmpl w:val="EDE4F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E54242"/>
    <w:multiLevelType w:val="hybridMultilevel"/>
    <w:tmpl w:val="6ED8C0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3746E8E"/>
    <w:multiLevelType w:val="hybridMultilevel"/>
    <w:tmpl w:val="17CEA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2A659A"/>
    <w:multiLevelType w:val="hybridMultilevel"/>
    <w:tmpl w:val="3BBE5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C929C6"/>
    <w:multiLevelType w:val="hybridMultilevel"/>
    <w:tmpl w:val="A4783D48"/>
    <w:lvl w:ilvl="0" w:tplc="DF7C24E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A3ED4"/>
    <w:multiLevelType w:val="hybridMultilevel"/>
    <w:tmpl w:val="3B0A64D8"/>
    <w:lvl w:ilvl="0" w:tplc="E4B44F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DE93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E2FD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2B8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D2A8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FF6D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2E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C2AA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FAE84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045DE3"/>
    <w:multiLevelType w:val="singleLevel"/>
    <w:tmpl w:val="074C3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18D2FD3"/>
    <w:multiLevelType w:val="hybridMultilevel"/>
    <w:tmpl w:val="E6C80760"/>
    <w:lvl w:ilvl="0" w:tplc="144E45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BB8735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75023C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12877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5E2290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4921ED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304F72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E04999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C0C4F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6535032"/>
    <w:multiLevelType w:val="hybridMultilevel"/>
    <w:tmpl w:val="BC20A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7A7E1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BF739B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F9A3D82"/>
    <w:multiLevelType w:val="hybridMultilevel"/>
    <w:tmpl w:val="ECFE8F88"/>
    <w:lvl w:ilvl="0" w:tplc="2BD042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5F6FE2"/>
    <w:multiLevelType w:val="hybridMultilevel"/>
    <w:tmpl w:val="0FE08304"/>
    <w:lvl w:ilvl="0" w:tplc="0F94F5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C02C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7E01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ADB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28F4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6A2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0C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E49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027E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C52E5C"/>
    <w:multiLevelType w:val="hybridMultilevel"/>
    <w:tmpl w:val="23AE3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9A6B71"/>
    <w:multiLevelType w:val="multilevel"/>
    <w:tmpl w:val="0ED8D8A6"/>
    <w:lvl w:ilvl="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6A3831"/>
    <w:multiLevelType w:val="hybridMultilevel"/>
    <w:tmpl w:val="E10E7B7C"/>
    <w:lvl w:ilvl="0" w:tplc="295C15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F842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36C4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2D9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C58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12F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ECE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0012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0673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32"/>
  </w:num>
  <w:num w:numId="4">
    <w:abstractNumId w:val="1"/>
  </w:num>
  <w:num w:numId="5">
    <w:abstractNumId w:val="25"/>
  </w:num>
  <w:num w:numId="6">
    <w:abstractNumId w:val="12"/>
  </w:num>
  <w:num w:numId="7">
    <w:abstractNumId w:val="7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4"/>
  </w:num>
  <w:num w:numId="14">
    <w:abstractNumId w:val="34"/>
  </w:num>
  <w:num w:numId="15">
    <w:abstractNumId w:val="35"/>
  </w:num>
  <w:num w:numId="16">
    <w:abstractNumId w:val="16"/>
  </w:num>
  <w:num w:numId="17">
    <w:abstractNumId w:val="30"/>
  </w:num>
  <w:num w:numId="18">
    <w:abstractNumId w:val="29"/>
  </w:num>
  <w:num w:numId="19">
    <w:abstractNumId w:val="23"/>
  </w:num>
  <w:num w:numId="20">
    <w:abstractNumId w:val="28"/>
  </w:num>
  <w:num w:numId="21">
    <w:abstractNumId w:val="8"/>
  </w:num>
  <w:num w:numId="22">
    <w:abstractNumId w:val="33"/>
  </w:num>
  <w:num w:numId="23">
    <w:abstractNumId w:val="20"/>
  </w:num>
  <w:num w:numId="24">
    <w:abstractNumId w:val="26"/>
  </w:num>
  <w:num w:numId="25">
    <w:abstractNumId w:val="21"/>
  </w:num>
  <w:num w:numId="26">
    <w:abstractNumId w:val="10"/>
  </w:num>
  <w:num w:numId="27">
    <w:abstractNumId w:val="14"/>
  </w:num>
  <w:num w:numId="28">
    <w:abstractNumId w:val="13"/>
  </w:num>
  <w:num w:numId="29">
    <w:abstractNumId w:val="17"/>
  </w:num>
  <w:num w:numId="30">
    <w:abstractNumId w:val="18"/>
  </w:num>
  <w:num w:numId="31">
    <w:abstractNumId w:val="6"/>
  </w:num>
  <w:num w:numId="32">
    <w:abstractNumId w:val="3"/>
  </w:num>
  <w:num w:numId="33">
    <w:abstractNumId w:val="19"/>
  </w:num>
  <w:num w:numId="34">
    <w:abstractNumId w:val="5"/>
  </w:num>
  <w:num w:numId="35">
    <w:abstractNumId w:val="31"/>
  </w:num>
  <w:num w:numId="36">
    <w:abstractNumId w:val="24"/>
  </w:num>
  <w:num w:numId="37">
    <w:abstractNumId w:val="11"/>
  </w:num>
  <w:num w:numId="38">
    <w:abstractNumId w:val="9"/>
  </w:num>
  <w:num w:numId="39">
    <w:abstractNumId w:val="22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5A"/>
    <w:rsid w:val="00002BED"/>
    <w:rsid w:val="000251ED"/>
    <w:rsid w:val="0002716E"/>
    <w:rsid w:val="000307C9"/>
    <w:rsid w:val="00032E12"/>
    <w:rsid w:val="00033557"/>
    <w:rsid w:val="00037037"/>
    <w:rsid w:val="0004121B"/>
    <w:rsid w:val="00052590"/>
    <w:rsid w:val="000624BF"/>
    <w:rsid w:val="00070F3A"/>
    <w:rsid w:val="00074955"/>
    <w:rsid w:val="000754BA"/>
    <w:rsid w:val="00077CEE"/>
    <w:rsid w:val="000A00C6"/>
    <w:rsid w:val="000A210F"/>
    <w:rsid w:val="000B1E22"/>
    <w:rsid w:val="000B452A"/>
    <w:rsid w:val="000C2711"/>
    <w:rsid w:val="000D2A96"/>
    <w:rsid w:val="000D3CFA"/>
    <w:rsid w:val="000F2118"/>
    <w:rsid w:val="000F48AF"/>
    <w:rsid w:val="0010054B"/>
    <w:rsid w:val="001139B8"/>
    <w:rsid w:val="00131F3D"/>
    <w:rsid w:val="0013261C"/>
    <w:rsid w:val="001368E9"/>
    <w:rsid w:val="00157051"/>
    <w:rsid w:val="001577E9"/>
    <w:rsid w:val="00163F28"/>
    <w:rsid w:val="00176F6F"/>
    <w:rsid w:val="001902B8"/>
    <w:rsid w:val="001A4C3B"/>
    <w:rsid w:val="001B60BE"/>
    <w:rsid w:val="001D2426"/>
    <w:rsid w:val="001D5936"/>
    <w:rsid w:val="001D59C8"/>
    <w:rsid w:val="001E2F0E"/>
    <w:rsid w:val="001E6B6D"/>
    <w:rsid w:val="001E6F6B"/>
    <w:rsid w:val="001F3005"/>
    <w:rsid w:val="001F411F"/>
    <w:rsid w:val="001F47D0"/>
    <w:rsid w:val="0020007D"/>
    <w:rsid w:val="00205C5A"/>
    <w:rsid w:val="00207807"/>
    <w:rsid w:val="0020795F"/>
    <w:rsid w:val="00211CBC"/>
    <w:rsid w:val="00217C0A"/>
    <w:rsid w:val="0022338D"/>
    <w:rsid w:val="0024282D"/>
    <w:rsid w:val="00242985"/>
    <w:rsid w:val="0024323D"/>
    <w:rsid w:val="00252C6E"/>
    <w:rsid w:val="0025437A"/>
    <w:rsid w:val="00260B38"/>
    <w:rsid w:val="00286562"/>
    <w:rsid w:val="0028661E"/>
    <w:rsid w:val="00295293"/>
    <w:rsid w:val="00297474"/>
    <w:rsid w:val="002A225F"/>
    <w:rsid w:val="002A6091"/>
    <w:rsid w:val="002A62C9"/>
    <w:rsid w:val="002B00F7"/>
    <w:rsid w:val="002B1E38"/>
    <w:rsid w:val="002B347A"/>
    <w:rsid w:val="002B786E"/>
    <w:rsid w:val="002C23E9"/>
    <w:rsid w:val="002C313D"/>
    <w:rsid w:val="002D3D10"/>
    <w:rsid w:val="002D4444"/>
    <w:rsid w:val="002F40C2"/>
    <w:rsid w:val="0030299C"/>
    <w:rsid w:val="00320BC4"/>
    <w:rsid w:val="00325A5C"/>
    <w:rsid w:val="00326334"/>
    <w:rsid w:val="003322E1"/>
    <w:rsid w:val="00337CAA"/>
    <w:rsid w:val="003400B8"/>
    <w:rsid w:val="00340624"/>
    <w:rsid w:val="00345C65"/>
    <w:rsid w:val="00347563"/>
    <w:rsid w:val="0035278A"/>
    <w:rsid w:val="00353FC2"/>
    <w:rsid w:val="00363A2B"/>
    <w:rsid w:val="003679BC"/>
    <w:rsid w:val="00381073"/>
    <w:rsid w:val="00393C75"/>
    <w:rsid w:val="00395FB9"/>
    <w:rsid w:val="003A6910"/>
    <w:rsid w:val="003B327E"/>
    <w:rsid w:val="003C2C72"/>
    <w:rsid w:val="003C305C"/>
    <w:rsid w:val="003D4EF1"/>
    <w:rsid w:val="003D621A"/>
    <w:rsid w:val="003E08DC"/>
    <w:rsid w:val="003E1B6E"/>
    <w:rsid w:val="003E25F6"/>
    <w:rsid w:val="003F459B"/>
    <w:rsid w:val="003F76E2"/>
    <w:rsid w:val="00405BA2"/>
    <w:rsid w:val="00414176"/>
    <w:rsid w:val="00431FC4"/>
    <w:rsid w:val="00440612"/>
    <w:rsid w:val="00441B94"/>
    <w:rsid w:val="0044455E"/>
    <w:rsid w:val="00452180"/>
    <w:rsid w:val="004524F2"/>
    <w:rsid w:val="00462CAB"/>
    <w:rsid w:val="00464B88"/>
    <w:rsid w:val="00475029"/>
    <w:rsid w:val="004826A5"/>
    <w:rsid w:val="004826DF"/>
    <w:rsid w:val="004826F0"/>
    <w:rsid w:val="004854F5"/>
    <w:rsid w:val="00496731"/>
    <w:rsid w:val="00497691"/>
    <w:rsid w:val="004A07DF"/>
    <w:rsid w:val="004A6866"/>
    <w:rsid w:val="004C1653"/>
    <w:rsid w:val="004D0BA5"/>
    <w:rsid w:val="004D1754"/>
    <w:rsid w:val="004D34ED"/>
    <w:rsid w:val="004D5D7D"/>
    <w:rsid w:val="004E0172"/>
    <w:rsid w:val="004E4C14"/>
    <w:rsid w:val="004F2072"/>
    <w:rsid w:val="004F732A"/>
    <w:rsid w:val="00502AC3"/>
    <w:rsid w:val="00515798"/>
    <w:rsid w:val="00515F08"/>
    <w:rsid w:val="00522D02"/>
    <w:rsid w:val="00533265"/>
    <w:rsid w:val="00546432"/>
    <w:rsid w:val="00551D80"/>
    <w:rsid w:val="00554241"/>
    <w:rsid w:val="005545F3"/>
    <w:rsid w:val="0055538E"/>
    <w:rsid w:val="005644D1"/>
    <w:rsid w:val="005710B1"/>
    <w:rsid w:val="005805DA"/>
    <w:rsid w:val="005805E9"/>
    <w:rsid w:val="00596BD6"/>
    <w:rsid w:val="0059741D"/>
    <w:rsid w:val="00597B45"/>
    <w:rsid w:val="005A0657"/>
    <w:rsid w:val="005A2A45"/>
    <w:rsid w:val="005A595D"/>
    <w:rsid w:val="005A72FB"/>
    <w:rsid w:val="005C7E5A"/>
    <w:rsid w:val="005E1442"/>
    <w:rsid w:val="005E77AC"/>
    <w:rsid w:val="005E7A3A"/>
    <w:rsid w:val="005F4A55"/>
    <w:rsid w:val="005F65C5"/>
    <w:rsid w:val="00602D83"/>
    <w:rsid w:val="0061206F"/>
    <w:rsid w:val="00616848"/>
    <w:rsid w:val="00616C4C"/>
    <w:rsid w:val="006209BC"/>
    <w:rsid w:val="00643836"/>
    <w:rsid w:val="00653C15"/>
    <w:rsid w:val="00681B32"/>
    <w:rsid w:val="00681FFA"/>
    <w:rsid w:val="00683D27"/>
    <w:rsid w:val="006A6EE6"/>
    <w:rsid w:val="006C00B7"/>
    <w:rsid w:val="006C08F4"/>
    <w:rsid w:val="006C3D26"/>
    <w:rsid w:val="006C4D4B"/>
    <w:rsid w:val="006C744A"/>
    <w:rsid w:val="006D45B8"/>
    <w:rsid w:val="006D49E8"/>
    <w:rsid w:val="006E6058"/>
    <w:rsid w:val="006E6F56"/>
    <w:rsid w:val="006F6FE8"/>
    <w:rsid w:val="007068CC"/>
    <w:rsid w:val="007140A0"/>
    <w:rsid w:val="00714665"/>
    <w:rsid w:val="00715C46"/>
    <w:rsid w:val="00715C84"/>
    <w:rsid w:val="00716157"/>
    <w:rsid w:val="00731304"/>
    <w:rsid w:val="00741F95"/>
    <w:rsid w:val="007444D7"/>
    <w:rsid w:val="0075092D"/>
    <w:rsid w:val="00751784"/>
    <w:rsid w:val="00752B26"/>
    <w:rsid w:val="00773CEA"/>
    <w:rsid w:val="00774F1B"/>
    <w:rsid w:val="00780C00"/>
    <w:rsid w:val="007813AE"/>
    <w:rsid w:val="00787B20"/>
    <w:rsid w:val="007A199C"/>
    <w:rsid w:val="007A34C3"/>
    <w:rsid w:val="007A6C33"/>
    <w:rsid w:val="007B6DFC"/>
    <w:rsid w:val="007C0C21"/>
    <w:rsid w:val="007D4D05"/>
    <w:rsid w:val="007E0747"/>
    <w:rsid w:val="007E50DC"/>
    <w:rsid w:val="007E6D57"/>
    <w:rsid w:val="007F5C89"/>
    <w:rsid w:val="008172F5"/>
    <w:rsid w:val="00820409"/>
    <w:rsid w:val="00820680"/>
    <w:rsid w:val="0082294F"/>
    <w:rsid w:val="0082303A"/>
    <w:rsid w:val="00840BBF"/>
    <w:rsid w:val="0084751B"/>
    <w:rsid w:val="0085183F"/>
    <w:rsid w:val="008525B9"/>
    <w:rsid w:val="00892113"/>
    <w:rsid w:val="00896F02"/>
    <w:rsid w:val="008B1C8C"/>
    <w:rsid w:val="008C048D"/>
    <w:rsid w:val="008C4442"/>
    <w:rsid w:val="008D5B38"/>
    <w:rsid w:val="008D6C53"/>
    <w:rsid w:val="008E064F"/>
    <w:rsid w:val="008E2C70"/>
    <w:rsid w:val="008E35DB"/>
    <w:rsid w:val="008E502E"/>
    <w:rsid w:val="008F06D3"/>
    <w:rsid w:val="008F4CD9"/>
    <w:rsid w:val="00904B06"/>
    <w:rsid w:val="00907B31"/>
    <w:rsid w:val="00926507"/>
    <w:rsid w:val="009429C9"/>
    <w:rsid w:val="00944E62"/>
    <w:rsid w:val="00953752"/>
    <w:rsid w:val="00964236"/>
    <w:rsid w:val="00964FA6"/>
    <w:rsid w:val="0097579B"/>
    <w:rsid w:val="009849D3"/>
    <w:rsid w:val="009852B2"/>
    <w:rsid w:val="00985B9A"/>
    <w:rsid w:val="009A07AB"/>
    <w:rsid w:val="009A51DA"/>
    <w:rsid w:val="009A7E9F"/>
    <w:rsid w:val="009C3BE2"/>
    <w:rsid w:val="009D4F2F"/>
    <w:rsid w:val="009E0436"/>
    <w:rsid w:val="009E068E"/>
    <w:rsid w:val="009E0932"/>
    <w:rsid w:val="009E3929"/>
    <w:rsid w:val="009F5D9E"/>
    <w:rsid w:val="00A02E2E"/>
    <w:rsid w:val="00A051EA"/>
    <w:rsid w:val="00A0734C"/>
    <w:rsid w:val="00A0747F"/>
    <w:rsid w:val="00A2040C"/>
    <w:rsid w:val="00A24DDF"/>
    <w:rsid w:val="00A25668"/>
    <w:rsid w:val="00A27DCB"/>
    <w:rsid w:val="00A336DA"/>
    <w:rsid w:val="00A56CD7"/>
    <w:rsid w:val="00A641A5"/>
    <w:rsid w:val="00A66C17"/>
    <w:rsid w:val="00A86481"/>
    <w:rsid w:val="00A87368"/>
    <w:rsid w:val="00AA4D54"/>
    <w:rsid w:val="00AA6E53"/>
    <w:rsid w:val="00AB35C7"/>
    <w:rsid w:val="00AB5004"/>
    <w:rsid w:val="00AB6233"/>
    <w:rsid w:val="00AC4945"/>
    <w:rsid w:val="00AD4877"/>
    <w:rsid w:val="00AD55AC"/>
    <w:rsid w:val="00AD746D"/>
    <w:rsid w:val="00AE571A"/>
    <w:rsid w:val="00AF27C1"/>
    <w:rsid w:val="00B11914"/>
    <w:rsid w:val="00B12448"/>
    <w:rsid w:val="00B14588"/>
    <w:rsid w:val="00B329AD"/>
    <w:rsid w:val="00B36BE0"/>
    <w:rsid w:val="00B43BDC"/>
    <w:rsid w:val="00B45723"/>
    <w:rsid w:val="00B53F31"/>
    <w:rsid w:val="00B647EE"/>
    <w:rsid w:val="00B70F2B"/>
    <w:rsid w:val="00B71949"/>
    <w:rsid w:val="00B727CE"/>
    <w:rsid w:val="00B80853"/>
    <w:rsid w:val="00B96F6D"/>
    <w:rsid w:val="00BA0B11"/>
    <w:rsid w:val="00BA76D7"/>
    <w:rsid w:val="00BB200A"/>
    <w:rsid w:val="00BB3278"/>
    <w:rsid w:val="00BB71B2"/>
    <w:rsid w:val="00BB72DE"/>
    <w:rsid w:val="00BB7321"/>
    <w:rsid w:val="00BC66C9"/>
    <w:rsid w:val="00BF1831"/>
    <w:rsid w:val="00C01D48"/>
    <w:rsid w:val="00C168F7"/>
    <w:rsid w:val="00C2025D"/>
    <w:rsid w:val="00C2518B"/>
    <w:rsid w:val="00C27AE3"/>
    <w:rsid w:val="00C46E6A"/>
    <w:rsid w:val="00C64715"/>
    <w:rsid w:val="00C7488F"/>
    <w:rsid w:val="00C92AFC"/>
    <w:rsid w:val="00CA027B"/>
    <w:rsid w:val="00CA18E2"/>
    <w:rsid w:val="00CA35DF"/>
    <w:rsid w:val="00CA638B"/>
    <w:rsid w:val="00CA6FC6"/>
    <w:rsid w:val="00CC144C"/>
    <w:rsid w:val="00CD2ECF"/>
    <w:rsid w:val="00CD328A"/>
    <w:rsid w:val="00CF38CD"/>
    <w:rsid w:val="00CF5A94"/>
    <w:rsid w:val="00CF6B26"/>
    <w:rsid w:val="00D000CA"/>
    <w:rsid w:val="00D00346"/>
    <w:rsid w:val="00D00CFE"/>
    <w:rsid w:val="00D15D0F"/>
    <w:rsid w:val="00D214AE"/>
    <w:rsid w:val="00D21736"/>
    <w:rsid w:val="00D31834"/>
    <w:rsid w:val="00D34679"/>
    <w:rsid w:val="00D44978"/>
    <w:rsid w:val="00D56045"/>
    <w:rsid w:val="00D56448"/>
    <w:rsid w:val="00D62B8E"/>
    <w:rsid w:val="00D743A0"/>
    <w:rsid w:val="00D9556C"/>
    <w:rsid w:val="00D955E9"/>
    <w:rsid w:val="00D96792"/>
    <w:rsid w:val="00D97A6D"/>
    <w:rsid w:val="00DA03B8"/>
    <w:rsid w:val="00DA24B2"/>
    <w:rsid w:val="00DA609C"/>
    <w:rsid w:val="00DB0543"/>
    <w:rsid w:val="00DB2136"/>
    <w:rsid w:val="00DC664D"/>
    <w:rsid w:val="00DC7ADF"/>
    <w:rsid w:val="00DD608C"/>
    <w:rsid w:val="00DD7E31"/>
    <w:rsid w:val="00E019C3"/>
    <w:rsid w:val="00E03316"/>
    <w:rsid w:val="00E23820"/>
    <w:rsid w:val="00E42468"/>
    <w:rsid w:val="00E46C20"/>
    <w:rsid w:val="00E47948"/>
    <w:rsid w:val="00E52BD1"/>
    <w:rsid w:val="00E608B1"/>
    <w:rsid w:val="00E6427C"/>
    <w:rsid w:val="00E727AB"/>
    <w:rsid w:val="00E85A82"/>
    <w:rsid w:val="00E870CB"/>
    <w:rsid w:val="00E9310C"/>
    <w:rsid w:val="00EA2028"/>
    <w:rsid w:val="00EA2CAA"/>
    <w:rsid w:val="00EB1886"/>
    <w:rsid w:val="00EC33CE"/>
    <w:rsid w:val="00EC4D1B"/>
    <w:rsid w:val="00ED7D41"/>
    <w:rsid w:val="00EE1D01"/>
    <w:rsid w:val="00EF2CD4"/>
    <w:rsid w:val="00EF4D56"/>
    <w:rsid w:val="00EF636E"/>
    <w:rsid w:val="00F064BC"/>
    <w:rsid w:val="00F27504"/>
    <w:rsid w:val="00F32401"/>
    <w:rsid w:val="00F40214"/>
    <w:rsid w:val="00F54142"/>
    <w:rsid w:val="00F613C0"/>
    <w:rsid w:val="00F6220A"/>
    <w:rsid w:val="00F73A93"/>
    <w:rsid w:val="00F74379"/>
    <w:rsid w:val="00F8124F"/>
    <w:rsid w:val="00F81F6D"/>
    <w:rsid w:val="00F872AF"/>
    <w:rsid w:val="00F90548"/>
    <w:rsid w:val="00FA2081"/>
    <w:rsid w:val="00FA47A2"/>
    <w:rsid w:val="00FB63F2"/>
    <w:rsid w:val="00FC18EC"/>
    <w:rsid w:val="00FC1D4D"/>
    <w:rsid w:val="00FC4086"/>
    <w:rsid w:val="00FC537C"/>
    <w:rsid w:val="00FC6B2E"/>
    <w:rsid w:val="00FD2CFE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CA3B7B2"/>
  <w15:docId w15:val="{E602F565-2095-4E15-B4C6-5FD9DBB8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334"/>
    <w:rPr>
      <w:sz w:val="24"/>
      <w:szCs w:val="24"/>
      <w:lang w:val="pt-PT"/>
    </w:rPr>
  </w:style>
  <w:style w:type="paragraph" w:styleId="Ttulo1">
    <w:name w:val="heading 1"/>
    <w:basedOn w:val="Normal"/>
    <w:next w:val="Normal"/>
    <w:qFormat/>
    <w:rsid w:val="0032633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326334"/>
    <w:pPr>
      <w:keepNext/>
      <w:numPr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26334"/>
    <w:pPr>
      <w:keepNext/>
      <w:numPr>
        <w:numId w:val="9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Ttulo4">
    <w:name w:val="heading 4"/>
    <w:basedOn w:val="Normal"/>
    <w:next w:val="Normal"/>
    <w:qFormat/>
    <w:rsid w:val="00326334"/>
    <w:pPr>
      <w:keepNext/>
      <w:spacing w:before="40" w:after="40"/>
      <w:jc w:val="center"/>
      <w:outlineLvl w:val="3"/>
    </w:pPr>
    <w:rPr>
      <w:rFonts w:ascii="Arial Black" w:hAnsi="Arial Black" w:cs="Arial"/>
      <w:color w:val="FFFFF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rsid w:val="0032633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3263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326334"/>
  </w:style>
  <w:style w:type="character" w:styleId="Hyperlink">
    <w:name w:val="Hyperlink"/>
    <w:rsid w:val="00326334"/>
    <w:rPr>
      <w:color w:val="0000FF"/>
      <w:u w:val="single"/>
    </w:rPr>
  </w:style>
  <w:style w:type="paragraph" w:styleId="Corpodetexto2">
    <w:name w:val="Body Text 2"/>
    <w:basedOn w:val="Normal"/>
    <w:rsid w:val="00326334"/>
    <w:pPr>
      <w:jc w:val="both"/>
    </w:pPr>
    <w:rPr>
      <w:rFonts w:ascii="Arial" w:hAnsi="Arial" w:cs="Arial"/>
    </w:rPr>
  </w:style>
  <w:style w:type="paragraph" w:customStyle="1" w:styleId="heading1wlines">
    <w:name w:val="heading 1 w/ lines"/>
    <w:basedOn w:val="Ttulo1"/>
    <w:rsid w:val="00326334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26334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326334"/>
  </w:style>
  <w:style w:type="paragraph" w:styleId="Sumrio2">
    <w:name w:val="toc 2"/>
    <w:basedOn w:val="Normal"/>
    <w:next w:val="Normal"/>
    <w:autoRedefine/>
    <w:semiHidden/>
    <w:rsid w:val="00326334"/>
    <w:pPr>
      <w:ind w:left="240"/>
    </w:pPr>
  </w:style>
  <w:style w:type="character" w:styleId="HiperlinkVisitado">
    <w:name w:val="FollowedHyperlink"/>
    <w:rsid w:val="00326334"/>
    <w:rPr>
      <w:color w:val="800080"/>
      <w:u w:val="single"/>
    </w:rPr>
  </w:style>
  <w:style w:type="character" w:customStyle="1" w:styleId="CabealhoChar">
    <w:name w:val="Cabeçalho Char"/>
    <w:aliases w:val="hdr Char"/>
    <w:link w:val="Cabealho"/>
    <w:uiPriority w:val="99"/>
    <w:rsid w:val="007E0747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7E0747"/>
    <w:rPr>
      <w:sz w:val="24"/>
      <w:szCs w:val="24"/>
    </w:rPr>
  </w:style>
  <w:style w:type="paragraph" w:styleId="Textodebalo">
    <w:name w:val="Balloon Text"/>
    <w:basedOn w:val="Normal"/>
    <w:link w:val="TextodebaloChar"/>
    <w:rsid w:val="004C16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165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6DFC"/>
    <w:pPr>
      <w:ind w:left="720"/>
      <w:contextualSpacing/>
    </w:pPr>
  </w:style>
  <w:style w:type="table" w:styleId="Tabelacomgrade">
    <w:name w:val="Table Grid"/>
    <w:basedOn w:val="Tabelanormal"/>
    <w:rsid w:val="00EF6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E85A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85A8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85A82"/>
    <w:rPr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85A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85A82"/>
    <w:rPr>
      <w:b/>
      <w:bCs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us%20arquivos\FGV\FGV_Resende\Projeto\Ger_Riscos\Resende\Plano%20de%20Gerenciamento%20Riscos%20-%20Petrobr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70201381A2334E89E6777EE0AC4303" ma:contentTypeVersion="0" ma:contentTypeDescription="Crie um novo documento." ma:contentTypeScope="" ma:versionID="27a97ff7588afe7814bd4502dfcfd5be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2010-08-13T12:47:00Z</outs:dateTime>
      <outs:isPinned>true</outs:isPinned>
    </outs:relatedDate>
    <outs:relatedDate>
      <outs:type>2</outs:type>
      <outs:displayName>Created</outs:displayName>
      <outs:dateTime>2010-08-03T08:21:00Z</outs:dateTime>
      <outs:isPinned>true</outs:isPinned>
    </outs:relatedDate>
    <outs:relatedDate>
      <outs:type>4</outs:type>
      <outs:displayName>Last Printed</outs:displayName>
      <outs:dateTime>2010-08-03T10:56:00Z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cs48067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Osmar Ortiz Volpe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E838E-1611-4B68-A166-1CA9131B2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0D32E8A-6F92-4E20-834F-EDFBA54FD08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F67F000-CE19-4BA9-B787-ACE8AFB5181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954BE29-D479-4D30-9CC6-989CB71BC9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A2E1C3E-98F9-43A4-A9FF-EBB6EBDB4CA9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27101816-03A9-4721-9A79-289E9382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Gerenciamento Riscos - Petrobras</Template>
  <TotalTime>192</TotalTime>
  <Pages>3</Pages>
  <Words>838</Words>
  <Characters>4813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Manager>Alvaro Carvalho</Manager>
  <Company>Sonangol</Company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PMO PSS</dc:creator>
  <cp:lastModifiedBy>ROBSON GOIS DE OLIVEIRA</cp:lastModifiedBy>
  <cp:revision>11</cp:revision>
  <cp:lastPrinted>2011-02-21T17:42:00Z</cp:lastPrinted>
  <dcterms:created xsi:type="dcterms:W3CDTF">2016-03-15T15:47:00Z</dcterms:created>
  <dcterms:modified xsi:type="dcterms:W3CDTF">2016-03-28T18:50:00Z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