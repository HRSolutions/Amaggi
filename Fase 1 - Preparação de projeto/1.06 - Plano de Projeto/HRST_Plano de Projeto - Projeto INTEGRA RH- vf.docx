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FE" w:rsidRDefault="00F253FE" w:rsidP="00F253FE">
      <w:pPr>
        <w:pStyle w:val="TitlePageHeader"/>
        <w:spacing w:before="0" w:after="0"/>
        <w:rPr>
          <w:rFonts w:ascii="DIN Regular" w:hAnsi="DIN Regular" w:cs="Arial"/>
          <w:sz w:val="68"/>
          <w:lang w:val="pt-PT"/>
        </w:rPr>
      </w:pPr>
    </w:p>
    <w:p w:rsidR="00F253FE" w:rsidRDefault="00F253FE" w:rsidP="00F253FE">
      <w:pPr>
        <w:pStyle w:val="TitlePageHeader"/>
        <w:spacing w:before="0" w:after="0"/>
        <w:rPr>
          <w:rFonts w:ascii="DIN Regular" w:hAnsi="DIN Regular" w:cs="Arial"/>
          <w:sz w:val="68"/>
          <w:lang w:val="pt-PT"/>
        </w:rPr>
      </w:pPr>
    </w:p>
    <w:p w:rsidR="00B21D3E" w:rsidRDefault="00B21D3E" w:rsidP="00F253FE">
      <w:pPr>
        <w:pStyle w:val="TitlePageHeader"/>
        <w:spacing w:before="0" w:after="0"/>
        <w:rPr>
          <w:rFonts w:ascii="DIN Regular" w:hAnsi="DIN Regular" w:cs="Arial"/>
          <w:sz w:val="68"/>
          <w:lang w:val="pt-PT"/>
        </w:rPr>
      </w:pPr>
    </w:p>
    <w:p w:rsidR="00B21D3E" w:rsidRDefault="00B21D3E" w:rsidP="00F253FE">
      <w:pPr>
        <w:pStyle w:val="TitlePageHeader"/>
        <w:spacing w:before="0" w:after="0"/>
        <w:rPr>
          <w:rFonts w:ascii="DIN Regular" w:hAnsi="DIN Regular" w:cs="Arial"/>
          <w:sz w:val="68"/>
          <w:lang w:val="pt-PT"/>
        </w:rPr>
      </w:pPr>
    </w:p>
    <w:p w:rsidR="00F253FE" w:rsidRPr="00B21D3E" w:rsidRDefault="00F253FE" w:rsidP="00F253FE">
      <w:pPr>
        <w:pStyle w:val="TitlePageHeader"/>
        <w:spacing w:before="0" w:after="0"/>
        <w:rPr>
          <w:rFonts w:asciiTheme="minorHAnsi" w:hAnsiTheme="minorHAnsi" w:cs="Arial"/>
          <w:sz w:val="100"/>
          <w:lang w:val="pt-PT"/>
        </w:rPr>
      </w:pPr>
      <w:r w:rsidRPr="00B21D3E">
        <w:rPr>
          <w:rFonts w:asciiTheme="minorHAnsi" w:hAnsiTheme="minorHAnsi" w:cs="Arial"/>
          <w:sz w:val="100"/>
          <w:lang w:val="pt-PT"/>
        </w:rPr>
        <w:t xml:space="preserve">PLANO </w:t>
      </w:r>
    </w:p>
    <w:p w:rsidR="00F253FE" w:rsidRPr="00B21D3E" w:rsidRDefault="00F253FE" w:rsidP="00F253FE">
      <w:pPr>
        <w:pStyle w:val="TitlePageHeader"/>
        <w:spacing w:before="0" w:after="0"/>
        <w:rPr>
          <w:rFonts w:asciiTheme="minorHAnsi" w:hAnsiTheme="minorHAnsi" w:cs="Arial"/>
          <w:sz w:val="100"/>
          <w:lang w:val="pt-PT"/>
        </w:rPr>
      </w:pPr>
      <w:r w:rsidRPr="00B21D3E">
        <w:rPr>
          <w:rFonts w:asciiTheme="minorHAnsi" w:hAnsiTheme="minorHAnsi" w:cs="Arial"/>
          <w:sz w:val="100"/>
          <w:lang w:val="pt-PT"/>
        </w:rPr>
        <w:t xml:space="preserve">    DE</w:t>
      </w:r>
    </w:p>
    <w:p w:rsidR="00F253FE" w:rsidRPr="00B21D3E" w:rsidRDefault="00F253FE" w:rsidP="00F253FE">
      <w:pPr>
        <w:pStyle w:val="TitlePageHeader"/>
        <w:spacing w:before="0" w:after="0"/>
        <w:ind w:left="2124"/>
        <w:rPr>
          <w:rFonts w:asciiTheme="minorHAnsi" w:hAnsiTheme="minorHAnsi" w:cs="Arial"/>
          <w:sz w:val="100"/>
          <w:lang w:val="pt-PT"/>
        </w:rPr>
      </w:pPr>
      <w:r w:rsidRPr="00B21D3E">
        <w:rPr>
          <w:rFonts w:asciiTheme="minorHAnsi" w:hAnsiTheme="minorHAnsi" w:cs="Arial"/>
          <w:sz w:val="100"/>
          <w:lang w:val="pt-PT"/>
        </w:rPr>
        <w:t xml:space="preserve">  PROJETO</w:t>
      </w:r>
    </w:p>
    <w:p w:rsidR="00DA0A9C" w:rsidRPr="00B21D3E" w:rsidRDefault="00DA0A9C">
      <w:pPr>
        <w:pStyle w:val="TitlePageHeader"/>
        <w:spacing w:before="0" w:after="0"/>
        <w:rPr>
          <w:rFonts w:asciiTheme="minorHAnsi" w:hAnsiTheme="minorHAnsi" w:cs="Arial"/>
          <w:sz w:val="20"/>
          <w:lang w:val="pt-PT"/>
        </w:rPr>
      </w:pPr>
    </w:p>
    <w:p w:rsidR="00840CA5" w:rsidRDefault="00840CA5" w:rsidP="00840CA5">
      <w:pPr>
        <w:pStyle w:val="TitlePageHeader"/>
        <w:spacing w:before="0" w:after="0"/>
        <w:ind w:left="1416"/>
        <w:jc w:val="both"/>
        <w:rPr>
          <w:rFonts w:asciiTheme="minorHAnsi" w:hAnsiTheme="minorHAnsi" w:cs="Arial"/>
          <w:sz w:val="24"/>
          <w:szCs w:val="28"/>
          <w:lang w:val="pt-PT"/>
        </w:rPr>
      </w:pPr>
    </w:p>
    <w:p w:rsidR="00B21D3E" w:rsidRPr="00B21D3E" w:rsidRDefault="00B21D3E" w:rsidP="00840CA5">
      <w:pPr>
        <w:pStyle w:val="TitlePageHeader"/>
        <w:spacing w:before="0" w:after="0"/>
        <w:ind w:left="1416"/>
        <w:jc w:val="both"/>
        <w:rPr>
          <w:rFonts w:asciiTheme="minorHAnsi" w:hAnsiTheme="minorHAnsi" w:cs="Arial"/>
          <w:sz w:val="24"/>
          <w:szCs w:val="28"/>
          <w:lang w:val="pt-PT"/>
        </w:rPr>
      </w:pPr>
    </w:p>
    <w:p w:rsidR="00DA0A9C" w:rsidRPr="00B21D3E" w:rsidRDefault="00DA0A9C">
      <w:pPr>
        <w:pStyle w:val="TitlePageHeader"/>
        <w:spacing w:before="0" w:after="0"/>
        <w:ind w:left="0"/>
        <w:jc w:val="both"/>
        <w:rPr>
          <w:rFonts w:asciiTheme="minorHAnsi" w:hAnsiTheme="minorHAnsi" w:cs="Arial"/>
          <w:sz w:val="20"/>
          <w:lang w:val="pt-PT"/>
        </w:rPr>
      </w:pPr>
    </w:p>
    <w:p w:rsidR="00DA0A9C" w:rsidRPr="00B21D3E" w:rsidRDefault="00DA0A9C">
      <w:pPr>
        <w:pStyle w:val="TitlePageHeader"/>
        <w:spacing w:before="0" w:after="0"/>
        <w:rPr>
          <w:rFonts w:asciiTheme="minorHAnsi" w:hAnsiTheme="minorHAnsi" w:cs="Arial"/>
          <w:sz w:val="20"/>
          <w:lang w:val="pt-PT"/>
        </w:rPr>
      </w:pPr>
    </w:p>
    <w:p w:rsidR="00DA0A9C" w:rsidRPr="00B21D3E" w:rsidRDefault="00DA0A9C">
      <w:pPr>
        <w:pStyle w:val="TitlePageHeader"/>
        <w:spacing w:before="0" w:after="0"/>
        <w:rPr>
          <w:rFonts w:asciiTheme="minorHAnsi" w:hAnsiTheme="minorHAnsi" w:cs="Arial"/>
          <w:sz w:val="20"/>
          <w:lang w:val="pt-PT"/>
        </w:rPr>
      </w:pPr>
    </w:p>
    <w:tbl>
      <w:tblPr>
        <w:tblpPr w:leftFromText="180" w:rightFromText="180" w:vertAnchor="text" w:horzAnchor="page" w:tblpX="2645" w:tblpY="108"/>
        <w:tblW w:w="0" w:type="auto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</w:tblBorders>
        <w:tblLook w:val="0000" w:firstRow="0" w:lastRow="0" w:firstColumn="0" w:lastColumn="0" w:noHBand="0" w:noVBand="0"/>
      </w:tblPr>
      <w:tblGrid>
        <w:gridCol w:w="3308"/>
        <w:gridCol w:w="265"/>
        <w:gridCol w:w="2694"/>
        <w:gridCol w:w="283"/>
      </w:tblGrid>
      <w:tr w:rsidR="00481DD0" w:rsidRPr="00B21D3E" w:rsidTr="00E10724">
        <w:trPr>
          <w:trHeight w:val="242"/>
        </w:trPr>
        <w:tc>
          <w:tcPr>
            <w:tcW w:w="0" w:type="auto"/>
            <w:tcBorders>
              <w:top w:val="thinThickSmallGap" w:sz="12" w:space="0" w:color="808080" w:themeColor="background1" w:themeShade="80"/>
              <w:left w:val="thinThickSmallGap" w:sz="12" w:space="0" w:color="808080" w:themeColor="background1" w:themeShade="80"/>
              <w:bottom w:val="single" w:sz="4" w:space="0" w:color="EEECE1"/>
            </w:tcBorders>
          </w:tcPr>
          <w:p w:rsidR="00481DD0" w:rsidRPr="00B21D3E" w:rsidRDefault="00481DD0" w:rsidP="00CC06D7">
            <w:pPr>
              <w:pStyle w:val="Tabletext"/>
              <w:jc w:val="left"/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Ge</w:t>
            </w:r>
            <w:r w:rsidR="008D702A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rente</w:t>
            </w:r>
            <w:r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 xml:space="preserve"> do Projeto</w:t>
            </w:r>
            <w:r w:rsidR="008D702A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 xml:space="preserve"> </w:t>
            </w:r>
            <w:r w:rsidR="00D46347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AMAGGI</w:t>
            </w:r>
            <w:r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:</w:t>
            </w:r>
          </w:p>
        </w:tc>
        <w:tc>
          <w:tcPr>
            <w:tcW w:w="265" w:type="dxa"/>
            <w:tcBorders>
              <w:top w:val="thinThickSmallGap" w:sz="12" w:space="0" w:color="808080" w:themeColor="background1" w:themeShade="80"/>
              <w:bottom w:val="single" w:sz="4" w:space="0" w:color="EEECE1"/>
              <w:right w:val="single" w:sz="4" w:space="0" w:color="EEECE1"/>
            </w:tcBorders>
          </w:tcPr>
          <w:p w:rsidR="00481DD0" w:rsidRPr="00B21D3E" w:rsidRDefault="00481DD0" w:rsidP="00481DD0">
            <w:pPr>
              <w:pStyle w:val="Tabletext"/>
              <w:jc w:val="left"/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</w:pPr>
          </w:p>
        </w:tc>
        <w:tc>
          <w:tcPr>
            <w:tcW w:w="2694" w:type="dxa"/>
            <w:tcBorders>
              <w:top w:val="thinThickSmallGap" w:sz="12" w:space="0" w:color="808080" w:themeColor="background1" w:themeShade="80"/>
              <w:left w:val="single" w:sz="4" w:space="0" w:color="EEECE1"/>
              <w:bottom w:val="single" w:sz="4" w:space="0" w:color="EEECE1"/>
            </w:tcBorders>
            <w:vAlign w:val="center"/>
          </w:tcPr>
          <w:p w:rsidR="00481DD0" w:rsidRPr="00B21D3E" w:rsidRDefault="00D46347" w:rsidP="00481DD0">
            <w:pPr>
              <w:pStyle w:val="TitlePageHeader"/>
              <w:spacing w:before="0" w:after="0"/>
              <w:ind w:left="0"/>
              <w:rPr>
                <w:rFonts w:asciiTheme="minorHAnsi" w:hAnsiTheme="minorHAnsi" w:cs="Arial"/>
                <w:b w:val="0"/>
                <w:sz w:val="24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 w:val="0"/>
                <w:sz w:val="24"/>
                <w:szCs w:val="22"/>
                <w:lang w:val="pt-PT"/>
              </w:rPr>
              <w:t>Marcos Santos</w:t>
            </w:r>
          </w:p>
        </w:tc>
        <w:tc>
          <w:tcPr>
            <w:tcW w:w="283" w:type="dxa"/>
            <w:tcBorders>
              <w:top w:val="thinThickSmallGap" w:sz="12" w:space="0" w:color="808080" w:themeColor="background1" w:themeShade="80"/>
              <w:bottom w:val="single" w:sz="4" w:space="0" w:color="EEECE1"/>
              <w:right w:val="thinThickSmallGap" w:sz="12" w:space="0" w:color="808080" w:themeColor="background1" w:themeShade="80"/>
            </w:tcBorders>
          </w:tcPr>
          <w:p w:rsidR="00481DD0" w:rsidRPr="00B21D3E" w:rsidRDefault="00481DD0" w:rsidP="00481DD0">
            <w:pPr>
              <w:pStyle w:val="Tabletext"/>
              <w:rPr>
                <w:rFonts w:asciiTheme="minorHAnsi" w:hAnsiTheme="minorHAnsi" w:cs="Arial"/>
                <w:lang w:val="pt-PT"/>
              </w:rPr>
            </w:pPr>
          </w:p>
        </w:tc>
      </w:tr>
      <w:tr w:rsidR="00481DD0" w:rsidRPr="00B21D3E" w:rsidTr="00E10724">
        <w:trPr>
          <w:trHeight w:val="245"/>
        </w:trPr>
        <w:tc>
          <w:tcPr>
            <w:tcW w:w="0" w:type="auto"/>
            <w:tcBorders>
              <w:top w:val="single" w:sz="4" w:space="0" w:color="EEECE1"/>
              <w:left w:val="thinThickSmallGap" w:sz="12" w:space="0" w:color="808080" w:themeColor="background1" w:themeShade="80"/>
              <w:bottom w:val="thinThickSmallGap" w:sz="12" w:space="0" w:color="808080" w:themeColor="background1" w:themeShade="80"/>
            </w:tcBorders>
          </w:tcPr>
          <w:p w:rsidR="00481DD0" w:rsidRPr="00B21D3E" w:rsidRDefault="00481DD0" w:rsidP="00B21D3E">
            <w:pPr>
              <w:pStyle w:val="Tabletext"/>
              <w:jc w:val="left"/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Ge</w:t>
            </w:r>
            <w:r w:rsidR="008D702A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 xml:space="preserve">rente </w:t>
            </w:r>
            <w:r w:rsidR="00D46347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 xml:space="preserve">do Projeto Integra </w:t>
            </w:r>
            <w:r w:rsidR="00B21D3E"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RH</w:t>
            </w:r>
            <w:r w:rsidRPr="00B21D3E"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  <w:t>:</w:t>
            </w:r>
          </w:p>
        </w:tc>
        <w:tc>
          <w:tcPr>
            <w:tcW w:w="265" w:type="dxa"/>
            <w:tcBorders>
              <w:top w:val="single" w:sz="4" w:space="0" w:color="EEECE1"/>
              <w:bottom w:val="thinThickSmallGap" w:sz="12" w:space="0" w:color="808080" w:themeColor="background1" w:themeShade="80"/>
              <w:right w:val="single" w:sz="4" w:space="0" w:color="EEECE1"/>
            </w:tcBorders>
          </w:tcPr>
          <w:p w:rsidR="00481DD0" w:rsidRPr="00B21D3E" w:rsidRDefault="00481DD0" w:rsidP="00481DD0">
            <w:pPr>
              <w:pStyle w:val="Tabletext"/>
              <w:jc w:val="left"/>
              <w:rPr>
                <w:rFonts w:asciiTheme="minorHAnsi" w:hAnsiTheme="minorHAnsi" w:cs="Arial"/>
                <w:b/>
                <w:sz w:val="24"/>
                <w:szCs w:val="22"/>
                <w:lang w:val="pt-PT"/>
              </w:rPr>
            </w:pPr>
          </w:p>
        </w:tc>
        <w:tc>
          <w:tcPr>
            <w:tcW w:w="2694" w:type="dxa"/>
            <w:tcBorders>
              <w:top w:val="single" w:sz="4" w:space="0" w:color="EEECE1"/>
              <w:left w:val="single" w:sz="4" w:space="0" w:color="EEECE1"/>
              <w:bottom w:val="thinThickSmallGap" w:sz="12" w:space="0" w:color="808080" w:themeColor="background1" w:themeShade="80"/>
            </w:tcBorders>
          </w:tcPr>
          <w:p w:rsidR="00481DD0" w:rsidRPr="00B21D3E" w:rsidRDefault="00D46347" w:rsidP="00481DD0">
            <w:pPr>
              <w:pStyle w:val="Tabletext"/>
              <w:jc w:val="left"/>
              <w:rPr>
                <w:rFonts w:asciiTheme="minorHAnsi" w:hAnsiTheme="minorHAnsi" w:cs="Arial"/>
                <w:sz w:val="24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sz w:val="24"/>
                <w:szCs w:val="22"/>
                <w:lang w:val="pt-PT"/>
              </w:rPr>
              <w:t>Wagner Silva</w:t>
            </w:r>
          </w:p>
        </w:tc>
        <w:tc>
          <w:tcPr>
            <w:tcW w:w="283" w:type="dxa"/>
            <w:tcBorders>
              <w:top w:val="single" w:sz="4" w:space="0" w:color="EEECE1"/>
              <w:bottom w:val="thinThickSmallGap" w:sz="12" w:space="0" w:color="808080" w:themeColor="background1" w:themeShade="80"/>
              <w:right w:val="thinThickSmallGap" w:sz="12" w:space="0" w:color="808080" w:themeColor="background1" w:themeShade="80"/>
            </w:tcBorders>
          </w:tcPr>
          <w:p w:rsidR="00481DD0" w:rsidRPr="00B21D3E" w:rsidRDefault="00481DD0" w:rsidP="00481DD0">
            <w:pPr>
              <w:pStyle w:val="Tabletext"/>
              <w:rPr>
                <w:rFonts w:asciiTheme="minorHAnsi" w:hAnsiTheme="minorHAnsi" w:cs="Arial"/>
                <w:lang w:val="pt-PT"/>
              </w:rPr>
            </w:pPr>
          </w:p>
        </w:tc>
      </w:tr>
    </w:tbl>
    <w:p w:rsidR="00DA0A9C" w:rsidRPr="00B21D3E" w:rsidRDefault="00DA0A9C">
      <w:pPr>
        <w:pStyle w:val="TitlePageHeader"/>
        <w:spacing w:before="0" w:after="0"/>
        <w:rPr>
          <w:rFonts w:asciiTheme="minorHAnsi" w:hAnsiTheme="minorHAnsi" w:cs="Arial"/>
          <w:sz w:val="20"/>
          <w:lang w:val="pt-PT"/>
        </w:rPr>
      </w:pPr>
    </w:p>
    <w:p w:rsidR="00DA0A9C" w:rsidRPr="00B21D3E" w:rsidRDefault="00DA0A9C">
      <w:pPr>
        <w:pStyle w:val="TitlePageHeader"/>
        <w:spacing w:before="0" w:after="0"/>
        <w:rPr>
          <w:rFonts w:asciiTheme="minorHAnsi" w:hAnsiTheme="minorHAnsi" w:cs="Arial"/>
          <w:sz w:val="20"/>
          <w:lang w:val="pt-PT"/>
        </w:rPr>
      </w:pPr>
    </w:p>
    <w:p w:rsidR="00353036" w:rsidRPr="00B21D3E" w:rsidRDefault="00353036" w:rsidP="00840CA5">
      <w:pPr>
        <w:pStyle w:val="TitlePageHeader"/>
        <w:spacing w:before="0" w:after="0"/>
        <w:ind w:left="0"/>
        <w:jc w:val="center"/>
        <w:rPr>
          <w:rFonts w:asciiTheme="minorHAnsi" w:hAnsiTheme="minorHAnsi" w:cs="Arial"/>
          <w:sz w:val="36"/>
          <w:lang w:val="pt-PT"/>
        </w:rPr>
      </w:pPr>
    </w:p>
    <w:p w:rsidR="00353036" w:rsidRPr="00B21D3E" w:rsidRDefault="00353036" w:rsidP="00840CA5">
      <w:pPr>
        <w:pStyle w:val="TitlePageHeader"/>
        <w:spacing w:before="0" w:after="0"/>
        <w:ind w:left="0"/>
        <w:jc w:val="center"/>
        <w:rPr>
          <w:rFonts w:asciiTheme="minorHAnsi" w:hAnsiTheme="minorHAnsi" w:cs="Arial"/>
          <w:sz w:val="36"/>
          <w:lang w:val="pt-PT"/>
        </w:rPr>
      </w:pPr>
    </w:p>
    <w:p w:rsidR="00353036" w:rsidRPr="00B21D3E" w:rsidRDefault="00353036" w:rsidP="00840CA5">
      <w:pPr>
        <w:pStyle w:val="TitlePageHeader"/>
        <w:spacing w:before="0" w:after="0"/>
        <w:ind w:left="0"/>
        <w:jc w:val="center"/>
        <w:rPr>
          <w:rFonts w:asciiTheme="minorHAnsi" w:hAnsiTheme="minorHAnsi" w:cs="Arial"/>
          <w:sz w:val="36"/>
          <w:lang w:val="pt-PT"/>
        </w:rPr>
      </w:pPr>
    </w:p>
    <w:p w:rsidR="00F253FE" w:rsidRDefault="00F253FE" w:rsidP="00F94735">
      <w:pPr>
        <w:pStyle w:val="CabealhodoSumrio"/>
        <w:jc w:val="left"/>
        <w:rPr>
          <w:rFonts w:asciiTheme="minorHAnsi" w:hAnsiTheme="minorHAnsi" w:cs="Arial"/>
          <w:b w:val="0"/>
        </w:rPr>
      </w:pPr>
    </w:p>
    <w:p w:rsidR="00B21D3E" w:rsidRDefault="00B21D3E" w:rsidP="00B21D3E"/>
    <w:p w:rsidR="00B21D3E" w:rsidRDefault="00B21D3E" w:rsidP="00B21D3E"/>
    <w:p w:rsidR="00B21D3E" w:rsidRPr="00B21D3E" w:rsidRDefault="00B21D3E" w:rsidP="00B21D3E"/>
    <w:p w:rsidR="001B1641" w:rsidRPr="00B21D3E" w:rsidRDefault="00F253FE" w:rsidP="00F94735">
      <w:pPr>
        <w:pStyle w:val="CabealhodoSumrio"/>
        <w:jc w:val="left"/>
        <w:rPr>
          <w:rFonts w:asciiTheme="minorHAnsi" w:hAnsiTheme="minorHAnsi" w:cs="Arial"/>
        </w:rPr>
      </w:pPr>
      <w:r w:rsidRPr="00B21D3E">
        <w:rPr>
          <w:rFonts w:asciiTheme="minorHAnsi" w:hAnsiTheme="minorHAnsi" w:cs="Arial"/>
        </w:rPr>
        <w:lastRenderedPageBreak/>
        <w:t>ÍNDICE</w:t>
      </w:r>
    </w:p>
    <w:p w:rsidR="006C40AB" w:rsidRPr="00B21D3E" w:rsidRDefault="001B1641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B21D3E">
        <w:rPr>
          <w:rFonts w:asciiTheme="minorHAnsi" w:hAnsiTheme="minorHAnsi"/>
          <w:b w:val="0"/>
          <w:sz w:val="22"/>
          <w:szCs w:val="22"/>
        </w:rPr>
        <w:fldChar w:fldCharType="begin"/>
      </w:r>
      <w:r w:rsidRPr="00B21D3E">
        <w:rPr>
          <w:rFonts w:asciiTheme="minorHAnsi" w:hAnsiTheme="minorHAnsi"/>
          <w:b w:val="0"/>
          <w:sz w:val="22"/>
          <w:szCs w:val="22"/>
        </w:rPr>
        <w:instrText xml:space="preserve"> TOC \o "1-3" \h \z \u </w:instrText>
      </w:r>
      <w:r w:rsidRPr="00B21D3E">
        <w:rPr>
          <w:rFonts w:asciiTheme="minorHAnsi" w:hAnsiTheme="minorHAnsi"/>
          <w:b w:val="0"/>
          <w:sz w:val="22"/>
          <w:szCs w:val="22"/>
        </w:rPr>
        <w:fldChar w:fldCharType="separate"/>
      </w:r>
      <w:hyperlink w:anchor="_Toc438539150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1. REVISÕES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_Toc438539150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4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51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2. INTRODUÇÃO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_Toc438539151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5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52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3. GESTÃO DO ESCOPO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_Toc438539152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7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3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3.1. Escopo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_Toc438539153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8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4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3.1.1 Estrutura Analítica do Projeto (WBS/EAP)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_Toc438539154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9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5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3.2. Premissas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_Toc438539155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9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6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3.3 Constrangimentos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_Toc438539156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10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7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3.4 Ciclo de Vida do Projeto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_Toc438539157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10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58" w:history="1">
        <w:r w:rsidR="006C40AB" w:rsidRPr="00B21D3E">
          <w:rPr>
            <w:rStyle w:val="Hyperlink"/>
            <w:rFonts w:asciiTheme="minorHAnsi" w:hAnsiTheme="minorHAnsi" w:cs="Arial"/>
            <w:noProof/>
          </w:rPr>
          <w:t>3.5 Plano de Gestão do Escopo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_Toc438539158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11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59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4. GESTÃO DO TEMPO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_Toc438539159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13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0" w:history="1">
        <w:r w:rsidR="006C40AB" w:rsidRPr="00B21D3E">
          <w:rPr>
            <w:rStyle w:val="Hyperlink"/>
            <w:rFonts w:asciiTheme="minorHAnsi" w:hAnsiTheme="minorHAnsi" w:cs="Arial"/>
            <w:noProof/>
          </w:rPr>
          <w:t>4.3 Visão Gantt – Sumário (Cronograma Macro):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_Toc438539160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14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1" w:history="1">
        <w:r w:rsidR="006C40AB" w:rsidRPr="00B21D3E">
          <w:rPr>
            <w:rStyle w:val="Hyperlink"/>
            <w:rFonts w:asciiTheme="minorHAnsi" w:hAnsiTheme="minorHAnsi" w:cs="Arial"/>
            <w:noProof/>
          </w:rPr>
          <w:t>4.4 Visão Gantt – Detalhada (Cronograma Macro):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_Toc438539161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14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2" w:history="1">
        <w:r w:rsidR="006C40AB" w:rsidRPr="00B21D3E">
          <w:rPr>
            <w:rStyle w:val="Hyperlink"/>
            <w:rFonts w:asciiTheme="minorHAnsi" w:hAnsiTheme="minorHAnsi" w:cs="Arial"/>
            <w:noProof/>
          </w:rPr>
          <w:t>4.5 Acompanhamento do Progresso do Cronograma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_Toc438539162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15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3" w:history="1">
        <w:r w:rsidR="006C40AB" w:rsidRPr="00B21D3E">
          <w:rPr>
            <w:rStyle w:val="Hyperlink"/>
            <w:rFonts w:asciiTheme="minorHAnsi" w:hAnsiTheme="minorHAnsi" w:cs="Arial"/>
            <w:noProof/>
          </w:rPr>
          <w:t>4.6 Recursos Críticos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_Toc438539163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15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64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5. Gestão de Custos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_Toc438539164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17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5" w:history="1">
        <w:r w:rsidR="006C40AB" w:rsidRPr="00B21D3E">
          <w:rPr>
            <w:rStyle w:val="Hyperlink"/>
            <w:rFonts w:asciiTheme="minorHAnsi" w:hAnsiTheme="minorHAnsi" w:cs="Arial"/>
            <w:noProof/>
          </w:rPr>
          <w:t>5.1 Estimativas de Custos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_Toc438539165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17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6" w:history="1">
        <w:r w:rsidR="006C40AB" w:rsidRPr="00B21D3E">
          <w:rPr>
            <w:rStyle w:val="Hyperlink"/>
            <w:rFonts w:asciiTheme="minorHAnsi" w:hAnsiTheme="minorHAnsi" w:cs="Arial"/>
            <w:noProof/>
          </w:rPr>
          <w:t>5.2 Plano de Gestão de Custos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_Toc438539166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17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67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6. Gestão de Recursos Humanos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_Toc438539167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19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8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6.1 Organograma do Projeto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_Toc438539168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19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69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6.2 Papéis e Principais Responsabilidades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_Toc438539169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20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1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6.3 Sponsor do Projeto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_Toc438539171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20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2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6.5 Gerente do Projeto EH&amp;S: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_Toc438539172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21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3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6.6 Gerente do Projeto HOCHTIEF do Brasil: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_Toc438539173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21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4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6.7 Utilizadores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_Toc438539174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22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5" w:history="1">
        <w:r w:rsidR="006C40AB" w:rsidRPr="00B21D3E">
          <w:rPr>
            <w:rStyle w:val="Hyperlink"/>
            <w:rFonts w:asciiTheme="minorHAnsi" w:hAnsiTheme="minorHAnsi" w:cs="Arial"/>
            <w:noProof/>
          </w:rPr>
          <w:t>6.8 Consultor Funcional HRST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_Toc438539175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23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76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  <w:lang w:eastAsia="en-US"/>
          </w:rPr>
          <w:t>7. Gestão de Aquisições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_Toc438539176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24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77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8. Gestão de Comunicações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_Toc438539177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25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78" w:history="1">
        <w:r w:rsidR="006C40AB" w:rsidRPr="00B21D3E">
          <w:rPr>
            <w:rStyle w:val="Hyperlink"/>
            <w:rFonts w:asciiTheme="minorHAnsi" w:hAnsiTheme="minorHAnsi" w:cs="Arial"/>
            <w:noProof/>
          </w:rPr>
          <w:t>8.1 Plano de Gestão de Comunicações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_Toc438539178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25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79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9. Gestão de Riscos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_Toc438539179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27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80" w:history="1">
        <w:r w:rsidR="006C40AB" w:rsidRPr="00B21D3E">
          <w:rPr>
            <w:rStyle w:val="Hyperlink"/>
            <w:rFonts w:asciiTheme="minorHAnsi" w:hAnsiTheme="minorHAnsi" w:cs="Arial"/>
            <w:noProof/>
          </w:rPr>
          <w:t>9.1 Identificação e Análise dos Riscos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_Toc438539180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27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81" w:history="1">
        <w:r w:rsidR="006C40AB" w:rsidRPr="00B21D3E">
          <w:rPr>
            <w:rStyle w:val="Hyperlink"/>
            <w:rFonts w:asciiTheme="minorHAnsi" w:hAnsiTheme="minorHAnsi" w:cs="Arial"/>
            <w:noProof/>
          </w:rPr>
          <w:t>9.2 Plano de Respostas aos Riscos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_Toc438539181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27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82" w:history="1">
        <w:r w:rsidR="006C40AB" w:rsidRPr="00B21D3E">
          <w:rPr>
            <w:rStyle w:val="Hyperlink"/>
            <w:rFonts w:asciiTheme="minorHAnsi" w:hAnsiTheme="minorHAnsi" w:cs="Arial"/>
            <w:noProof/>
          </w:rPr>
          <w:t>9.3 Plano de Gestão de Riscos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_Toc438539182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27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Cs w:val="0"/>
          <w:noProof/>
          <w:lang w:val="pt-BR"/>
        </w:rPr>
      </w:pPr>
      <w:hyperlink w:anchor="_Toc438539183" w:history="1">
        <w:r w:rsidR="006C40AB" w:rsidRPr="00B21D3E">
          <w:rPr>
            <w:rStyle w:val="Hyperlink"/>
            <w:rFonts w:asciiTheme="minorHAnsi" w:hAnsiTheme="minorHAnsi" w:cs="Arial"/>
            <w:noProof/>
          </w:rPr>
          <w:t>9.4 Detalhamento do Plano de Gestão de Riscos</w:t>
        </w:r>
        <w:r w:rsidR="006C40AB" w:rsidRPr="00B21D3E">
          <w:rPr>
            <w:rFonts w:asciiTheme="minorHAnsi" w:hAnsiTheme="minorHAnsi"/>
            <w:noProof/>
            <w:webHidden/>
          </w:rPr>
          <w:tab/>
        </w:r>
        <w:r w:rsidR="006C40AB" w:rsidRPr="00B21D3E">
          <w:rPr>
            <w:rFonts w:asciiTheme="minorHAnsi" w:hAnsiTheme="minorHAnsi"/>
            <w:noProof/>
            <w:webHidden/>
          </w:rPr>
          <w:fldChar w:fldCharType="begin"/>
        </w:r>
        <w:r w:rsidR="006C40AB" w:rsidRPr="00B21D3E">
          <w:rPr>
            <w:rFonts w:asciiTheme="minorHAnsi" w:hAnsiTheme="minorHAnsi"/>
            <w:noProof/>
            <w:webHidden/>
          </w:rPr>
          <w:instrText xml:space="preserve"> PAGEREF _Toc438539183 \h </w:instrText>
        </w:r>
        <w:r w:rsidR="006C40AB" w:rsidRPr="00B21D3E">
          <w:rPr>
            <w:rFonts w:asciiTheme="minorHAnsi" w:hAnsiTheme="minorHAnsi"/>
            <w:noProof/>
            <w:webHidden/>
          </w:rPr>
        </w:r>
        <w:r w:rsidR="006C40AB" w:rsidRPr="00B21D3E">
          <w:rPr>
            <w:rFonts w:asciiTheme="minorHAnsi" w:hAnsiTheme="minorHAnsi"/>
            <w:noProof/>
            <w:webHidden/>
          </w:rPr>
          <w:fldChar w:fldCharType="separate"/>
        </w:r>
        <w:r w:rsidR="00322CC6" w:rsidRPr="00B21D3E">
          <w:rPr>
            <w:rFonts w:asciiTheme="minorHAnsi" w:hAnsiTheme="minorHAnsi"/>
            <w:noProof/>
            <w:webHidden/>
          </w:rPr>
          <w:t>28</w:t>
        </w:r>
        <w:r w:rsidR="006C40AB" w:rsidRPr="00B21D3E">
          <w:rPr>
            <w:rFonts w:asciiTheme="minorHAnsi" w:hAnsiTheme="minorHAnsi"/>
            <w:noProof/>
            <w:webHidden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left" w:pos="600"/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84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10.</w:t>
        </w:r>
        <w:r w:rsidR="006C40AB" w:rsidRPr="00B21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Metodologia de Desenvolvimento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_Toc438539184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29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6C40AB" w:rsidRPr="00B21D3E" w:rsidRDefault="005D42F7" w:rsidP="000834CE">
      <w:pPr>
        <w:pStyle w:val="Sumrio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438539185" w:history="1">
        <w:r w:rsidR="006C40AB" w:rsidRPr="00B21D3E">
          <w:rPr>
            <w:rStyle w:val="Hyperlink"/>
            <w:rFonts w:asciiTheme="minorHAnsi" w:hAnsiTheme="minorHAnsi"/>
            <w:b w:val="0"/>
            <w:noProof/>
            <w:sz w:val="22"/>
            <w:szCs w:val="22"/>
          </w:rPr>
          <w:t>11. Gestão de Integração (controle integrado de mudança)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ab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begin"/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instrText xml:space="preserve"> PAGEREF _Toc438539185 \h </w:instrTex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separate"/>
        </w:r>
        <w:r w:rsidR="00322CC6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t>30</w:t>
        </w:r>
        <w:r w:rsidR="006C40AB" w:rsidRPr="00B21D3E">
          <w:rPr>
            <w:rFonts w:asciiTheme="minorHAnsi" w:hAnsiTheme="minorHAnsi"/>
            <w:b w:val="0"/>
            <w:noProof/>
            <w:webHidden/>
            <w:sz w:val="22"/>
            <w:szCs w:val="22"/>
          </w:rPr>
          <w:fldChar w:fldCharType="end"/>
        </w:r>
      </w:hyperlink>
    </w:p>
    <w:p w:rsidR="001B1641" w:rsidRPr="00B21D3E" w:rsidRDefault="001B1641" w:rsidP="000834CE">
      <w:pPr>
        <w:rPr>
          <w:rFonts w:asciiTheme="minorHAnsi" w:hAnsiTheme="minorHAnsi"/>
        </w:rPr>
      </w:pPr>
      <w:r w:rsidRPr="00B21D3E">
        <w:rPr>
          <w:rFonts w:asciiTheme="minorHAnsi" w:hAnsiTheme="minorHAnsi" w:cs="Arial"/>
          <w:bCs/>
          <w:sz w:val="22"/>
          <w:szCs w:val="22"/>
        </w:rPr>
        <w:fldChar w:fldCharType="end"/>
      </w:r>
    </w:p>
    <w:p w:rsidR="00BA5166" w:rsidRPr="00B21D3E" w:rsidRDefault="00BA5166" w:rsidP="000834CE">
      <w:pPr>
        <w:pStyle w:val="TitlePageHeader"/>
        <w:spacing w:before="0" w:after="0"/>
        <w:ind w:left="0"/>
        <w:jc w:val="both"/>
        <w:rPr>
          <w:rFonts w:asciiTheme="minorHAnsi" w:hAnsiTheme="minorHAnsi" w:cs="Arial"/>
          <w:szCs w:val="32"/>
          <w:lang w:val="pt-PT"/>
        </w:rPr>
      </w:pPr>
    </w:p>
    <w:p w:rsidR="00DA0A9C" w:rsidRPr="00B21D3E" w:rsidRDefault="00DA0A9C" w:rsidP="000834CE">
      <w:pPr>
        <w:pStyle w:val="Ttulo1"/>
        <w:spacing w:before="0"/>
        <w:jc w:val="both"/>
        <w:rPr>
          <w:rFonts w:asciiTheme="minorHAnsi" w:hAnsiTheme="minorHAnsi"/>
        </w:rPr>
      </w:pPr>
      <w:bookmarkStart w:id="0" w:name="_Toc438539150"/>
      <w:r w:rsidRPr="00B21D3E">
        <w:rPr>
          <w:rFonts w:asciiTheme="minorHAnsi" w:hAnsiTheme="minorHAnsi"/>
        </w:rPr>
        <w:lastRenderedPageBreak/>
        <w:t>1. R</w:t>
      </w:r>
      <w:r w:rsidR="005754F5" w:rsidRPr="00B21D3E">
        <w:rPr>
          <w:rFonts w:asciiTheme="minorHAnsi" w:hAnsiTheme="minorHAnsi"/>
        </w:rPr>
        <w:t>EVISÕES</w:t>
      </w:r>
      <w:bookmarkEnd w:id="0"/>
    </w:p>
    <w:tbl>
      <w:tblPr>
        <w:tblW w:w="9781" w:type="dxa"/>
        <w:tblInd w:w="108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3260"/>
      </w:tblGrid>
      <w:tr w:rsidR="003B6455" w:rsidRPr="00B21D3E" w:rsidTr="00DA7404">
        <w:tc>
          <w:tcPr>
            <w:tcW w:w="1418" w:type="dxa"/>
            <w:tcBorders>
              <w:top w:val="double" w:sz="4" w:space="0" w:color="C0C0C0"/>
              <w:bottom w:val="nil"/>
              <w:right w:val="double" w:sz="4" w:space="0" w:color="D9D9D9"/>
            </w:tcBorders>
            <w:shd w:val="clear" w:color="auto" w:fill="1F497D"/>
          </w:tcPr>
          <w:p w:rsidR="003B6455" w:rsidRPr="00B21D3E" w:rsidRDefault="003B6455" w:rsidP="000834CE">
            <w:pPr>
              <w:pStyle w:val="Tabletext"/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double" w:sz="4" w:space="0" w:color="C0C0C0"/>
              <w:bottom w:val="nil"/>
              <w:right w:val="double" w:sz="4" w:space="0" w:color="D9D9D9"/>
            </w:tcBorders>
            <w:shd w:val="clear" w:color="auto" w:fill="1F497D"/>
          </w:tcPr>
          <w:p w:rsidR="003B6455" w:rsidRPr="00B21D3E" w:rsidRDefault="003B6455" w:rsidP="000834CE">
            <w:pPr>
              <w:pStyle w:val="Tabletext"/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  <w:t>Versão</w:t>
            </w:r>
          </w:p>
        </w:tc>
        <w:tc>
          <w:tcPr>
            <w:tcW w:w="4111" w:type="dxa"/>
            <w:tcBorders>
              <w:top w:val="double" w:sz="4" w:space="0" w:color="C0C0C0"/>
              <w:bottom w:val="nil"/>
              <w:right w:val="double" w:sz="4" w:space="0" w:color="D9D9D9"/>
            </w:tcBorders>
            <w:shd w:val="clear" w:color="auto" w:fill="1F497D"/>
          </w:tcPr>
          <w:p w:rsidR="003B6455" w:rsidRPr="00B21D3E" w:rsidRDefault="003B6455" w:rsidP="000834CE">
            <w:pPr>
              <w:pStyle w:val="Tabletext"/>
              <w:tabs>
                <w:tab w:val="left" w:pos="3035"/>
              </w:tabs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3260" w:type="dxa"/>
            <w:tcBorders>
              <w:top w:val="double" w:sz="4" w:space="0" w:color="C0C0C0"/>
              <w:bottom w:val="nil"/>
              <w:right w:val="double" w:sz="4" w:space="0" w:color="D9D9D9"/>
            </w:tcBorders>
            <w:shd w:val="clear" w:color="auto" w:fill="1F497D"/>
          </w:tcPr>
          <w:p w:rsidR="003B6455" w:rsidRPr="00B21D3E" w:rsidRDefault="003B6455" w:rsidP="000834CE">
            <w:pPr>
              <w:pStyle w:val="Tabletext"/>
              <w:tabs>
                <w:tab w:val="left" w:pos="3035"/>
              </w:tabs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2"/>
                <w:szCs w:val="22"/>
                <w:lang w:val="pt-PT"/>
              </w:rPr>
              <w:t>Autor</w:t>
            </w:r>
          </w:p>
        </w:tc>
      </w:tr>
      <w:tr w:rsidR="003B6455" w:rsidRPr="00B21D3E" w:rsidTr="00DA7404">
        <w:tc>
          <w:tcPr>
            <w:tcW w:w="1418" w:type="dxa"/>
            <w:tcBorders>
              <w:top w:val="nil"/>
              <w:right w:val="double" w:sz="4" w:space="0" w:color="D9D9D9"/>
            </w:tcBorders>
          </w:tcPr>
          <w:p w:rsidR="003B6455" w:rsidRPr="00B21D3E" w:rsidRDefault="00023DBC" w:rsidP="000834CE">
            <w:pPr>
              <w:pStyle w:val="Tabletex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17/03/2016</w:t>
            </w:r>
          </w:p>
        </w:tc>
        <w:tc>
          <w:tcPr>
            <w:tcW w:w="992" w:type="dxa"/>
            <w:tcBorders>
              <w:top w:val="nil"/>
              <w:right w:val="double" w:sz="4" w:space="0" w:color="D9D9D9"/>
            </w:tcBorders>
          </w:tcPr>
          <w:p w:rsidR="003B6455" w:rsidRPr="00B21D3E" w:rsidRDefault="003B6455" w:rsidP="000834CE">
            <w:pPr>
              <w:pStyle w:val="Tabletex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v1.0</w:t>
            </w:r>
          </w:p>
        </w:tc>
        <w:tc>
          <w:tcPr>
            <w:tcW w:w="4111" w:type="dxa"/>
            <w:tcBorders>
              <w:top w:val="nil"/>
              <w:right w:val="double" w:sz="4" w:space="0" w:color="D9D9D9"/>
            </w:tcBorders>
          </w:tcPr>
          <w:p w:rsidR="003B6455" w:rsidRPr="00B21D3E" w:rsidRDefault="003B6455" w:rsidP="000834CE">
            <w:pPr>
              <w:pStyle w:val="Tabletext"/>
              <w:tabs>
                <w:tab w:val="left" w:pos="3035"/>
              </w:tabs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 xml:space="preserve">Versão Original </w:t>
            </w:r>
          </w:p>
        </w:tc>
        <w:tc>
          <w:tcPr>
            <w:tcW w:w="3260" w:type="dxa"/>
            <w:tcBorders>
              <w:top w:val="nil"/>
              <w:right w:val="double" w:sz="4" w:space="0" w:color="D9D9D9"/>
            </w:tcBorders>
          </w:tcPr>
          <w:p w:rsidR="003B6455" w:rsidRPr="00B21D3E" w:rsidRDefault="00023DBC" w:rsidP="000834CE">
            <w:pPr>
              <w:pStyle w:val="Tabletext"/>
              <w:tabs>
                <w:tab w:val="left" w:pos="3035"/>
              </w:tabs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Wagner Silva</w:t>
            </w:r>
          </w:p>
        </w:tc>
      </w:tr>
    </w:tbl>
    <w:p w:rsidR="00C046A3" w:rsidRPr="00B21D3E" w:rsidRDefault="00C046A3" w:rsidP="000834CE">
      <w:pPr>
        <w:pStyle w:val="Ttulo"/>
        <w:jc w:val="both"/>
        <w:rPr>
          <w:rFonts w:asciiTheme="minorHAnsi" w:hAnsiTheme="minorHAnsi"/>
        </w:rPr>
      </w:pPr>
      <w:bookmarkStart w:id="1" w:name="_Toc69423648"/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4A3F80" w:rsidRPr="00B21D3E" w:rsidRDefault="004A3F80" w:rsidP="000834CE">
      <w:pPr>
        <w:pStyle w:val="Ttulo"/>
        <w:jc w:val="both"/>
        <w:rPr>
          <w:rFonts w:asciiTheme="minorHAnsi" w:hAnsiTheme="minorHAnsi"/>
        </w:rPr>
      </w:pPr>
    </w:p>
    <w:p w:rsidR="00DA0A9C" w:rsidRPr="00B21D3E" w:rsidRDefault="00DA0A9C" w:rsidP="000834CE">
      <w:pPr>
        <w:pStyle w:val="Ttulo1"/>
        <w:spacing w:before="0"/>
        <w:jc w:val="both"/>
        <w:rPr>
          <w:rFonts w:asciiTheme="minorHAnsi" w:hAnsiTheme="minorHAnsi"/>
        </w:rPr>
      </w:pPr>
      <w:bookmarkStart w:id="2" w:name="_Toc438539151"/>
      <w:r w:rsidRPr="00B21D3E">
        <w:rPr>
          <w:rFonts w:asciiTheme="minorHAnsi" w:hAnsiTheme="minorHAnsi"/>
        </w:rPr>
        <w:lastRenderedPageBreak/>
        <w:t xml:space="preserve">2. </w:t>
      </w:r>
      <w:bookmarkEnd w:id="1"/>
      <w:r w:rsidR="001B1641" w:rsidRPr="00B21D3E">
        <w:rPr>
          <w:rFonts w:asciiTheme="minorHAnsi" w:hAnsiTheme="minorHAnsi"/>
        </w:rPr>
        <w:t>INTRODUÇÃO</w:t>
      </w:r>
      <w:bookmarkEnd w:id="2"/>
    </w:p>
    <w:p w:rsidR="00DA0A9C" w:rsidRPr="00B21D3E" w:rsidRDefault="00E17040" w:rsidP="000834CE">
      <w:pPr>
        <w:spacing w:after="0" w:line="360" w:lineRule="auto"/>
        <w:rPr>
          <w:rFonts w:asciiTheme="minorHAnsi" w:hAnsiTheme="minorHAnsi" w:cs="Arial"/>
          <w:b/>
          <w:bCs/>
          <w:color w:val="FF0000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Este documento tem como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</w:t>
      </w:r>
      <w:r w:rsidR="007733B2" w:rsidRPr="00B21D3E">
        <w:rPr>
          <w:rFonts w:asciiTheme="minorHAnsi" w:hAnsiTheme="minorHAnsi" w:cs="Arial"/>
          <w:sz w:val="24"/>
          <w:szCs w:val="24"/>
        </w:rPr>
        <w:t>objetivo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detalhar as etapas para a condução, implementação e </w:t>
      </w:r>
      <w:r w:rsidR="003F3958" w:rsidRPr="00B21D3E">
        <w:rPr>
          <w:rFonts w:asciiTheme="minorHAnsi" w:hAnsiTheme="minorHAnsi" w:cs="Arial"/>
          <w:sz w:val="24"/>
          <w:szCs w:val="24"/>
        </w:rPr>
        <w:t>controle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</w:t>
      </w:r>
      <w:r w:rsidR="00481DD0" w:rsidRPr="00B21D3E">
        <w:rPr>
          <w:rFonts w:asciiTheme="minorHAnsi" w:hAnsiTheme="minorHAnsi" w:cs="Arial"/>
          <w:sz w:val="24"/>
          <w:szCs w:val="24"/>
        </w:rPr>
        <w:t xml:space="preserve">no </w:t>
      </w:r>
      <w:r w:rsidR="00756ED4">
        <w:rPr>
          <w:rFonts w:asciiTheme="minorHAnsi" w:hAnsiTheme="minorHAnsi" w:cs="Arial"/>
          <w:sz w:val="24"/>
          <w:szCs w:val="24"/>
        </w:rPr>
        <w:t>SAP ECC HCM, eSocial SAP HCM e SuccessFactors</w:t>
      </w:r>
      <w:r w:rsidR="00E00787" w:rsidRPr="00B21D3E">
        <w:rPr>
          <w:rFonts w:asciiTheme="minorHAnsi" w:hAnsiTheme="minorHAnsi" w:cs="Arial"/>
          <w:sz w:val="24"/>
          <w:szCs w:val="24"/>
        </w:rPr>
        <w:t xml:space="preserve">, 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garantindo de forma </w:t>
      </w:r>
      <w:r w:rsidR="00973D19" w:rsidRPr="00B21D3E">
        <w:rPr>
          <w:rFonts w:asciiTheme="minorHAnsi" w:hAnsiTheme="minorHAnsi" w:cs="Arial"/>
          <w:sz w:val="24"/>
          <w:szCs w:val="24"/>
        </w:rPr>
        <w:t>e</w:t>
      </w:r>
      <w:r w:rsidR="00A63A8A" w:rsidRPr="00B21D3E">
        <w:rPr>
          <w:rFonts w:asciiTheme="minorHAnsi" w:hAnsiTheme="minorHAnsi" w:cs="Arial"/>
          <w:sz w:val="24"/>
          <w:szCs w:val="24"/>
        </w:rPr>
        <w:t>stru</w:t>
      </w:r>
      <w:r w:rsidR="00973D19" w:rsidRPr="00B21D3E">
        <w:rPr>
          <w:rFonts w:asciiTheme="minorHAnsi" w:hAnsiTheme="minorHAnsi" w:cs="Arial"/>
          <w:sz w:val="24"/>
          <w:szCs w:val="24"/>
        </w:rPr>
        <w:t>tura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da e clara o </w:t>
      </w:r>
      <w:r w:rsidR="00E00787" w:rsidRPr="00B21D3E">
        <w:rPr>
          <w:rFonts w:asciiTheme="minorHAnsi" w:hAnsiTheme="minorHAnsi" w:cs="Arial"/>
          <w:sz w:val="24"/>
          <w:szCs w:val="24"/>
        </w:rPr>
        <w:t>plane</w:t>
      </w:r>
      <w:r w:rsidR="0047358F" w:rsidRPr="00B21D3E">
        <w:rPr>
          <w:rFonts w:asciiTheme="minorHAnsi" w:hAnsiTheme="minorHAnsi" w:cs="Arial"/>
          <w:sz w:val="24"/>
          <w:szCs w:val="24"/>
        </w:rPr>
        <w:t>j</w:t>
      </w:r>
      <w:r w:rsidR="00E00787" w:rsidRPr="00B21D3E">
        <w:rPr>
          <w:rFonts w:asciiTheme="minorHAnsi" w:hAnsiTheme="minorHAnsi" w:cs="Arial"/>
          <w:sz w:val="24"/>
          <w:szCs w:val="24"/>
        </w:rPr>
        <w:t>amento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das </w:t>
      </w:r>
      <w:r w:rsidR="007733B2" w:rsidRPr="00B21D3E">
        <w:rPr>
          <w:rFonts w:asciiTheme="minorHAnsi" w:hAnsiTheme="minorHAnsi" w:cs="Arial"/>
          <w:sz w:val="24"/>
          <w:szCs w:val="24"/>
        </w:rPr>
        <w:t>atividades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neces</w:t>
      </w:r>
      <w:r w:rsidR="00DA0A9C" w:rsidRPr="00B21D3E">
        <w:rPr>
          <w:rFonts w:asciiTheme="minorHAnsi" w:hAnsiTheme="minorHAnsi" w:cs="Arial"/>
          <w:sz w:val="24"/>
          <w:szCs w:val="24"/>
        </w:rPr>
        <w:softHyphen/>
        <w:t xml:space="preserve">sárias para a implementação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e sua posterior transferência para a área de operação, possibilit</w:t>
      </w:r>
      <w:r w:rsidR="00743AF1" w:rsidRPr="00B21D3E">
        <w:rPr>
          <w:rFonts w:asciiTheme="minorHAnsi" w:hAnsiTheme="minorHAnsi" w:cs="Arial"/>
          <w:sz w:val="24"/>
          <w:szCs w:val="24"/>
        </w:rPr>
        <w:t xml:space="preserve">ando a utilização dos </w:t>
      </w:r>
      <w:r w:rsidR="00064FAE" w:rsidRPr="00B21D3E">
        <w:rPr>
          <w:rFonts w:asciiTheme="minorHAnsi" w:hAnsiTheme="minorHAnsi" w:cs="Arial"/>
          <w:sz w:val="24"/>
          <w:szCs w:val="24"/>
        </w:rPr>
        <w:t>produ</w:t>
      </w:r>
      <w:r w:rsidR="00251449" w:rsidRPr="00B21D3E">
        <w:rPr>
          <w:rFonts w:asciiTheme="minorHAnsi" w:hAnsiTheme="minorHAnsi" w:cs="Arial"/>
          <w:sz w:val="24"/>
          <w:szCs w:val="24"/>
        </w:rPr>
        <w:t>to</w:t>
      </w:r>
      <w:r w:rsidR="00743AF1" w:rsidRPr="00B21D3E">
        <w:rPr>
          <w:rFonts w:asciiTheme="minorHAnsi" w:hAnsiTheme="minorHAnsi" w:cs="Arial"/>
          <w:sz w:val="24"/>
          <w:szCs w:val="24"/>
        </w:rPr>
        <w:t>s/serviços pelos clientes/</w:t>
      </w:r>
      <w:r w:rsidR="002D7E0D" w:rsidRPr="00B21D3E">
        <w:rPr>
          <w:rFonts w:asciiTheme="minorHAnsi" w:hAnsiTheme="minorHAnsi" w:cs="Arial"/>
          <w:sz w:val="24"/>
          <w:szCs w:val="24"/>
        </w:rPr>
        <w:t>utilizadores</w:t>
      </w:r>
      <w:r w:rsidR="00DA0A9C" w:rsidRPr="00B21D3E">
        <w:rPr>
          <w:rFonts w:asciiTheme="minorHAnsi" w:hAnsiTheme="minorHAnsi" w:cs="Arial"/>
          <w:sz w:val="24"/>
          <w:szCs w:val="24"/>
        </w:rPr>
        <w:t>.</w:t>
      </w:r>
    </w:p>
    <w:p w:rsidR="00DA0A9C" w:rsidRPr="00B21D3E" w:rsidRDefault="007A0F3C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Para a elaboração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deste </w:t>
      </w:r>
      <w:r w:rsidR="00251449" w:rsidRPr="00B21D3E">
        <w:rPr>
          <w:rFonts w:asciiTheme="minorHAnsi" w:hAnsiTheme="minorHAnsi" w:cs="Arial"/>
          <w:sz w:val="24"/>
          <w:szCs w:val="24"/>
        </w:rPr>
        <w:t xml:space="preserve">Plano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>, foram utilizados os conce</w:t>
      </w:r>
      <w:r w:rsidR="00E17040" w:rsidRPr="00B21D3E">
        <w:rPr>
          <w:rFonts w:asciiTheme="minorHAnsi" w:hAnsiTheme="minorHAnsi" w:cs="Arial"/>
          <w:sz w:val="24"/>
          <w:szCs w:val="24"/>
        </w:rPr>
        <w:t>itos e práticas de gestão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>s, abrangendo as áreas de conhecimento estabelecidas nas práticas do</w:t>
      </w:r>
      <w:r w:rsidR="00CF1E53" w:rsidRPr="00B21D3E">
        <w:rPr>
          <w:rFonts w:asciiTheme="minorHAnsi" w:hAnsiTheme="minorHAnsi" w:cs="Arial"/>
          <w:sz w:val="24"/>
          <w:szCs w:val="24"/>
        </w:rPr>
        <w:t xml:space="preserve"> PMBOK® (Project Management Body of Knowledge) do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PMI (Project Management Institute): integração,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="00DA0A9C" w:rsidRPr="00B21D3E">
        <w:rPr>
          <w:rFonts w:asciiTheme="minorHAnsi" w:hAnsiTheme="minorHAnsi" w:cs="Arial"/>
          <w:sz w:val="24"/>
          <w:szCs w:val="24"/>
        </w:rPr>
        <w:t>, tempo, custos, recursos humanos, aquisições, comuni</w:t>
      </w:r>
      <w:r w:rsidR="00DA0A9C" w:rsidRPr="00B21D3E">
        <w:rPr>
          <w:rFonts w:asciiTheme="minorHAnsi" w:hAnsiTheme="minorHAnsi" w:cs="Arial"/>
          <w:sz w:val="24"/>
          <w:szCs w:val="24"/>
        </w:rPr>
        <w:softHyphen/>
        <w:t xml:space="preserve">cações, riscos e qualidade, para </w:t>
      </w:r>
      <w:r w:rsidR="00E00787" w:rsidRPr="00B21D3E">
        <w:rPr>
          <w:rFonts w:asciiTheme="minorHAnsi" w:hAnsiTheme="minorHAnsi" w:cs="Arial"/>
          <w:sz w:val="24"/>
          <w:szCs w:val="24"/>
        </w:rPr>
        <w:t>plane</w:t>
      </w:r>
      <w:r w:rsidR="00B95C8B" w:rsidRPr="00B21D3E">
        <w:rPr>
          <w:rFonts w:asciiTheme="minorHAnsi" w:hAnsiTheme="minorHAnsi" w:cs="Arial"/>
          <w:sz w:val="24"/>
          <w:szCs w:val="24"/>
        </w:rPr>
        <w:t>j</w:t>
      </w:r>
      <w:r w:rsidR="00E00787" w:rsidRPr="00B21D3E">
        <w:rPr>
          <w:rFonts w:asciiTheme="minorHAnsi" w:hAnsiTheme="minorHAnsi" w:cs="Arial"/>
          <w:sz w:val="24"/>
          <w:szCs w:val="24"/>
        </w:rPr>
        <w:t>amento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e </w:t>
      </w:r>
      <w:r w:rsidR="003F3958" w:rsidRPr="00B21D3E">
        <w:rPr>
          <w:rFonts w:asciiTheme="minorHAnsi" w:hAnsiTheme="minorHAnsi" w:cs="Arial"/>
          <w:sz w:val="24"/>
          <w:szCs w:val="24"/>
        </w:rPr>
        <w:t>controle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s. Para cada área de conhecimento do </w:t>
      </w:r>
      <w:r w:rsidR="00CF1E53" w:rsidRPr="00B21D3E">
        <w:rPr>
          <w:rFonts w:asciiTheme="minorHAnsi" w:hAnsiTheme="minorHAnsi" w:cs="Arial"/>
          <w:sz w:val="24"/>
          <w:szCs w:val="24"/>
        </w:rPr>
        <w:t>PMBOK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® foram utilizadas algumas ferramentas e técnicas relacionadas às </w:t>
      </w:r>
      <w:r w:rsidR="007733B2" w:rsidRPr="00B21D3E">
        <w:rPr>
          <w:rFonts w:asciiTheme="minorHAnsi" w:hAnsiTheme="minorHAnsi" w:cs="Arial"/>
          <w:sz w:val="24"/>
          <w:szCs w:val="24"/>
        </w:rPr>
        <w:t>atividades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 g</w:t>
      </w:r>
      <w:r w:rsidRPr="00B21D3E">
        <w:rPr>
          <w:rFonts w:asciiTheme="minorHAnsi" w:hAnsiTheme="minorHAnsi" w:cs="Arial"/>
          <w:sz w:val="24"/>
          <w:szCs w:val="24"/>
        </w:rPr>
        <w:t>estão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de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s, detalhadas a seguir. </w:t>
      </w:r>
    </w:p>
    <w:p w:rsidR="00DA0A9C" w:rsidRPr="00B21D3E" w:rsidRDefault="00DA0A9C" w:rsidP="000834CE">
      <w:pPr>
        <w:spacing w:after="0" w:line="360" w:lineRule="auto"/>
        <w:rPr>
          <w:rFonts w:asciiTheme="minorHAnsi" w:hAnsiTheme="minorHAnsi" w:cs="Arial"/>
          <w:sz w:val="16"/>
          <w:szCs w:val="16"/>
        </w:rPr>
      </w:pPr>
    </w:p>
    <w:p w:rsidR="00DA0A9C" w:rsidRPr="00B21D3E" w:rsidRDefault="00DA0A9C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bookmarkStart w:id="3" w:name="_Toc69423649"/>
      <w:r w:rsidRPr="00B21D3E">
        <w:rPr>
          <w:rFonts w:asciiTheme="minorHAnsi" w:hAnsiTheme="minorHAnsi" w:cs="Arial"/>
          <w:bCs/>
          <w:iCs/>
          <w:sz w:val="24"/>
          <w:szCs w:val="24"/>
        </w:rPr>
        <w:t>Propósito deste Documento</w:t>
      </w:r>
      <w:bookmarkEnd w:id="3"/>
      <w:r w:rsidRPr="00B21D3E">
        <w:rPr>
          <w:rFonts w:asciiTheme="minorHAnsi" w:hAnsiTheme="minorHAnsi" w:cs="Arial"/>
          <w:sz w:val="24"/>
          <w:szCs w:val="24"/>
        </w:rPr>
        <w:t>:</w:t>
      </w:r>
    </w:p>
    <w:p w:rsidR="00445C57" w:rsidRPr="00B21D3E" w:rsidRDefault="00445C57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Apresentar:</w:t>
      </w:r>
    </w:p>
    <w:p w:rsidR="00DA0A9C" w:rsidRPr="00B21D3E" w:rsidRDefault="00292B10" w:rsidP="0063744C">
      <w:pPr>
        <w:numPr>
          <w:ilvl w:val="0"/>
          <w:numId w:val="10"/>
        </w:numPr>
        <w:spacing w:after="0" w:line="360" w:lineRule="auto"/>
        <w:ind w:left="142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O </w:t>
      </w:r>
      <w:r w:rsidR="007733B2" w:rsidRPr="00B21D3E">
        <w:rPr>
          <w:rFonts w:asciiTheme="minorHAnsi" w:hAnsiTheme="minorHAnsi" w:cs="Arial"/>
          <w:sz w:val="24"/>
          <w:szCs w:val="24"/>
        </w:rPr>
        <w:t>objetivo</w:t>
      </w:r>
      <w:r w:rsidRPr="00B21D3E">
        <w:rPr>
          <w:rFonts w:asciiTheme="minorHAnsi" w:hAnsiTheme="minorHAnsi" w:cs="Arial"/>
          <w:sz w:val="24"/>
          <w:szCs w:val="24"/>
        </w:rPr>
        <w:t xml:space="preserve">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Pr="00B21D3E">
        <w:rPr>
          <w:rFonts w:asciiTheme="minorHAnsi" w:hAnsiTheme="minorHAnsi" w:cs="Arial"/>
          <w:sz w:val="24"/>
          <w:szCs w:val="24"/>
        </w:rPr>
        <w:t xml:space="preserve"> e os meios para alcançá-</w:t>
      </w:r>
      <w:r w:rsidR="007733B2" w:rsidRPr="00B21D3E">
        <w:rPr>
          <w:rFonts w:asciiTheme="minorHAnsi" w:hAnsiTheme="minorHAnsi" w:cs="Arial"/>
          <w:sz w:val="24"/>
          <w:szCs w:val="24"/>
        </w:rPr>
        <w:t>los;</w:t>
      </w:r>
    </w:p>
    <w:p w:rsidR="00DA0A9C" w:rsidRPr="00B21D3E" w:rsidRDefault="00DA0A9C" w:rsidP="0063744C">
      <w:pPr>
        <w:numPr>
          <w:ilvl w:val="0"/>
          <w:numId w:val="10"/>
        </w:numPr>
        <w:spacing w:after="0" w:line="360" w:lineRule="auto"/>
        <w:ind w:left="142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As premissas e </w:t>
      </w:r>
      <w:r w:rsidR="00CF1E53" w:rsidRPr="00B21D3E">
        <w:rPr>
          <w:rFonts w:asciiTheme="minorHAnsi" w:hAnsiTheme="minorHAnsi" w:cs="Arial"/>
          <w:sz w:val="24"/>
          <w:szCs w:val="24"/>
        </w:rPr>
        <w:t>constrangimentos</w:t>
      </w:r>
      <w:r w:rsidRPr="00B21D3E">
        <w:rPr>
          <w:rFonts w:asciiTheme="minorHAnsi" w:hAnsiTheme="minorHAnsi" w:cs="Arial"/>
          <w:sz w:val="24"/>
          <w:szCs w:val="24"/>
        </w:rPr>
        <w:t xml:space="preserve"> que foram assumidas para a elaboração deste </w:t>
      </w:r>
      <w:r w:rsidR="00CF1E53" w:rsidRPr="00B21D3E">
        <w:rPr>
          <w:rFonts w:asciiTheme="minorHAnsi" w:hAnsiTheme="minorHAnsi" w:cs="Arial"/>
          <w:sz w:val="24"/>
          <w:szCs w:val="24"/>
        </w:rPr>
        <w:t>P</w:t>
      </w:r>
      <w:r w:rsidRPr="00B21D3E">
        <w:rPr>
          <w:rFonts w:asciiTheme="minorHAnsi" w:hAnsiTheme="minorHAnsi" w:cs="Arial"/>
          <w:sz w:val="24"/>
          <w:szCs w:val="24"/>
        </w:rPr>
        <w:t xml:space="preserve">lano e para a execução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7733B2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63744C">
      <w:pPr>
        <w:numPr>
          <w:ilvl w:val="0"/>
          <w:numId w:val="10"/>
        </w:numPr>
        <w:spacing w:after="0" w:line="360" w:lineRule="auto"/>
        <w:ind w:left="142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Os recursos necessários (tempo, </w:t>
      </w:r>
      <w:r w:rsidR="007A26F0" w:rsidRPr="00B21D3E">
        <w:rPr>
          <w:rFonts w:asciiTheme="minorHAnsi" w:hAnsiTheme="minorHAnsi" w:cs="Arial"/>
          <w:sz w:val="24"/>
          <w:szCs w:val="24"/>
        </w:rPr>
        <w:t>equipe</w:t>
      </w:r>
      <w:r w:rsidRPr="00B21D3E">
        <w:rPr>
          <w:rFonts w:asciiTheme="minorHAnsi" w:hAnsiTheme="minorHAnsi" w:cs="Arial"/>
          <w:sz w:val="24"/>
          <w:szCs w:val="24"/>
        </w:rPr>
        <w:t>mentos, pessoal</w:t>
      </w:r>
      <w:r w:rsidR="00CF1E53" w:rsidRPr="00B21D3E">
        <w:rPr>
          <w:rFonts w:asciiTheme="minorHAnsi" w:hAnsiTheme="minorHAnsi" w:cs="Arial"/>
          <w:sz w:val="24"/>
          <w:szCs w:val="24"/>
        </w:rPr>
        <w:t xml:space="preserve">, etc.) e os principais </w:t>
      </w:r>
      <w:r w:rsidR="007733B2" w:rsidRPr="00B21D3E">
        <w:rPr>
          <w:rFonts w:asciiTheme="minorHAnsi" w:hAnsiTheme="minorHAnsi" w:cs="Arial"/>
          <w:sz w:val="24"/>
          <w:szCs w:val="24"/>
        </w:rPr>
        <w:t>objetivo</w:t>
      </w:r>
      <w:r w:rsidR="00CF1E53" w:rsidRPr="00B21D3E">
        <w:rPr>
          <w:rFonts w:asciiTheme="minorHAnsi" w:hAnsiTheme="minorHAnsi" w:cs="Arial"/>
          <w:sz w:val="24"/>
          <w:szCs w:val="24"/>
        </w:rPr>
        <w:t xml:space="preserve">s </w:t>
      </w:r>
      <w:r w:rsidR="007733B2" w:rsidRPr="00B21D3E">
        <w:rPr>
          <w:rFonts w:asciiTheme="minorHAnsi" w:hAnsiTheme="minorHAnsi" w:cs="Arial"/>
          <w:sz w:val="24"/>
          <w:szCs w:val="24"/>
        </w:rPr>
        <w:t>que deverão ser alcançados;</w:t>
      </w:r>
    </w:p>
    <w:p w:rsidR="00DA0A9C" w:rsidRPr="00B21D3E" w:rsidRDefault="00DA0A9C" w:rsidP="0063744C">
      <w:pPr>
        <w:numPr>
          <w:ilvl w:val="0"/>
          <w:numId w:val="10"/>
        </w:numPr>
        <w:spacing w:after="0" w:line="360" w:lineRule="auto"/>
        <w:ind w:left="142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Os padrões de qualidade e de configuração técnica a serem atingidos/seguidos, bem como a estratégia de</w:t>
      </w:r>
      <w:r w:rsidR="007733B2" w:rsidRPr="00B21D3E">
        <w:rPr>
          <w:rFonts w:asciiTheme="minorHAnsi" w:hAnsiTheme="minorHAnsi" w:cs="Arial"/>
          <w:sz w:val="24"/>
          <w:szCs w:val="24"/>
        </w:rPr>
        <w:t xml:space="preserve"> comunicação a ser implementada;</w:t>
      </w:r>
      <w:r w:rsidRPr="00B21D3E">
        <w:rPr>
          <w:rFonts w:asciiTheme="minorHAnsi" w:hAnsiTheme="minorHAnsi" w:cs="Arial"/>
          <w:sz w:val="24"/>
          <w:szCs w:val="24"/>
        </w:rPr>
        <w:t xml:space="preserve"> </w:t>
      </w:r>
    </w:p>
    <w:p w:rsidR="00DA0A9C" w:rsidRPr="00B21D3E" w:rsidRDefault="00DA0A9C" w:rsidP="0063744C">
      <w:pPr>
        <w:numPr>
          <w:ilvl w:val="0"/>
          <w:numId w:val="10"/>
        </w:numPr>
        <w:spacing w:after="0" w:line="360" w:lineRule="auto"/>
        <w:ind w:left="142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Os riscos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Pr="00B21D3E">
        <w:rPr>
          <w:rFonts w:asciiTheme="minorHAnsi" w:hAnsiTheme="minorHAnsi" w:cs="Arial"/>
          <w:sz w:val="24"/>
          <w:szCs w:val="24"/>
        </w:rPr>
        <w:t xml:space="preserve"> e os planos necessários para responder a esses eventos.</w:t>
      </w:r>
    </w:p>
    <w:p w:rsidR="00DA0A9C" w:rsidRPr="00B21D3E" w:rsidRDefault="00DA0A9C" w:rsidP="000834CE">
      <w:pPr>
        <w:spacing w:after="0"/>
        <w:rPr>
          <w:rFonts w:asciiTheme="minorHAnsi" w:hAnsiTheme="minorHAnsi" w:cs="Arial"/>
          <w:sz w:val="16"/>
          <w:szCs w:val="16"/>
        </w:rPr>
      </w:pPr>
    </w:p>
    <w:tbl>
      <w:tblPr>
        <w:tblW w:w="0" w:type="auto"/>
        <w:tblInd w:w="108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</w:tblBorders>
        <w:tblLook w:val="01E0" w:firstRow="1" w:lastRow="1" w:firstColumn="1" w:lastColumn="1" w:noHBand="0" w:noVBand="0"/>
      </w:tblPr>
      <w:tblGrid>
        <w:gridCol w:w="9690"/>
      </w:tblGrid>
      <w:tr w:rsidR="00A37F79" w:rsidRPr="00B21D3E" w:rsidTr="0034480A">
        <w:tc>
          <w:tcPr>
            <w:tcW w:w="9690" w:type="dxa"/>
            <w:tcBorders>
              <w:top w:val="double" w:sz="4" w:space="0" w:color="C0C0C0"/>
              <w:bottom w:val="nil"/>
            </w:tcBorders>
            <w:shd w:val="clear" w:color="auto" w:fill="1F497D"/>
            <w:vAlign w:val="center"/>
          </w:tcPr>
          <w:p w:rsidR="00DA0A9C" w:rsidRPr="00B21D3E" w:rsidRDefault="00DA0A9C" w:rsidP="000834CE">
            <w:pPr>
              <w:pStyle w:val="Tabletext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 xml:space="preserve">Principais </w:t>
            </w:r>
            <w:r w:rsidR="002D1E4A"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>Entregáveis</w:t>
            </w: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 xml:space="preserve"> do </w:t>
            </w:r>
            <w:r w:rsidR="00786D41"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>Projeto</w:t>
            </w:r>
          </w:p>
        </w:tc>
      </w:tr>
      <w:tr w:rsidR="00DA0A9C" w:rsidRPr="00B21D3E">
        <w:trPr>
          <w:trHeight w:val="771"/>
        </w:trPr>
        <w:tc>
          <w:tcPr>
            <w:tcW w:w="9690" w:type="dxa"/>
            <w:tcBorders>
              <w:top w:val="nil"/>
            </w:tcBorders>
          </w:tcPr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Project Charter</w:t>
            </w:r>
          </w:p>
          <w:p w:rsidR="006E0A74" w:rsidRPr="00B21D3E" w:rsidRDefault="00BC4BFA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Cronograma Baseline (Plane</w:t>
            </w:r>
            <w:r w:rsidR="00481DD0" w:rsidRPr="00B21D3E">
              <w:rPr>
                <w:rFonts w:asciiTheme="minorHAnsi" w:hAnsiTheme="minorHAnsi" w:cs="Arial"/>
                <w:sz w:val="24"/>
                <w:szCs w:val="24"/>
              </w:rPr>
              <w:t>j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ado)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Cronograma Detalhado - Versão Final (Realizado)</w:t>
            </w:r>
          </w:p>
          <w:p w:rsidR="006E0A74" w:rsidRPr="00B21D3E" w:rsidRDefault="00A63A8A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lastRenderedPageBreak/>
              <w:t xml:space="preserve">Plano de Gestão do </w:t>
            </w:r>
            <w:r w:rsidR="00786D41" w:rsidRPr="00B21D3E">
              <w:rPr>
                <w:rFonts w:asciiTheme="minorHAnsi" w:hAnsiTheme="minorHAnsi" w:cs="Arial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(este documento)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  <w:lang w:val="en-US"/>
              </w:rPr>
              <w:t>BBP (As Is</w:t>
            </w:r>
            <w:r w:rsidR="005676DA" w:rsidRPr="00B21D3E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e To Be</w:t>
            </w:r>
            <w:r w:rsidRPr="00B21D3E">
              <w:rPr>
                <w:rFonts w:asciiTheme="minorHAnsi" w:hAnsiTheme="minorHAnsi" w:cs="Arial"/>
                <w:sz w:val="24"/>
                <w:szCs w:val="24"/>
                <w:lang w:val="en-US"/>
              </w:rPr>
              <w:t>)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Relatório da Analise de Gap´s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Desenvolvimentos Adicionais (</w:t>
            </w:r>
            <w:r w:rsidRPr="00B21D3E">
              <w:rPr>
                <w:rFonts w:asciiTheme="minorHAnsi" w:hAnsiTheme="minorHAnsi" w:cs="Arial"/>
                <w:b/>
                <w:color w:val="FF0000"/>
                <w:sz w:val="24"/>
                <w:szCs w:val="24"/>
              </w:rPr>
              <w:t>*</w:t>
            </w:r>
            <w:r w:rsidRPr="00B21D3E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Plano de Testes</w:t>
            </w:r>
          </w:p>
          <w:p w:rsidR="006E0A74" w:rsidRPr="00B21D3E" w:rsidRDefault="006E0A74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>Homologação dos Testes</w:t>
            </w:r>
          </w:p>
          <w:p w:rsidR="006E0A74" w:rsidRPr="00B21D3E" w:rsidRDefault="007733B2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Plano Cut</w:t>
            </w:r>
            <w:r w:rsidR="00A55523" w:rsidRPr="00B21D3E">
              <w:rPr>
                <w:rFonts w:asciiTheme="minorHAnsi" w:hAnsiTheme="minorHAnsi" w:cs="Arial"/>
                <w:sz w:val="24"/>
                <w:szCs w:val="24"/>
              </w:rPr>
              <w:t>o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ver</w:t>
            </w:r>
          </w:p>
          <w:p w:rsidR="006E0A74" w:rsidRPr="00B21D3E" w:rsidRDefault="007733B2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BBP (As Built) (</w:t>
            </w:r>
            <w:r w:rsidR="006E0A74" w:rsidRPr="00B21D3E">
              <w:rPr>
                <w:rFonts w:asciiTheme="minorHAnsi" w:hAnsiTheme="minorHAnsi" w:cs="Arial"/>
                <w:b/>
                <w:color w:val="FF0000"/>
                <w:sz w:val="24"/>
                <w:szCs w:val="24"/>
              </w:rPr>
              <w:t>**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:rsidR="006E0A74" w:rsidRPr="00B21D3E" w:rsidRDefault="007733B2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>Dados Mestres carregados</w:t>
            </w:r>
          </w:p>
          <w:p w:rsidR="006E0A74" w:rsidRPr="00B21D3E" w:rsidRDefault="007733B2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 xml:space="preserve">Dados </w:t>
            </w:r>
            <w:r w:rsidR="004A2BF0" w:rsidRPr="00B21D3E">
              <w:rPr>
                <w:rFonts w:asciiTheme="minorHAnsi" w:hAnsiTheme="minorHAnsi" w:cs="Arial"/>
                <w:sz w:val="24"/>
                <w:szCs w:val="24"/>
              </w:rPr>
              <w:t>Transa</w:t>
            </w:r>
            <w:r w:rsidR="00AB125D" w:rsidRPr="00B21D3E">
              <w:rPr>
                <w:rFonts w:asciiTheme="minorHAnsi" w:hAnsiTheme="minorHAnsi" w:cs="Arial"/>
                <w:sz w:val="24"/>
                <w:szCs w:val="24"/>
              </w:rPr>
              <w:t>cionais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 xml:space="preserve"> carregados </w:t>
            </w:r>
          </w:p>
          <w:p w:rsidR="006E0A74" w:rsidRPr="00B21D3E" w:rsidRDefault="007733B2" w:rsidP="0063744C">
            <w:pPr>
              <w:numPr>
                <w:ilvl w:val="0"/>
                <w:numId w:val="1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D7E0D" w:rsidRPr="00B21D3E">
              <w:rPr>
                <w:rFonts w:asciiTheme="minorHAnsi" w:hAnsiTheme="minorHAnsi" w:cs="Arial"/>
                <w:sz w:val="24"/>
                <w:szCs w:val="24"/>
              </w:rPr>
              <w:t>Utilizadores</w:t>
            </w:r>
            <w:r w:rsidR="006E0A74" w:rsidRPr="00B21D3E">
              <w:rPr>
                <w:rFonts w:asciiTheme="minorHAnsi" w:hAnsiTheme="minorHAnsi" w:cs="Arial"/>
                <w:sz w:val="24"/>
                <w:szCs w:val="24"/>
              </w:rPr>
              <w:t xml:space="preserve"> treinados para operarem o sistema</w:t>
            </w:r>
          </w:p>
          <w:p w:rsidR="006E0A74" w:rsidRPr="00B21D3E" w:rsidRDefault="006E0A74" w:rsidP="000834CE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color w:val="FF0000"/>
                <w:sz w:val="24"/>
                <w:szCs w:val="24"/>
              </w:rPr>
              <w:t xml:space="preserve">* </w:t>
            </w:r>
            <w:r w:rsidRPr="00B21D3E">
              <w:rPr>
                <w:rFonts w:asciiTheme="minorHAnsi" w:hAnsiTheme="minorHAnsi" w:cs="Arial"/>
                <w:sz w:val="24"/>
                <w:szCs w:val="24"/>
              </w:rPr>
              <w:t>- Caso seja identificado na Analise de Gap´s que será necessário</w:t>
            </w:r>
          </w:p>
          <w:p w:rsidR="00B66524" w:rsidRPr="00B21D3E" w:rsidRDefault="006E0A74" w:rsidP="000834CE">
            <w:pPr>
              <w:rPr>
                <w:rFonts w:asciiTheme="minorHAnsi" w:hAnsiTheme="minorHAnsi" w:cs="Arial"/>
                <w:color w:val="FF0000"/>
              </w:rPr>
            </w:pPr>
            <w:r w:rsidRPr="00B21D3E">
              <w:rPr>
                <w:rFonts w:asciiTheme="minorHAnsi" w:hAnsiTheme="minorHAnsi" w:cs="Arial"/>
                <w:color w:val="FF0000"/>
                <w:sz w:val="24"/>
                <w:szCs w:val="24"/>
              </w:rPr>
              <w:t xml:space="preserve">** </w:t>
            </w:r>
            <w:r w:rsidRPr="00B21D3E">
              <w:rPr>
                <w:rFonts w:asciiTheme="minorHAnsi" w:hAnsiTheme="minorHAnsi" w:cs="Arial"/>
                <w:sz w:val="24"/>
                <w:szCs w:val="24"/>
              </w:rPr>
              <w:t>- Caso haja modificação de cenário em relação ao definido no BBP (To Be)</w:t>
            </w:r>
          </w:p>
        </w:tc>
      </w:tr>
    </w:tbl>
    <w:p w:rsidR="00DA0A9C" w:rsidRPr="00B21D3E" w:rsidRDefault="00DA0A9C" w:rsidP="000834CE">
      <w:pPr>
        <w:pStyle w:val="Ttulo1"/>
        <w:spacing w:before="0"/>
        <w:jc w:val="both"/>
        <w:rPr>
          <w:rFonts w:asciiTheme="minorHAnsi" w:hAnsiTheme="minorHAnsi"/>
        </w:rPr>
      </w:pPr>
      <w:bookmarkStart w:id="4" w:name="_Toc69423652"/>
      <w:bookmarkStart w:id="5" w:name="_Toc438539152"/>
      <w:r w:rsidRPr="00B21D3E">
        <w:rPr>
          <w:rFonts w:asciiTheme="minorHAnsi" w:hAnsiTheme="minorHAnsi"/>
        </w:rPr>
        <w:lastRenderedPageBreak/>
        <w:t>3.</w:t>
      </w:r>
      <w:bookmarkEnd w:id="4"/>
      <w:r w:rsidR="00FF0AA6" w:rsidRPr="00B21D3E">
        <w:rPr>
          <w:rFonts w:asciiTheme="minorHAnsi" w:hAnsiTheme="minorHAnsi"/>
        </w:rPr>
        <w:t xml:space="preserve"> GESTÃO</w:t>
      </w:r>
      <w:r w:rsidR="001B1641" w:rsidRPr="00B21D3E">
        <w:rPr>
          <w:rFonts w:asciiTheme="minorHAnsi" w:hAnsiTheme="minorHAnsi"/>
        </w:rPr>
        <w:t xml:space="preserve"> DO </w:t>
      </w:r>
      <w:r w:rsidR="001F4740" w:rsidRPr="00B21D3E">
        <w:rPr>
          <w:rFonts w:asciiTheme="minorHAnsi" w:hAnsiTheme="minorHAnsi"/>
        </w:rPr>
        <w:t>ESCOPO</w:t>
      </w:r>
      <w:bookmarkEnd w:id="5"/>
    </w:p>
    <w:p w:rsidR="00DA0A9C" w:rsidRPr="00B21D3E" w:rsidRDefault="007314B3" w:rsidP="000834CE">
      <w:pPr>
        <w:pStyle w:val="Corpodetexto2"/>
        <w:spacing w:after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Este capítulo descreve os processos essenciais para assegurar que 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inclua todo o trabalho necessário, garantindo que 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Pr="00B21D3E">
        <w:rPr>
          <w:rFonts w:asciiTheme="minorHAnsi" w:hAnsiTheme="minorHAnsi"/>
          <w:sz w:val="24"/>
          <w:szCs w:val="24"/>
        </w:rPr>
        <w:t xml:space="preserve"> plane</w:t>
      </w:r>
      <w:r w:rsidR="00606770" w:rsidRPr="00B21D3E">
        <w:rPr>
          <w:rFonts w:asciiTheme="minorHAnsi" w:hAnsiTheme="minorHAnsi"/>
          <w:sz w:val="24"/>
          <w:szCs w:val="24"/>
        </w:rPr>
        <w:t>j</w:t>
      </w:r>
      <w:r w:rsidRPr="00B21D3E">
        <w:rPr>
          <w:rFonts w:asciiTheme="minorHAnsi" w:hAnsiTheme="minorHAnsi"/>
          <w:sz w:val="24"/>
          <w:szCs w:val="24"/>
        </w:rPr>
        <w:t xml:space="preserve">adas possam ser finalizadas conforme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Pr="00B21D3E">
        <w:rPr>
          <w:rFonts w:asciiTheme="minorHAnsi" w:hAnsiTheme="minorHAnsi"/>
          <w:sz w:val="24"/>
          <w:szCs w:val="24"/>
        </w:rPr>
        <w:t xml:space="preserve"> definido</w:t>
      </w:r>
      <w:r w:rsidR="00DA0A9C" w:rsidRPr="00B21D3E">
        <w:rPr>
          <w:rFonts w:asciiTheme="minorHAnsi" w:hAnsiTheme="minorHAnsi"/>
          <w:sz w:val="24"/>
          <w:szCs w:val="24"/>
        </w:rPr>
        <w:t xml:space="preserve">. </w:t>
      </w:r>
    </w:p>
    <w:p w:rsidR="00DA0A9C" w:rsidRPr="00B21D3E" w:rsidRDefault="00DA0A9C" w:rsidP="000834CE">
      <w:pPr>
        <w:pStyle w:val="Corpodetexto2"/>
        <w:spacing w:after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principais pontos definidos são:</w:t>
      </w:r>
    </w:p>
    <w:p w:rsidR="00DA0A9C" w:rsidRPr="00B21D3E" w:rsidRDefault="00DA0A9C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Declaração do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Requisitos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Premissas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CF1E53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Constrangimentos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Ciclo de Vida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7A0F3C" w:rsidP="000834CE">
      <w:pPr>
        <w:numPr>
          <w:ilvl w:val="0"/>
          <w:numId w:val="2"/>
        </w:numPr>
        <w:spacing w:after="0" w:line="360" w:lineRule="auto"/>
        <w:ind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Plano de Gestão</w:t>
      </w:r>
      <w:r w:rsidR="00DA0A9C" w:rsidRPr="00B21D3E">
        <w:rPr>
          <w:rFonts w:asciiTheme="minorHAnsi" w:hAnsiTheme="minorHAnsi" w:cs="Arial"/>
          <w:sz w:val="24"/>
          <w:szCs w:val="24"/>
        </w:rPr>
        <w:t xml:space="preserve"> do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="00642405" w:rsidRPr="00B21D3E">
        <w:rPr>
          <w:rFonts w:asciiTheme="minorHAnsi" w:hAnsiTheme="minorHAnsi" w:cs="Arial"/>
          <w:sz w:val="24"/>
          <w:szCs w:val="24"/>
        </w:rPr>
        <w:t>;</w:t>
      </w:r>
    </w:p>
    <w:p w:rsidR="002613B9" w:rsidRPr="00B21D3E" w:rsidRDefault="002613B9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bookmarkStart w:id="6" w:name="_Toc69423653"/>
    </w:p>
    <w:p w:rsidR="00DA0A9C" w:rsidRPr="00B21D3E" w:rsidRDefault="00DA0A9C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Declaração do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bookmarkEnd w:id="6"/>
      <w:r w:rsidR="001B1641" w:rsidRPr="00B21D3E">
        <w:rPr>
          <w:rFonts w:asciiTheme="minorHAnsi" w:hAnsiTheme="minorHAnsi" w:cs="Arial"/>
          <w:sz w:val="24"/>
          <w:szCs w:val="24"/>
        </w:rPr>
        <w:t>:</w:t>
      </w:r>
    </w:p>
    <w:p w:rsidR="002613B9" w:rsidRPr="00B21D3E" w:rsidRDefault="00DA0A9C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A declaração do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Pr="00B21D3E">
        <w:rPr>
          <w:rFonts w:asciiTheme="minorHAnsi" w:hAnsiTheme="minorHAnsi" w:cs="Arial"/>
          <w:sz w:val="24"/>
          <w:szCs w:val="24"/>
        </w:rPr>
        <w:t xml:space="preserve"> é uma referência para decisões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Pr="00B21D3E">
        <w:rPr>
          <w:rFonts w:asciiTheme="minorHAnsi" w:hAnsiTheme="minorHAnsi" w:cs="Arial"/>
          <w:sz w:val="24"/>
          <w:szCs w:val="24"/>
        </w:rPr>
        <w:t xml:space="preserve"> quanto aos resultados esperados e desenvolve uma compreensão comum do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Pr="00B21D3E">
        <w:rPr>
          <w:rFonts w:asciiTheme="minorHAnsi" w:hAnsiTheme="minorHAnsi" w:cs="Arial"/>
          <w:sz w:val="24"/>
          <w:szCs w:val="24"/>
        </w:rPr>
        <w:t xml:space="preserve">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Pr="00B21D3E">
        <w:rPr>
          <w:rFonts w:asciiTheme="minorHAnsi" w:hAnsiTheme="minorHAnsi" w:cs="Arial"/>
          <w:sz w:val="24"/>
          <w:szCs w:val="24"/>
        </w:rPr>
        <w:t xml:space="preserve"> entre todos os interessados (“</w:t>
      </w:r>
      <w:r w:rsidRPr="00B21D3E">
        <w:rPr>
          <w:rFonts w:asciiTheme="minorHAnsi" w:hAnsiTheme="minorHAnsi" w:cs="Arial"/>
          <w:i/>
          <w:iCs/>
          <w:sz w:val="24"/>
          <w:szCs w:val="24"/>
        </w:rPr>
        <w:t>stakeholders</w:t>
      </w:r>
      <w:r w:rsidRPr="00B21D3E">
        <w:rPr>
          <w:rFonts w:asciiTheme="minorHAnsi" w:hAnsiTheme="minorHAnsi" w:cs="Arial"/>
          <w:sz w:val="24"/>
          <w:szCs w:val="24"/>
        </w:rPr>
        <w:t xml:space="preserve">”). A tabela a seguir apresenta a declaração de </w:t>
      </w:r>
      <w:r w:rsidR="001F4740" w:rsidRPr="00B21D3E">
        <w:rPr>
          <w:rFonts w:asciiTheme="minorHAnsi" w:hAnsiTheme="minorHAnsi" w:cs="Arial"/>
          <w:sz w:val="24"/>
          <w:szCs w:val="24"/>
        </w:rPr>
        <w:t>escopo</w:t>
      </w:r>
      <w:r w:rsidRPr="00B21D3E">
        <w:rPr>
          <w:rFonts w:asciiTheme="minorHAnsi" w:hAnsiTheme="minorHAnsi" w:cs="Arial"/>
          <w:sz w:val="24"/>
          <w:szCs w:val="24"/>
        </w:rPr>
        <w:t xml:space="preserve"> para este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Pr="00B21D3E">
        <w:rPr>
          <w:rFonts w:asciiTheme="minorHAnsi" w:hAnsiTheme="minorHAnsi" w:cs="Arial"/>
          <w:sz w:val="24"/>
          <w:szCs w:val="24"/>
        </w:rPr>
        <w:t>.</w:t>
      </w:r>
    </w:p>
    <w:p w:rsidR="002613B9" w:rsidRPr="00B21D3E" w:rsidRDefault="002613B9" w:rsidP="000834CE">
      <w:pPr>
        <w:rPr>
          <w:rFonts w:asciiTheme="minorHAnsi" w:hAnsiTheme="minorHAnsi" w:cs="Arial"/>
        </w:rPr>
      </w:pPr>
    </w:p>
    <w:tbl>
      <w:tblPr>
        <w:tblW w:w="0" w:type="auto"/>
        <w:jc w:val="center"/>
        <w:tblBorders>
          <w:top w:val="double" w:sz="4" w:space="0" w:color="D9D9D9"/>
          <w:left w:val="double" w:sz="4" w:space="0" w:color="D9D9D9"/>
          <w:bottom w:val="double" w:sz="4" w:space="0" w:color="D9D9D9"/>
          <w:right w:val="double" w:sz="4" w:space="0" w:color="D9D9D9"/>
          <w:insideH w:val="double" w:sz="4" w:space="0" w:color="D9D9D9"/>
          <w:insideV w:val="double" w:sz="4" w:space="0" w:color="D9D9D9"/>
        </w:tblBorders>
        <w:tblLook w:val="04A0" w:firstRow="1" w:lastRow="0" w:firstColumn="1" w:lastColumn="0" w:noHBand="0" w:noVBand="1"/>
      </w:tblPr>
      <w:tblGrid>
        <w:gridCol w:w="1885"/>
        <w:gridCol w:w="7506"/>
      </w:tblGrid>
      <w:tr w:rsidR="00A37F79" w:rsidRPr="00B21D3E" w:rsidTr="00EC464A">
        <w:trPr>
          <w:trHeight w:val="560"/>
          <w:jc w:val="center"/>
        </w:trPr>
        <w:tc>
          <w:tcPr>
            <w:tcW w:w="9391" w:type="dxa"/>
            <w:gridSpan w:val="2"/>
            <w:shd w:val="clear" w:color="auto" w:fill="1F497D"/>
            <w:vAlign w:val="center"/>
          </w:tcPr>
          <w:p w:rsidR="002613B9" w:rsidRPr="00B21D3E" w:rsidRDefault="008B7888" w:rsidP="000834CE">
            <w:pPr>
              <w:rPr>
                <w:rFonts w:asciiTheme="minorHAnsi" w:hAnsiTheme="minorHAnsi" w:cs="Arial"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 xml:space="preserve">Declaração do </w:t>
            </w:r>
            <w:r w:rsidR="001F4740"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Escopo</w:t>
            </w:r>
          </w:p>
        </w:tc>
      </w:tr>
      <w:tr w:rsidR="008B7888" w:rsidRPr="00B21D3E" w:rsidTr="00EC464A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8B7888" w:rsidRPr="00B21D3E" w:rsidRDefault="008B7888" w:rsidP="000834CE">
            <w:pPr>
              <w:pStyle w:val="Tabletex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 xml:space="preserve">Justificativa do </w:t>
            </w:r>
            <w:r w:rsidR="00786D41"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>:</w:t>
            </w:r>
          </w:p>
        </w:tc>
        <w:tc>
          <w:tcPr>
            <w:tcW w:w="7506" w:type="dxa"/>
            <w:shd w:val="clear" w:color="auto" w:fill="auto"/>
          </w:tcPr>
          <w:p w:rsidR="00E86F20" w:rsidRPr="00B21D3E" w:rsidRDefault="00E86F20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 w:cs="Arial"/>
              </w:rPr>
            </w:pPr>
          </w:p>
          <w:p w:rsidR="00756ED4" w:rsidRDefault="001107AB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Atualmente o Grupo AMAGGI possui </w:t>
            </w:r>
            <w:r w:rsidR="00756ED4">
              <w:rPr>
                <w:rFonts w:asciiTheme="minorHAnsi" w:hAnsiTheme="minorHAnsi"/>
                <w:sz w:val="24"/>
                <w:szCs w:val="24"/>
              </w:rPr>
              <w:t xml:space="preserve">o SAP ECC para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 gestão operacional e estratégica </w:t>
            </w:r>
            <w:r w:rsidR="00756ED4">
              <w:rPr>
                <w:rFonts w:asciiTheme="minorHAnsi" w:hAnsiTheme="minorHAnsi"/>
                <w:sz w:val="24"/>
                <w:szCs w:val="24"/>
              </w:rPr>
              <w:t>d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os </w:t>
            </w:r>
            <w:r w:rsidR="00756ED4">
              <w:rPr>
                <w:rFonts w:asciiTheme="minorHAnsi" w:hAnsiTheme="minorHAnsi"/>
                <w:sz w:val="24"/>
                <w:szCs w:val="24"/>
              </w:rPr>
              <w:t xml:space="preserve">seus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processos de negócio</w:t>
            </w:r>
            <w:r w:rsidR="00756ED4">
              <w:rPr>
                <w:rFonts w:asciiTheme="minorHAnsi" w:hAnsiTheme="minorHAnsi"/>
                <w:sz w:val="24"/>
                <w:szCs w:val="24"/>
              </w:rPr>
              <w:t>, exceto o módulo de HCM, (Gestão de Capital Humano), utilizando o legado “RM Labore”.</w:t>
            </w:r>
          </w:p>
          <w:p w:rsidR="00273332" w:rsidRDefault="00273332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 a implementação do SAP HCM todos os processos serão integrados na mesma plataforma sistemica (CO, MM e FI), facilitando toda a gestão empresarial, Recursos Humanos, Financeira e Contabil.</w:t>
            </w:r>
          </w:p>
          <w:p w:rsidR="00273332" w:rsidRDefault="00273332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Atendimento a nova legislação fiscal do SAP HCM eSocial.</w:t>
            </w:r>
          </w:p>
          <w:p w:rsidR="00E86F20" w:rsidRPr="00B21D3E" w:rsidRDefault="00273332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Implementação de um sistema completo Cloud para gestão de todo o capital intelectual.</w:t>
            </w:r>
          </w:p>
        </w:tc>
      </w:tr>
      <w:tr w:rsidR="008B7888" w:rsidRPr="00B21D3E" w:rsidTr="00EC464A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8B7888" w:rsidRPr="00B21D3E" w:rsidRDefault="007733B2" w:rsidP="000834CE">
            <w:pPr>
              <w:pStyle w:val="Tabletext"/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lastRenderedPageBreak/>
              <w:t>Objetivo</w:t>
            </w:r>
            <w:r w:rsidR="008B7888"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>Projeto</w:t>
            </w:r>
            <w:r w:rsidR="008B7888" w:rsidRPr="00B21D3E">
              <w:rPr>
                <w:rFonts w:asciiTheme="minorHAnsi" w:hAnsiTheme="minorHAnsi"/>
                <w:sz w:val="24"/>
                <w:szCs w:val="24"/>
                <w:lang w:val="pt-PT" w:eastAsia="pt-BR"/>
              </w:rPr>
              <w:t>:</w:t>
            </w:r>
          </w:p>
        </w:tc>
        <w:tc>
          <w:tcPr>
            <w:tcW w:w="7506" w:type="dxa"/>
            <w:shd w:val="clear" w:color="auto" w:fill="auto"/>
          </w:tcPr>
          <w:p w:rsidR="00E86F20" w:rsidRPr="00B21D3E" w:rsidRDefault="001107AB" w:rsidP="000834CE">
            <w:pPr>
              <w:tabs>
                <w:tab w:val="left" w:pos="1080"/>
              </w:tabs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objetivo específico deste projeto é oferecer ao GRUPO AMAGGI uma solução global que facilite a gestão na área de Recursos Humanos, elegendo, alinhando, capacitando e aprimorando o capital humano como também os processos com a estratégia de negócio. Tudo isso suportado com recursos oferecidos pelo SAP HCM (On-Premise Solutions) e SuccessFactors (Cloud Solutions). </w:t>
            </w:r>
          </w:p>
          <w:p w:rsidR="00B4182E" w:rsidRPr="00B21D3E" w:rsidRDefault="00B4182E" w:rsidP="000834CE">
            <w:pPr>
              <w:spacing w:line="276" w:lineRule="auto"/>
              <w:rPr>
                <w:rFonts w:asciiTheme="minorHAnsi" w:hAnsiTheme="minorHAnsi" w:cs="Arial"/>
                <w:lang w:val="pt-BR"/>
              </w:rPr>
            </w:pPr>
          </w:p>
        </w:tc>
      </w:tr>
      <w:tr w:rsidR="00B4182E" w:rsidRPr="00B21D3E" w:rsidTr="00EC464A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4182E" w:rsidRPr="00B21D3E" w:rsidRDefault="00B4182E" w:rsidP="000834CE">
            <w:pPr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Descrição do Trabalho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br/>
              <w:t>do Projeto:</w:t>
            </w:r>
          </w:p>
        </w:tc>
        <w:tc>
          <w:tcPr>
            <w:tcW w:w="7506" w:type="dxa"/>
            <w:shd w:val="clear" w:color="auto" w:fill="auto"/>
          </w:tcPr>
          <w:p w:rsidR="00B4182E" w:rsidRPr="00B21D3E" w:rsidRDefault="003F5485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O proje</w:t>
            </w:r>
            <w:r w:rsidR="00B4182E" w:rsidRPr="00B21D3E">
              <w:rPr>
                <w:rFonts w:asciiTheme="minorHAnsi" w:hAnsiTheme="minorHAnsi"/>
                <w:sz w:val="24"/>
                <w:szCs w:val="24"/>
              </w:rPr>
              <w:t xml:space="preserve">to será conduzido conforme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diretrizes da HRST</w:t>
            </w:r>
            <w:r w:rsidR="00B4182E" w:rsidRPr="00B21D3E">
              <w:rPr>
                <w:rFonts w:asciiTheme="minorHAnsi" w:hAnsiTheme="minorHAnsi"/>
                <w:sz w:val="24"/>
                <w:szCs w:val="24"/>
              </w:rPr>
              <w:t>, utilizando a metodologia</w:t>
            </w:r>
            <w:r w:rsidR="00850601"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B4182E" w:rsidRPr="00B21D3E">
              <w:rPr>
                <w:rFonts w:asciiTheme="minorHAnsi" w:hAnsiTheme="minorHAnsi"/>
                <w:sz w:val="24"/>
                <w:szCs w:val="24"/>
              </w:rPr>
              <w:t>ASAP já empregada com s</w:t>
            </w:r>
            <w:r w:rsidR="00850601" w:rsidRPr="00B21D3E">
              <w:rPr>
                <w:rFonts w:asciiTheme="minorHAnsi" w:hAnsiTheme="minorHAnsi"/>
                <w:sz w:val="24"/>
                <w:szCs w:val="24"/>
              </w:rPr>
              <w:t>ucesso em diversos outros projetos entregues no Grupo AMAGGI</w:t>
            </w:r>
            <w:r w:rsidR="00B4182E" w:rsidRPr="00B21D3E">
              <w:rPr>
                <w:rFonts w:asciiTheme="minorHAnsi" w:hAnsiTheme="minorHAnsi"/>
                <w:sz w:val="24"/>
                <w:szCs w:val="24"/>
              </w:rPr>
              <w:t>. Essa metodologia consiste em 5 fases, onde: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1 – Preparação do Projecto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2 – Desenho do processo de negócio no SAP.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3 – Realização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4 – Preparação Final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5 – Arranque e Optimização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4182E" w:rsidRPr="00B21D3E" w:rsidTr="00EC464A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Resultados Principais do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Projeto (Subprodutos):</w:t>
            </w:r>
          </w:p>
        </w:tc>
        <w:tc>
          <w:tcPr>
            <w:tcW w:w="7506" w:type="dxa"/>
            <w:shd w:val="clear" w:color="auto" w:fill="auto"/>
          </w:tcPr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1 – Preparação do Projecto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Project Charter 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Esclarecer escopo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Cronograma Baseline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Plano de Projecto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Workshops SAP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2 – Desenho do processo de negócio no SAP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Business Blueprint (Situação Actual e Âmbito Proposto)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Revisar e refinar o plano de projecto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Obter a aprovação de todos os modelos de projecto e resultados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Limitar o escopo, recursos e cronograma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3 – Realização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Configuração do sistema conforme âmbito apresentado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Desenvolvimento do sistema conforme âmbito apresentado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Apoio à implementação dos perfis de acesso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Formação dos Key Users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Testes unitários da ferramenta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Testes integrados da ferramenta (entre os módulos)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4 – Preparação Final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Formação dos utilizadores finais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Carga de dados mestres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Executar actividades de configuração finais relacionados com a impressão, interfaces, sistemas externos, software de terceiros, etc.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Execução do plano de cut-over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Fase 5 – Arranque e Optimização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Arranque produtivo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 transição da empresa para o novo sistema SAP.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Operação Assistida (Suporte presencial junto com o utilizador final para correcções ou melhorias necessárias).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Transição para apoio local (help desk, etc)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Termo de encerramento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Suporte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4182E" w:rsidRPr="00B21D3E" w:rsidTr="00EC464A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4182E" w:rsidRPr="00B21D3E" w:rsidRDefault="00B4182E" w:rsidP="000834CE">
            <w:pPr>
              <w:spacing w:after="0"/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Exclusões:</w:t>
            </w:r>
          </w:p>
        </w:tc>
        <w:tc>
          <w:tcPr>
            <w:tcW w:w="7506" w:type="dxa"/>
            <w:shd w:val="clear" w:color="auto" w:fill="auto"/>
          </w:tcPr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Fornecimento de hardware;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Instalação do Ambiente SAP;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Planeamento, instalação e configuração de rede.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Melhorias em Processos que não sejam relacionadas aos módulos SAP a implementar.</w:t>
            </w:r>
          </w:p>
          <w:p w:rsidR="00B4182E" w:rsidRPr="00B21D3E" w:rsidRDefault="00B4182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Alteração de Processos que se reflictam na mudança do âmbito pré definido no projecto.</w:t>
            </w:r>
          </w:p>
        </w:tc>
      </w:tr>
    </w:tbl>
    <w:p w:rsidR="00EC464A" w:rsidRPr="00B21D3E" w:rsidRDefault="00EC464A" w:rsidP="000834CE">
      <w:pPr>
        <w:pStyle w:val="Ttulo2"/>
        <w:spacing w:before="0" w:after="0"/>
        <w:jc w:val="both"/>
        <w:rPr>
          <w:rFonts w:asciiTheme="minorHAnsi" w:hAnsiTheme="minorHAnsi" w:cs="Arial"/>
          <w:lang w:val="pt-PT"/>
        </w:rPr>
      </w:pPr>
    </w:p>
    <w:p w:rsidR="00EC464A" w:rsidRPr="00B21D3E" w:rsidRDefault="00EC464A" w:rsidP="000834CE">
      <w:pPr>
        <w:rPr>
          <w:rFonts w:asciiTheme="minorHAnsi" w:hAnsiTheme="minorHAnsi"/>
          <w:lang w:eastAsia="x-none"/>
        </w:rPr>
      </w:pPr>
    </w:p>
    <w:p w:rsidR="00DA0A9C" w:rsidRPr="00B21D3E" w:rsidRDefault="00A76449" w:rsidP="000834CE">
      <w:pPr>
        <w:pStyle w:val="Ttulo2"/>
        <w:spacing w:before="0" w:after="0"/>
        <w:jc w:val="both"/>
        <w:rPr>
          <w:rFonts w:asciiTheme="minorHAnsi" w:hAnsiTheme="minorHAnsi" w:cs="Arial"/>
          <w:lang w:val="pt-PT"/>
        </w:rPr>
      </w:pPr>
      <w:bookmarkStart w:id="7" w:name="_Toc438539153"/>
      <w:r w:rsidRPr="00B21D3E">
        <w:rPr>
          <w:rFonts w:asciiTheme="minorHAnsi" w:hAnsiTheme="minorHAnsi" w:cs="Arial"/>
          <w:lang w:val="pt-PT"/>
        </w:rPr>
        <w:t xml:space="preserve">3.1. </w:t>
      </w:r>
      <w:r w:rsidR="001F4740" w:rsidRPr="00B21D3E">
        <w:rPr>
          <w:rFonts w:asciiTheme="minorHAnsi" w:hAnsiTheme="minorHAnsi" w:cs="Arial"/>
          <w:lang w:val="pt-PT"/>
        </w:rPr>
        <w:t>Escopo</w:t>
      </w:r>
      <w:bookmarkEnd w:id="7"/>
    </w:p>
    <w:p w:rsidR="00EC464A" w:rsidRPr="00B21D3E" w:rsidRDefault="00EC464A" w:rsidP="000834CE">
      <w:pPr>
        <w:spacing w:after="0" w:line="360" w:lineRule="auto"/>
        <w:ind w:firstLine="708"/>
        <w:rPr>
          <w:rFonts w:asciiTheme="minorHAnsi" w:hAnsiTheme="minorHAnsi" w:cs="Arial"/>
          <w:sz w:val="24"/>
          <w:szCs w:val="24"/>
        </w:rPr>
      </w:pPr>
    </w:p>
    <w:p w:rsidR="00850601" w:rsidRPr="00B21D3E" w:rsidRDefault="00850601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solução a ser implementada no âmbito deste projecto abrange todos os processos </w:t>
      </w:r>
      <w:r w:rsidR="00273332">
        <w:rPr>
          <w:rFonts w:asciiTheme="minorHAnsi" w:hAnsiTheme="minorHAnsi"/>
          <w:sz w:val="24"/>
          <w:szCs w:val="24"/>
        </w:rPr>
        <w:t xml:space="preserve">do SAP HCM Workforce e </w:t>
      </w:r>
      <w:r w:rsidRPr="00B21D3E">
        <w:rPr>
          <w:rFonts w:asciiTheme="minorHAnsi" w:hAnsiTheme="minorHAnsi"/>
          <w:sz w:val="24"/>
          <w:szCs w:val="24"/>
        </w:rPr>
        <w:t xml:space="preserve">SuccesFactors </w:t>
      </w:r>
      <w:r w:rsidR="00273332">
        <w:rPr>
          <w:rFonts w:asciiTheme="minorHAnsi" w:hAnsiTheme="minorHAnsi"/>
          <w:sz w:val="24"/>
          <w:szCs w:val="24"/>
        </w:rPr>
        <w:t xml:space="preserve">Cloud </w:t>
      </w:r>
      <w:r w:rsidRPr="00B21D3E">
        <w:rPr>
          <w:rFonts w:asciiTheme="minorHAnsi" w:hAnsiTheme="minorHAnsi"/>
          <w:sz w:val="24"/>
          <w:szCs w:val="24"/>
        </w:rPr>
        <w:t>devidamente suportados nos módulos abaixo:</w:t>
      </w:r>
    </w:p>
    <w:p w:rsidR="00850601" w:rsidRPr="00B21D3E" w:rsidRDefault="00850601" w:rsidP="000834CE">
      <w:pPr>
        <w:spacing w:after="0" w:line="360" w:lineRule="auto"/>
        <w:ind w:firstLine="708"/>
        <w:rPr>
          <w:rFonts w:asciiTheme="minorHAnsi" w:hAnsiTheme="minorHAnsi" w:cs="Arial"/>
          <w:sz w:val="24"/>
          <w:szCs w:val="24"/>
        </w:rPr>
      </w:pPr>
    </w:p>
    <w:p w:rsidR="00EC464A" w:rsidRPr="00B21D3E" w:rsidRDefault="00850601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  <w:bookmarkStart w:id="8" w:name="_Toc69423654"/>
      <w:r w:rsidRPr="00B21D3E">
        <w:rPr>
          <w:rFonts w:asciiTheme="minorHAnsi" w:hAnsiTheme="minorHAnsi"/>
          <w:noProof/>
          <w:sz w:val="24"/>
          <w:szCs w:val="24"/>
          <w:lang w:val="pt-BR"/>
        </w:rPr>
        <w:drawing>
          <wp:inline distT="0" distB="0" distL="0" distR="0" wp14:anchorId="5F613697" wp14:editId="2F782642">
            <wp:extent cx="6719928" cy="27622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831" cy="276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464A" w:rsidRPr="00B21D3E" w:rsidRDefault="00EC464A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EC464A" w:rsidRDefault="00EC464A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273332" w:rsidRDefault="00273332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273332" w:rsidRDefault="00273332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273332" w:rsidRDefault="00273332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273332" w:rsidRPr="00B21D3E" w:rsidRDefault="00273332" w:rsidP="000834CE">
      <w:pPr>
        <w:spacing w:before="120" w:line="360" w:lineRule="auto"/>
        <w:rPr>
          <w:rFonts w:asciiTheme="minorHAnsi" w:hAnsiTheme="minorHAnsi"/>
          <w:noProof/>
          <w:sz w:val="24"/>
          <w:szCs w:val="24"/>
          <w:lang w:val="pt-BR"/>
        </w:rPr>
      </w:pPr>
    </w:p>
    <w:p w:rsidR="009E51AE" w:rsidRDefault="00DE00D2" w:rsidP="000834CE">
      <w:pPr>
        <w:pStyle w:val="Ttulo2"/>
        <w:jc w:val="both"/>
        <w:rPr>
          <w:rFonts w:asciiTheme="minorHAnsi" w:hAnsiTheme="minorHAnsi" w:cs="Arial"/>
          <w:lang w:val="pt-PT"/>
        </w:rPr>
      </w:pPr>
      <w:bookmarkStart w:id="9" w:name="_Toc438539154"/>
      <w:r w:rsidRPr="00B21D3E">
        <w:rPr>
          <w:rFonts w:asciiTheme="minorHAnsi" w:hAnsiTheme="minorHAnsi" w:cs="Arial"/>
          <w:lang w:val="pt-PT"/>
        </w:rPr>
        <w:lastRenderedPageBreak/>
        <w:t xml:space="preserve">3.1.1 Estrutura Analítica do </w:t>
      </w:r>
      <w:r w:rsidR="00786D41" w:rsidRPr="00B21D3E">
        <w:rPr>
          <w:rFonts w:asciiTheme="minorHAnsi" w:hAnsiTheme="minorHAnsi" w:cs="Arial"/>
          <w:lang w:val="pt-PT"/>
        </w:rPr>
        <w:t>Projeto</w:t>
      </w:r>
      <w:r w:rsidR="00311A24" w:rsidRPr="00B21D3E">
        <w:rPr>
          <w:rFonts w:asciiTheme="minorHAnsi" w:hAnsiTheme="minorHAnsi" w:cs="Arial"/>
          <w:lang w:val="pt-PT"/>
        </w:rPr>
        <w:t xml:space="preserve"> (WBS/EAP)</w:t>
      </w:r>
      <w:bookmarkEnd w:id="9"/>
    </w:p>
    <w:p w:rsidR="005D365B" w:rsidRDefault="005D365B" w:rsidP="005D365B">
      <w:pPr>
        <w:rPr>
          <w:lang w:eastAsia="x-none"/>
        </w:rPr>
      </w:pPr>
    </w:p>
    <w:p w:rsidR="005D365B" w:rsidRPr="005D365B" w:rsidRDefault="005D365B" w:rsidP="0063744C">
      <w:pPr>
        <w:pStyle w:val="PargrafodaLista"/>
        <w:numPr>
          <w:ilvl w:val="0"/>
          <w:numId w:val="20"/>
        </w:numPr>
        <w:rPr>
          <w:b/>
          <w:lang w:eastAsia="x-none"/>
        </w:rPr>
      </w:pPr>
      <w:proofErr w:type="gramStart"/>
      <w:r w:rsidRPr="005D365B">
        <w:rPr>
          <w:b/>
          <w:lang w:eastAsia="x-none"/>
        </w:rPr>
        <w:t>eSocial</w:t>
      </w:r>
      <w:proofErr w:type="gramEnd"/>
    </w:p>
    <w:p w:rsidR="009E51AE" w:rsidRDefault="005D365B" w:rsidP="000834CE">
      <w:pPr>
        <w:rPr>
          <w:rFonts w:asciiTheme="minorHAnsi" w:hAnsiTheme="minorHAnsi" w:cs="Arial"/>
          <w:noProof/>
          <w:lang w:val="pt-BR"/>
        </w:rPr>
      </w:pPr>
      <w:bookmarkStart w:id="10" w:name="_Toc438539155"/>
      <w:r w:rsidRPr="005D365B">
        <w:rPr>
          <w:noProof/>
          <w:lang w:val="pt-BR"/>
        </w:rPr>
        <w:drawing>
          <wp:inline distT="0" distB="0" distL="0" distR="0" wp14:anchorId="2F607EEE" wp14:editId="23F238D8">
            <wp:extent cx="5553075" cy="3246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988" cy="32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5B" w:rsidRPr="005D365B" w:rsidRDefault="005D365B" w:rsidP="0063744C">
      <w:pPr>
        <w:pStyle w:val="PargrafodaLista"/>
        <w:numPr>
          <w:ilvl w:val="0"/>
          <w:numId w:val="20"/>
        </w:numPr>
        <w:rPr>
          <w:rFonts w:asciiTheme="minorHAnsi" w:hAnsiTheme="minorHAnsi" w:cs="Arial"/>
          <w:b/>
          <w:noProof/>
          <w:lang w:val="pt-BR"/>
        </w:rPr>
      </w:pPr>
      <w:r w:rsidRPr="005D365B">
        <w:rPr>
          <w:rFonts w:asciiTheme="minorHAnsi" w:hAnsiTheme="minorHAnsi" w:cs="Arial"/>
          <w:b/>
          <w:noProof/>
          <w:lang w:val="pt-BR"/>
        </w:rPr>
        <w:t>SAP HCM WORKFORCE</w:t>
      </w:r>
    </w:p>
    <w:p w:rsidR="00273332" w:rsidRDefault="00273332" w:rsidP="000834CE">
      <w:pPr>
        <w:rPr>
          <w:rFonts w:asciiTheme="minorHAnsi" w:hAnsiTheme="minorHAnsi" w:cs="Arial"/>
          <w:noProof/>
          <w:lang w:val="pt-BR"/>
        </w:rPr>
      </w:pPr>
    </w:p>
    <w:p w:rsidR="00273332" w:rsidRDefault="00273332" w:rsidP="000834CE">
      <w:pPr>
        <w:rPr>
          <w:rFonts w:asciiTheme="minorHAnsi" w:hAnsiTheme="minorHAnsi" w:cs="Arial"/>
          <w:noProof/>
          <w:lang w:val="pt-BR"/>
        </w:rPr>
      </w:pPr>
    </w:p>
    <w:p w:rsidR="00273332" w:rsidRDefault="005D365B" w:rsidP="000834CE">
      <w:pPr>
        <w:rPr>
          <w:rFonts w:asciiTheme="minorHAnsi" w:hAnsiTheme="minorHAnsi" w:cs="Arial"/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7A6AA212" wp14:editId="652BF522">
            <wp:extent cx="5612130" cy="331660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32" w:rsidRDefault="005D42F7" w:rsidP="005D42F7">
      <w:pPr>
        <w:pStyle w:val="PargrafodaLista"/>
        <w:numPr>
          <w:ilvl w:val="0"/>
          <w:numId w:val="20"/>
        </w:numPr>
        <w:rPr>
          <w:rFonts w:asciiTheme="minorHAnsi" w:hAnsiTheme="minorHAnsi" w:cs="Arial"/>
          <w:b/>
          <w:noProof/>
          <w:lang w:val="pt-BR"/>
        </w:rPr>
      </w:pPr>
      <w:r w:rsidRPr="005D42F7">
        <w:rPr>
          <w:rFonts w:asciiTheme="minorHAnsi" w:hAnsiTheme="minorHAnsi" w:cs="Arial"/>
          <w:b/>
          <w:noProof/>
          <w:lang w:val="pt-BR"/>
        </w:rPr>
        <w:lastRenderedPageBreak/>
        <w:t>S</w:t>
      </w:r>
      <w:r>
        <w:rPr>
          <w:rFonts w:asciiTheme="minorHAnsi" w:hAnsiTheme="minorHAnsi" w:cs="Arial"/>
          <w:b/>
          <w:noProof/>
          <w:lang w:val="pt-BR"/>
        </w:rPr>
        <w:t>UCCESSFACTORS</w:t>
      </w:r>
    </w:p>
    <w:p w:rsidR="005D42F7" w:rsidRPr="005D42F7" w:rsidRDefault="005D42F7" w:rsidP="005D42F7">
      <w:pPr>
        <w:pStyle w:val="PargrafodaLista"/>
        <w:rPr>
          <w:rFonts w:asciiTheme="minorHAnsi" w:hAnsiTheme="minorHAnsi" w:cs="Arial"/>
          <w:b/>
          <w:noProof/>
          <w:lang w:val="pt-BR"/>
        </w:rPr>
      </w:pPr>
      <w:r w:rsidRPr="005D42F7">
        <w:drawing>
          <wp:inline distT="0" distB="0" distL="0" distR="0" wp14:anchorId="126AFF50" wp14:editId="2DD148C0">
            <wp:extent cx="5612130" cy="236664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32" w:rsidRDefault="00273332" w:rsidP="000834CE">
      <w:pPr>
        <w:rPr>
          <w:rFonts w:asciiTheme="minorHAnsi" w:hAnsiTheme="minorHAnsi" w:cs="Arial"/>
          <w:noProof/>
          <w:lang w:val="pt-BR"/>
        </w:rPr>
      </w:pPr>
    </w:p>
    <w:p w:rsidR="00DA0A9C" w:rsidRPr="00B21D3E" w:rsidRDefault="00A76449" w:rsidP="000834CE">
      <w:pPr>
        <w:pStyle w:val="Ttulo2"/>
        <w:jc w:val="both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lang w:val="pt-PT"/>
        </w:rPr>
        <w:t xml:space="preserve">3.2. </w:t>
      </w:r>
      <w:r w:rsidR="00DA0A9C" w:rsidRPr="00B21D3E">
        <w:rPr>
          <w:rFonts w:asciiTheme="minorHAnsi" w:hAnsiTheme="minorHAnsi" w:cs="Arial"/>
          <w:lang w:val="pt-PT"/>
        </w:rPr>
        <w:t>Premissas</w:t>
      </w:r>
      <w:bookmarkEnd w:id="8"/>
      <w:bookmarkEnd w:id="10"/>
    </w:p>
    <w:p w:rsidR="00BC5108" w:rsidRPr="00B21D3E" w:rsidRDefault="00A76449" w:rsidP="000834CE">
      <w:pPr>
        <w:spacing w:after="0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As premissas são os </w:t>
      </w:r>
      <w:r w:rsidR="0042671F" w:rsidRPr="00B21D3E">
        <w:rPr>
          <w:rFonts w:asciiTheme="minorHAnsi" w:hAnsiTheme="minorHAnsi"/>
          <w:sz w:val="24"/>
          <w:szCs w:val="24"/>
        </w:rPr>
        <w:t>fatores</w:t>
      </w:r>
      <w:r w:rsidRPr="00B21D3E">
        <w:rPr>
          <w:rFonts w:asciiTheme="minorHAnsi" w:hAnsiTheme="minorHAnsi"/>
          <w:sz w:val="24"/>
          <w:szCs w:val="24"/>
        </w:rPr>
        <w:t xml:space="preserve"> que são considerados como certos e verdadeiros para a condução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. </w:t>
      </w:r>
    </w:p>
    <w:p w:rsidR="00304ECC" w:rsidRPr="00B21D3E" w:rsidRDefault="00304ECC" w:rsidP="000834CE">
      <w:pPr>
        <w:spacing w:after="0"/>
        <w:ind w:firstLine="708"/>
        <w:rPr>
          <w:rFonts w:asciiTheme="minorHAnsi" w:hAnsiTheme="minorHAnsi"/>
          <w:sz w:val="24"/>
          <w:szCs w:val="24"/>
        </w:rPr>
      </w:pPr>
    </w:p>
    <w:tbl>
      <w:tblPr>
        <w:tblW w:w="0" w:type="auto"/>
        <w:jc w:val="center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2268"/>
        <w:gridCol w:w="5529"/>
        <w:gridCol w:w="1922"/>
      </w:tblGrid>
      <w:tr w:rsidR="000A26CE" w:rsidRPr="00B21D3E" w:rsidTr="00BC5108">
        <w:trPr>
          <w:trHeight w:val="409"/>
          <w:jc w:val="center"/>
        </w:trPr>
        <w:tc>
          <w:tcPr>
            <w:tcW w:w="2268" w:type="dxa"/>
            <w:shd w:val="clear" w:color="auto" w:fill="1F497D"/>
            <w:vAlign w:val="center"/>
          </w:tcPr>
          <w:p w:rsidR="00BB466F" w:rsidRPr="00B21D3E" w:rsidRDefault="004724F4" w:rsidP="000834CE">
            <w:pPr>
              <w:spacing w:before="120" w:line="360" w:lineRule="auto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Premissas</w:t>
            </w:r>
          </w:p>
        </w:tc>
        <w:tc>
          <w:tcPr>
            <w:tcW w:w="5529" w:type="dxa"/>
            <w:shd w:val="clear" w:color="auto" w:fill="1F497D"/>
            <w:vAlign w:val="center"/>
          </w:tcPr>
          <w:p w:rsidR="00BB466F" w:rsidRPr="00B21D3E" w:rsidRDefault="004724F4" w:rsidP="000834CE">
            <w:pPr>
              <w:spacing w:before="120" w:line="360" w:lineRule="auto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Detalhamento</w:t>
            </w:r>
          </w:p>
        </w:tc>
        <w:tc>
          <w:tcPr>
            <w:tcW w:w="1922" w:type="dxa"/>
            <w:shd w:val="clear" w:color="auto" w:fill="1F497D"/>
            <w:vAlign w:val="center"/>
          </w:tcPr>
          <w:p w:rsidR="00BB466F" w:rsidRPr="00B21D3E" w:rsidRDefault="004724F4" w:rsidP="000834CE">
            <w:pPr>
              <w:spacing w:before="120" w:line="360" w:lineRule="auto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Responsável</w:t>
            </w:r>
          </w:p>
        </w:tc>
      </w:tr>
      <w:tr w:rsidR="00195BBF" w:rsidRPr="00B21D3E" w:rsidTr="00BC5108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95BBF" w:rsidRPr="00B21D3E" w:rsidRDefault="00195BBF" w:rsidP="000834CE">
            <w:pPr>
              <w:spacing w:after="0"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Específicas do Projecto:</w:t>
            </w:r>
          </w:p>
        </w:tc>
        <w:tc>
          <w:tcPr>
            <w:tcW w:w="5529" w:type="dxa"/>
            <w:shd w:val="clear" w:color="auto" w:fill="auto"/>
          </w:tcPr>
          <w:p w:rsidR="00195BBF" w:rsidRPr="00B21D3E" w:rsidRDefault="00195BBF" w:rsidP="0063744C">
            <w:pPr>
              <w:numPr>
                <w:ilvl w:val="0"/>
                <w:numId w:val="13"/>
              </w:numPr>
              <w:spacing w:after="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 AMAGGI deverá prover equipe de utilizadores chaves que possam esclarecer os processos de negócio e suas especificidades de forma a contribuir com o sucesso da implementação do sistema.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195BBF" w:rsidRPr="00B21D3E" w:rsidRDefault="00195BBF" w:rsidP="000834CE">
            <w:pPr>
              <w:pStyle w:val="Tabletext"/>
              <w:spacing w:line="276" w:lineRule="auto"/>
              <w:rPr>
                <w:rFonts w:asciiTheme="minorHAnsi" w:hAnsiTheme="minorHAnsi" w:cs="DokChampa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DokChampa"/>
                <w:sz w:val="22"/>
                <w:szCs w:val="22"/>
                <w:lang w:val="pt-PT"/>
              </w:rPr>
              <w:t>Gestor Projeto Wagner Silva</w:t>
            </w:r>
          </w:p>
          <w:p w:rsidR="00195BBF" w:rsidRPr="00B21D3E" w:rsidRDefault="00195BBF" w:rsidP="000834CE">
            <w:pPr>
              <w:spacing w:before="120" w:line="360" w:lineRule="auto"/>
              <w:rPr>
                <w:rFonts w:asciiTheme="minorHAnsi" w:hAnsiTheme="minorHAnsi" w:cs="Arial"/>
              </w:rPr>
            </w:pPr>
          </w:p>
        </w:tc>
      </w:tr>
      <w:tr w:rsidR="00195BBF" w:rsidRPr="00B21D3E" w:rsidTr="00BC5108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95BBF" w:rsidRPr="00B21D3E" w:rsidRDefault="00195BBF" w:rsidP="000834CE">
            <w:pPr>
              <w:spacing w:after="0"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Gerais:</w:t>
            </w:r>
          </w:p>
        </w:tc>
        <w:tc>
          <w:tcPr>
            <w:tcW w:w="5529" w:type="dxa"/>
            <w:shd w:val="clear" w:color="auto" w:fill="auto"/>
          </w:tcPr>
          <w:p w:rsidR="00E4219C" w:rsidRPr="00B21D3E" w:rsidRDefault="004B733A" w:rsidP="0063744C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360" w:lineRule="auto"/>
              <w:ind w:left="0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O Grupo AMAGGI deverá disponibilizar para a equipe responsável pelo projeto:</w:t>
            </w:r>
            <w:r w:rsidRPr="00B21D3E">
              <w:rPr>
                <w:rFonts w:asciiTheme="minorHAnsi" w:hAnsiTheme="minorHAnsi"/>
                <w:sz w:val="24"/>
                <w:szCs w:val="24"/>
                <w:lang w:val="pt-BR"/>
              </w:rPr>
              <w:t xml:space="preserve">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Orientação e informações necessárias à execução das atividades previstas neste documento;</w:t>
            </w:r>
            <w:r w:rsidRPr="00B21D3E">
              <w:rPr>
                <w:rFonts w:asciiTheme="minorHAnsi" w:hAnsiTheme="minorHAnsi"/>
                <w:sz w:val="24"/>
                <w:szCs w:val="24"/>
                <w:lang w:val="pt-BR"/>
              </w:rPr>
              <w:t xml:space="preserve"> </w:t>
            </w:r>
          </w:p>
          <w:p w:rsidR="00195BBF" w:rsidRPr="00B21D3E" w:rsidRDefault="004B733A" w:rsidP="0063744C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Acesso à documentação disponível dos processos e demais documentos que </w:t>
            </w:r>
            <w:r w:rsidR="006A36CF" w:rsidRPr="00B21D3E">
              <w:rPr>
                <w:rFonts w:asciiTheme="minorHAnsi" w:hAnsiTheme="minorHAnsi"/>
                <w:sz w:val="24"/>
                <w:szCs w:val="24"/>
              </w:rPr>
              <w:t>venham a ter interferência direta ou indire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ta</w:t>
            </w:r>
            <w:r w:rsidR="006A36CF" w:rsidRPr="00B21D3E">
              <w:rPr>
                <w:rFonts w:asciiTheme="minorHAnsi" w:hAnsiTheme="minorHAnsi"/>
                <w:sz w:val="24"/>
                <w:szCs w:val="24"/>
              </w:rPr>
              <w:t>mente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no desenvolvimento do trabalho do projeto;</w:t>
            </w:r>
            <w:r w:rsidRPr="00B21D3E">
              <w:rPr>
                <w:rFonts w:asciiTheme="minorHAnsi" w:hAnsiTheme="minorHAnsi"/>
                <w:sz w:val="24"/>
                <w:szCs w:val="24"/>
                <w:lang w:val="pt-BR"/>
              </w:rPr>
              <w:t xml:space="preserve"> </w:t>
            </w:r>
            <w:r w:rsidR="00195BBF" w:rsidRPr="00B21D3E">
              <w:rPr>
                <w:rFonts w:asciiTheme="minorHAnsi" w:hAnsiTheme="minorHAnsi"/>
                <w:sz w:val="24"/>
                <w:szCs w:val="24"/>
              </w:rPr>
              <w:t>Disponibilização de Rede:</w:t>
            </w:r>
          </w:p>
          <w:p w:rsidR="00195BBF" w:rsidRPr="00B21D3E" w:rsidRDefault="00195BBF" w:rsidP="000834CE">
            <w:pPr>
              <w:spacing w:before="120"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195BBF" w:rsidRPr="00B21D3E" w:rsidRDefault="00195BBF" w:rsidP="000834CE">
            <w:pPr>
              <w:pStyle w:val="Tabletext"/>
              <w:spacing w:line="276" w:lineRule="auto"/>
              <w:rPr>
                <w:rFonts w:asciiTheme="minorHAnsi" w:hAnsiTheme="minorHAnsi" w:cs="DokChampa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DokChampa"/>
                <w:sz w:val="22"/>
                <w:szCs w:val="22"/>
                <w:lang w:val="pt-PT"/>
              </w:rPr>
              <w:t>Gestor Projeto</w:t>
            </w:r>
          </w:p>
          <w:p w:rsidR="00195BBF" w:rsidRPr="00B21D3E" w:rsidRDefault="00195BBF" w:rsidP="000834CE">
            <w:pPr>
              <w:pStyle w:val="Tabletext"/>
              <w:spacing w:line="276" w:lineRule="auto"/>
              <w:rPr>
                <w:rFonts w:asciiTheme="minorHAnsi" w:hAnsiTheme="minorHAnsi" w:cs="DokChampa"/>
                <w:sz w:val="22"/>
                <w:szCs w:val="22"/>
                <w:lang w:val="pt-PT"/>
              </w:rPr>
            </w:pPr>
            <w:r w:rsidRPr="00B21D3E">
              <w:rPr>
                <w:rFonts w:asciiTheme="minorHAnsi" w:hAnsiTheme="minorHAnsi" w:cs="DokChampa"/>
                <w:sz w:val="22"/>
                <w:szCs w:val="22"/>
                <w:lang w:val="pt-PT"/>
              </w:rPr>
              <w:t>Wagner Silva</w:t>
            </w:r>
          </w:p>
          <w:p w:rsidR="00195BBF" w:rsidRPr="00B21D3E" w:rsidRDefault="00195BBF" w:rsidP="000834CE">
            <w:pPr>
              <w:spacing w:before="120" w:line="360" w:lineRule="auto"/>
              <w:rPr>
                <w:rFonts w:asciiTheme="minorHAnsi" w:hAnsiTheme="minorHAnsi" w:cs="Arial"/>
              </w:rPr>
            </w:pPr>
          </w:p>
        </w:tc>
      </w:tr>
    </w:tbl>
    <w:p w:rsidR="0047048C" w:rsidRPr="00B21D3E" w:rsidRDefault="0047048C" w:rsidP="000834CE">
      <w:pPr>
        <w:pStyle w:val="Ttulo2"/>
        <w:spacing w:before="0" w:after="0"/>
        <w:jc w:val="both"/>
        <w:rPr>
          <w:rFonts w:asciiTheme="minorHAnsi" w:hAnsiTheme="minorHAnsi" w:cs="Arial"/>
          <w:lang w:val="pt-PT"/>
        </w:rPr>
      </w:pPr>
    </w:p>
    <w:p w:rsidR="00554E2C" w:rsidRPr="00B21D3E" w:rsidRDefault="00554E2C" w:rsidP="000834CE">
      <w:pPr>
        <w:rPr>
          <w:rFonts w:asciiTheme="minorHAnsi" w:hAnsiTheme="minorHAnsi"/>
          <w:lang w:eastAsia="x-none"/>
        </w:rPr>
      </w:pPr>
    </w:p>
    <w:p w:rsidR="0047048C" w:rsidRPr="00B21D3E" w:rsidRDefault="007A7B3E" w:rsidP="000834CE">
      <w:pPr>
        <w:pStyle w:val="Ttulo2"/>
        <w:spacing w:before="0" w:after="0"/>
        <w:jc w:val="both"/>
        <w:rPr>
          <w:rFonts w:asciiTheme="minorHAnsi" w:hAnsiTheme="minorHAnsi" w:cs="Arial"/>
          <w:lang w:val="pt-PT"/>
        </w:rPr>
      </w:pPr>
      <w:bookmarkStart w:id="11" w:name="_Toc438539156"/>
      <w:r w:rsidRPr="00B21D3E">
        <w:rPr>
          <w:rFonts w:asciiTheme="minorHAnsi" w:hAnsiTheme="minorHAnsi" w:cs="Arial"/>
          <w:lang w:val="pt-PT"/>
        </w:rPr>
        <w:t>3.3 Constrangimentos</w:t>
      </w:r>
      <w:bookmarkEnd w:id="11"/>
    </w:p>
    <w:p w:rsidR="007A7B3E" w:rsidRPr="00B21D3E" w:rsidRDefault="007A7B3E" w:rsidP="000834CE">
      <w:pPr>
        <w:pStyle w:val="Ttulo2"/>
        <w:spacing w:before="0" w:after="0"/>
        <w:jc w:val="both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lang w:val="pt-PT"/>
        </w:rPr>
        <w:t xml:space="preserve"> </w:t>
      </w:r>
    </w:p>
    <w:p w:rsidR="007A7B3E" w:rsidRPr="00B21D3E" w:rsidRDefault="007A7B3E" w:rsidP="000834CE">
      <w:pPr>
        <w:spacing w:after="0" w:line="360" w:lineRule="auto"/>
        <w:ind w:firstLine="709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Os constrangimentos são </w:t>
      </w:r>
      <w:r w:rsidR="0042671F" w:rsidRPr="00B21D3E">
        <w:rPr>
          <w:rFonts w:asciiTheme="minorHAnsi" w:hAnsiTheme="minorHAnsi"/>
          <w:sz w:val="24"/>
          <w:szCs w:val="24"/>
        </w:rPr>
        <w:t>fatores</w:t>
      </w:r>
      <w:r w:rsidRPr="00B21D3E">
        <w:rPr>
          <w:rFonts w:asciiTheme="minorHAnsi" w:hAnsiTheme="minorHAnsi"/>
          <w:sz w:val="24"/>
          <w:szCs w:val="24"/>
        </w:rPr>
        <w:t xml:space="preserve"> que limitam as opções da condução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329D9" w:rsidRPr="00B21D3E">
        <w:rPr>
          <w:rFonts w:asciiTheme="minorHAnsi" w:hAnsiTheme="minorHAnsi"/>
          <w:sz w:val="24"/>
          <w:szCs w:val="24"/>
        </w:rPr>
        <w:t xml:space="preserve"> e devem ser identificados. Constrangimentos desconhecido</w:t>
      </w:r>
      <w:r w:rsidRPr="00B21D3E">
        <w:rPr>
          <w:rFonts w:asciiTheme="minorHAnsi" w:hAnsiTheme="minorHAnsi"/>
          <w:sz w:val="24"/>
          <w:szCs w:val="24"/>
        </w:rPr>
        <w:t xml:space="preserve">s são uma das causas mais freqüentes do fracasso dos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9E51AE" w:rsidRPr="00B21D3E">
        <w:rPr>
          <w:rFonts w:asciiTheme="minorHAnsi" w:hAnsiTheme="minorHAnsi"/>
          <w:sz w:val="24"/>
          <w:szCs w:val="24"/>
        </w:rPr>
        <w:t xml:space="preserve">s. </w:t>
      </w:r>
    </w:p>
    <w:tbl>
      <w:tblPr>
        <w:tblW w:w="0" w:type="auto"/>
        <w:jc w:val="center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4889"/>
        <w:gridCol w:w="4851"/>
      </w:tblGrid>
      <w:tr w:rsidR="007A7B3E" w:rsidRPr="00B21D3E" w:rsidTr="00E44613">
        <w:trPr>
          <w:trHeight w:val="225"/>
          <w:jc w:val="center"/>
        </w:trPr>
        <w:tc>
          <w:tcPr>
            <w:tcW w:w="4889" w:type="dxa"/>
            <w:shd w:val="clear" w:color="auto" w:fill="1F497D"/>
            <w:vAlign w:val="center"/>
          </w:tcPr>
          <w:p w:rsidR="007A7B3E" w:rsidRPr="00B21D3E" w:rsidRDefault="007A7B3E" w:rsidP="000834CE">
            <w:pPr>
              <w:spacing w:before="120" w:line="360" w:lineRule="auto"/>
              <w:rPr>
                <w:rFonts w:asciiTheme="minorHAnsi" w:hAnsiTheme="minorHAnsi" w:cs="Arial"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Constrangimentos:</w:t>
            </w:r>
          </w:p>
        </w:tc>
        <w:tc>
          <w:tcPr>
            <w:tcW w:w="4851" w:type="dxa"/>
            <w:shd w:val="clear" w:color="auto" w:fill="1F497D"/>
            <w:vAlign w:val="center"/>
          </w:tcPr>
          <w:p w:rsidR="007A7B3E" w:rsidRPr="00B21D3E" w:rsidRDefault="007A7B3E" w:rsidP="000834CE">
            <w:pPr>
              <w:spacing w:before="120" w:line="360" w:lineRule="auto"/>
              <w:rPr>
                <w:rFonts w:asciiTheme="minorHAnsi" w:hAnsiTheme="minorHAnsi" w:cs="Arial"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Informado por:</w:t>
            </w:r>
          </w:p>
        </w:tc>
      </w:tr>
      <w:tr w:rsidR="007A7B3E" w:rsidRPr="00B21D3E" w:rsidTr="00E44613">
        <w:trPr>
          <w:jc w:val="center"/>
        </w:trPr>
        <w:tc>
          <w:tcPr>
            <w:tcW w:w="4889" w:type="dxa"/>
            <w:shd w:val="clear" w:color="auto" w:fill="auto"/>
            <w:vAlign w:val="center"/>
          </w:tcPr>
          <w:p w:rsidR="007A7B3E" w:rsidRPr="00B21D3E" w:rsidRDefault="007A7B3E" w:rsidP="000834CE">
            <w:pPr>
              <w:spacing w:before="120" w:line="360" w:lineRule="auto"/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4851" w:type="dxa"/>
            <w:shd w:val="clear" w:color="auto" w:fill="auto"/>
            <w:vAlign w:val="center"/>
          </w:tcPr>
          <w:p w:rsidR="007A7B3E" w:rsidRPr="00B21D3E" w:rsidRDefault="007A7B3E" w:rsidP="000834CE">
            <w:pPr>
              <w:spacing w:before="120" w:line="360" w:lineRule="auto"/>
              <w:rPr>
                <w:rFonts w:asciiTheme="minorHAnsi" w:hAnsiTheme="minorHAnsi" w:cs="Arial"/>
              </w:rPr>
            </w:pPr>
            <w:r w:rsidRPr="00B21D3E">
              <w:rPr>
                <w:rFonts w:asciiTheme="minorHAnsi" w:hAnsiTheme="minorHAnsi" w:cs="Arial"/>
              </w:rPr>
              <w:t>N/A</w:t>
            </w:r>
          </w:p>
        </w:tc>
      </w:tr>
    </w:tbl>
    <w:p w:rsidR="006E0600" w:rsidRPr="00B21D3E" w:rsidRDefault="006E0600" w:rsidP="000834CE">
      <w:pPr>
        <w:pStyle w:val="Ttulo2"/>
        <w:spacing w:before="0" w:after="0"/>
        <w:ind w:left="360"/>
        <w:jc w:val="both"/>
        <w:rPr>
          <w:rFonts w:asciiTheme="minorHAnsi" w:hAnsiTheme="minorHAnsi" w:cs="Arial"/>
          <w:lang w:val="pt-PT"/>
        </w:rPr>
      </w:pPr>
    </w:p>
    <w:p w:rsidR="00502305" w:rsidRPr="00B21D3E" w:rsidRDefault="00502305" w:rsidP="000834CE">
      <w:pPr>
        <w:pStyle w:val="Ttulo2"/>
        <w:spacing w:before="0" w:after="0" w:line="360" w:lineRule="auto"/>
        <w:jc w:val="both"/>
        <w:rPr>
          <w:rFonts w:asciiTheme="minorHAnsi" w:hAnsiTheme="minorHAnsi" w:cs="Arial"/>
          <w:lang w:val="pt-PT"/>
        </w:rPr>
      </w:pPr>
      <w:bookmarkStart w:id="12" w:name="_Toc438539157"/>
    </w:p>
    <w:p w:rsidR="006A36CF" w:rsidRPr="00B21D3E" w:rsidRDefault="006A36CF" w:rsidP="000834CE">
      <w:pPr>
        <w:rPr>
          <w:rFonts w:asciiTheme="minorHAnsi" w:hAnsiTheme="minorHAnsi"/>
          <w:lang w:eastAsia="x-none"/>
        </w:rPr>
      </w:pPr>
    </w:p>
    <w:p w:rsidR="00DA0A9C" w:rsidRPr="00B21D3E" w:rsidRDefault="00982F8C" w:rsidP="000834CE">
      <w:pPr>
        <w:pStyle w:val="Ttulo2"/>
        <w:spacing w:before="0" w:after="0" w:line="360" w:lineRule="auto"/>
        <w:jc w:val="both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lang w:val="pt-PT"/>
        </w:rPr>
        <w:t xml:space="preserve">3.4 </w:t>
      </w:r>
      <w:bookmarkStart w:id="13" w:name="_Toc358109208"/>
      <w:bookmarkEnd w:id="12"/>
      <w:r w:rsidR="00502305" w:rsidRPr="00B21D3E">
        <w:rPr>
          <w:rFonts w:asciiTheme="minorHAnsi" w:hAnsiTheme="minorHAnsi"/>
        </w:rPr>
        <w:t>Metodologia de Implementação e Produtos do Projeto</w:t>
      </w:r>
      <w:bookmarkEnd w:id="13"/>
    </w:p>
    <w:p w:rsidR="00DA0A9C" w:rsidRPr="00B21D3E" w:rsidRDefault="00DA0A9C" w:rsidP="000834CE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ciclo de vida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representa as fases assumidas pelo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ao longo do desenvolvimento. </w:t>
      </w:r>
      <w:r w:rsidR="00502305" w:rsidRPr="00B21D3E">
        <w:rPr>
          <w:rFonts w:asciiTheme="minorHAnsi" w:hAnsiTheme="minorHAnsi"/>
          <w:sz w:val="24"/>
          <w:szCs w:val="24"/>
        </w:rPr>
        <w:t>O projeto adotará como base a metodologia ASAP sendo assim teremos as etapas e entregáveis abaixo em cada fase:</w:t>
      </w:r>
    </w:p>
    <w:p w:rsidR="006A36CF" w:rsidRDefault="006A36CF" w:rsidP="000834CE">
      <w:pPr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PROJETO HÍBRIDO - SAP HCM</w:t>
      </w:r>
      <w:r w:rsidR="000834C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B21D3E">
        <w:rPr>
          <w:rFonts w:asciiTheme="minorHAnsi" w:hAnsiTheme="minorHAnsi"/>
          <w:sz w:val="24"/>
          <w:szCs w:val="24"/>
          <w:lang w:val="en-US"/>
        </w:rPr>
        <w:t>&amp;</w:t>
      </w:r>
      <w:r w:rsidR="000834C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B21D3E">
        <w:rPr>
          <w:rFonts w:asciiTheme="minorHAnsi" w:hAnsiTheme="minorHAnsi"/>
          <w:sz w:val="24"/>
          <w:szCs w:val="24"/>
          <w:lang w:val="en-US"/>
        </w:rPr>
        <w:t>SUCCESSFACTORS</w:t>
      </w:r>
    </w:p>
    <w:p w:rsidR="00273332" w:rsidRDefault="00273332" w:rsidP="000834CE">
      <w:pPr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noProof/>
          <w:sz w:val="24"/>
          <w:szCs w:val="24"/>
          <w:lang w:val="pt-BR"/>
        </w:rPr>
        <w:drawing>
          <wp:inline distT="0" distB="0" distL="0" distR="0" wp14:anchorId="6C4DFEC8" wp14:editId="07342251">
            <wp:extent cx="6057900" cy="2491536"/>
            <wp:effectExtent l="0" t="0" r="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/>
                    <a:stretch/>
                  </pic:blipFill>
                  <pic:spPr bwMode="auto">
                    <a:xfrm>
                      <a:off x="0" y="0"/>
                      <a:ext cx="6065229" cy="24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F32EC" w:rsidRPr="00B21D3E" w:rsidRDefault="00502305" w:rsidP="000834CE">
      <w:pPr>
        <w:rPr>
          <w:rFonts w:asciiTheme="minorHAnsi" w:hAnsiTheme="minorHAnsi" w:cs="Arial"/>
        </w:rPr>
      </w:pPr>
      <w:bookmarkStart w:id="14" w:name="_Toc69423659"/>
      <w:r w:rsidRPr="00B21D3E">
        <w:rPr>
          <w:rFonts w:asciiTheme="minorHAnsi" w:hAnsiTheme="minorHAnsi"/>
          <w:i/>
          <w:noProof/>
          <w:sz w:val="24"/>
          <w:szCs w:val="24"/>
          <w:u w:val="single"/>
          <w:lang w:val="pt-BR"/>
        </w:rPr>
        <w:drawing>
          <wp:anchor distT="0" distB="0" distL="114300" distR="114300" simplePos="0" relativeHeight="251658240" behindDoc="1" locked="0" layoutInCell="1" allowOverlap="1" wp14:anchorId="4CF046D5" wp14:editId="38DA42E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6315710" cy="1585595"/>
            <wp:effectExtent l="0" t="0" r="8890" b="0"/>
            <wp:wrapTight wrapText="bothSides">
              <wp:wrapPolygon edited="0">
                <wp:start x="0" y="0"/>
                <wp:lineTo x="0" y="21280"/>
                <wp:lineTo x="21565" y="21280"/>
                <wp:lineTo x="2156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6CF" w:rsidRPr="00B21D3E" w:rsidRDefault="006A36CF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1 - Project Preparation – ASAP</w:t>
      </w:r>
    </w:p>
    <w:p w:rsidR="00502305" w:rsidRPr="00B21D3E" w:rsidRDefault="00502305" w:rsidP="000834CE">
      <w:pPr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Project Preparation é o inicio do projeto, nele são definidos o planejamento estratégico para implantação do sistema: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Definição do escopo de implementação;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Definição da estratégia de implementação;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Definição da organização e padrão de documentos;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Definição do cronograma da implementação;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Plano do projeto.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bookmarkStart w:id="15" w:name="_Toc96078619"/>
      <w:r w:rsidRPr="00B21D3E">
        <w:rPr>
          <w:rFonts w:asciiTheme="minorHAnsi" w:hAnsiTheme="minorHAnsi"/>
          <w:sz w:val="24"/>
          <w:szCs w:val="24"/>
        </w:rPr>
        <w:t xml:space="preserve">2 - </w:t>
      </w:r>
      <w:bookmarkEnd w:id="15"/>
      <w:r w:rsidRPr="00B21D3E">
        <w:rPr>
          <w:rFonts w:asciiTheme="minorHAnsi" w:hAnsiTheme="minorHAnsi"/>
          <w:sz w:val="24"/>
          <w:szCs w:val="24"/>
        </w:rPr>
        <w:t xml:space="preserve">“Business Blueprint” – Modelo dos Processos de Negócio </w:t>
      </w:r>
    </w:p>
    <w:p w:rsidR="00502305" w:rsidRPr="00B21D3E" w:rsidRDefault="00502305" w:rsidP="000834CE">
      <w:pPr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principal objetivo desta fase é gerar um documento denominado “Business BluePrint”, contendo os cenários, processos e os requisitos de negócio da empresa: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Definição da estrutura organizacional da empresa;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Desenho dos processos reais (As Is);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Desenho dos processos ideiais (To Be);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Revisão dos processos de negócio;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Documentação do escopo/desenho dos processos por módulos envolvidos no escopo;</w:t>
      </w:r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bookmarkStart w:id="16" w:name="_Toc96078620"/>
      <w:bookmarkEnd w:id="16"/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3 - “Realization” – Realização </w:t>
      </w:r>
    </w:p>
    <w:p w:rsidR="00502305" w:rsidRPr="00B21D3E" w:rsidRDefault="00502305" w:rsidP="000834CE">
      <w:pPr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propósito desta fase é a execução do “Business Blueprint”: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Configuração do sistema e da estrutura organizacional;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Desenvolvimento e Customização dos processos baseados no “Business Blueprint“.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Criação dos perfis de autorização;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Testes do sistema na versão ECC6.06;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Especificação Técnica;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Especificação Funcional;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Criação dos perfis de autorização;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Testes unitários;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Testes integrados;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Plano de treinamento;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lastRenderedPageBreak/>
        <w:t xml:space="preserve">- Plano de Cutt over. </w:t>
      </w:r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bookmarkStart w:id="17" w:name="_Toc96078621"/>
      <w:proofErr w:type="gramStart"/>
      <w:r w:rsidRPr="00B21D3E">
        <w:rPr>
          <w:rFonts w:asciiTheme="minorHAnsi" w:hAnsiTheme="minorHAnsi"/>
          <w:sz w:val="24"/>
          <w:szCs w:val="24"/>
        </w:rPr>
        <w:t xml:space="preserve">4 - </w:t>
      </w:r>
      <w:bookmarkEnd w:id="17"/>
      <w:r w:rsidRPr="00B21D3E">
        <w:rPr>
          <w:rFonts w:asciiTheme="minorHAnsi" w:hAnsiTheme="minorHAnsi"/>
          <w:sz w:val="24"/>
          <w:szCs w:val="24"/>
        </w:rPr>
        <w:t>“Final</w:t>
      </w:r>
      <w:proofErr w:type="gramEnd"/>
      <w:r w:rsidRPr="00B21D3E">
        <w:rPr>
          <w:rFonts w:asciiTheme="minorHAnsi" w:hAnsiTheme="minorHAnsi"/>
          <w:sz w:val="24"/>
          <w:szCs w:val="24"/>
        </w:rPr>
        <w:t xml:space="preserve"> Preparation” – Preparação Final </w:t>
      </w:r>
    </w:p>
    <w:p w:rsidR="00502305" w:rsidRPr="00B21D3E" w:rsidRDefault="00502305" w:rsidP="000834CE">
      <w:pPr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objetivo desta fase é analisar e preparar o projeto para o Go Live: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- Execução do Plano de Cutt Over; 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Manual de treinamento;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- Treinamento dos usuários finais.</w:t>
      </w:r>
    </w:p>
    <w:p w:rsidR="00502305" w:rsidRPr="00B21D3E" w:rsidRDefault="00502305" w:rsidP="000834CE">
      <w:pPr>
        <w:ind w:left="851"/>
        <w:rPr>
          <w:rFonts w:asciiTheme="minorHAnsi" w:hAnsiTheme="minorHAnsi"/>
          <w:sz w:val="24"/>
          <w:szCs w:val="24"/>
        </w:rPr>
      </w:pPr>
    </w:p>
    <w:p w:rsidR="00502305" w:rsidRPr="00B21D3E" w:rsidRDefault="00502305" w:rsidP="000834CE">
      <w:pPr>
        <w:pStyle w:val="Ttulo7"/>
        <w:ind w:left="851"/>
        <w:rPr>
          <w:rFonts w:asciiTheme="minorHAnsi" w:hAnsiTheme="minorHAnsi"/>
          <w:sz w:val="24"/>
          <w:szCs w:val="24"/>
        </w:rPr>
      </w:pPr>
      <w:bookmarkStart w:id="18" w:name="_Toc96078622"/>
      <w:r w:rsidRPr="00B21D3E">
        <w:rPr>
          <w:rFonts w:asciiTheme="minorHAnsi" w:hAnsiTheme="minorHAnsi"/>
          <w:sz w:val="24"/>
          <w:szCs w:val="24"/>
        </w:rPr>
        <w:t xml:space="preserve">5 - </w:t>
      </w:r>
      <w:bookmarkEnd w:id="18"/>
      <w:r w:rsidRPr="00B21D3E">
        <w:rPr>
          <w:rFonts w:asciiTheme="minorHAnsi" w:hAnsiTheme="minorHAnsi"/>
          <w:sz w:val="24"/>
          <w:szCs w:val="24"/>
        </w:rPr>
        <w:t xml:space="preserve">“Go Live” – Entrada em Produção </w:t>
      </w:r>
    </w:p>
    <w:p w:rsidR="008260C4" w:rsidRPr="00B21D3E" w:rsidRDefault="00502305" w:rsidP="000834CE">
      <w:pPr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propósito desta fase é a entrada em produção do sistema e acompanhamento da produção.</w:t>
      </w:r>
    </w:p>
    <w:p w:rsidR="00502305" w:rsidRPr="00B21D3E" w:rsidRDefault="00502305" w:rsidP="000834CE">
      <w:pPr>
        <w:rPr>
          <w:rFonts w:asciiTheme="minorHAnsi" w:hAnsiTheme="minorHAnsi"/>
          <w:sz w:val="24"/>
          <w:szCs w:val="24"/>
        </w:rPr>
      </w:pPr>
    </w:p>
    <w:p w:rsidR="00DA0A9C" w:rsidRPr="00B21D3E" w:rsidRDefault="003F3DF6" w:rsidP="000834CE">
      <w:pPr>
        <w:pStyle w:val="Ttulo2"/>
        <w:jc w:val="both"/>
        <w:rPr>
          <w:rFonts w:asciiTheme="minorHAnsi" w:hAnsiTheme="minorHAnsi" w:cs="Arial"/>
          <w:lang w:val="pt-PT"/>
        </w:rPr>
      </w:pPr>
      <w:bookmarkStart w:id="19" w:name="_Toc438539158"/>
      <w:r w:rsidRPr="00B21D3E">
        <w:rPr>
          <w:rFonts w:asciiTheme="minorHAnsi" w:hAnsiTheme="minorHAnsi" w:cs="Arial"/>
          <w:lang w:val="pt-PT"/>
        </w:rPr>
        <w:t>3.5</w:t>
      </w:r>
      <w:r w:rsidR="00E80222" w:rsidRPr="00B21D3E">
        <w:rPr>
          <w:rFonts w:asciiTheme="minorHAnsi" w:hAnsiTheme="minorHAnsi" w:cs="Arial"/>
          <w:lang w:val="pt-PT"/>
        </w:rPr>
        <w:t xml:space="preserve"> </w:t>
      </w:r>
      <w:r w:rsidR="00DA0A9C" w:rsidRPr="00B21D3E">
        <w:rPr>
          <w:rFonts w:asciiTheme="minorHAnsi" w:hAnsiTheme="minorHAnsi" w:cs="Arial"/>
          <w:lang w:val="pt-PT"/>
        </w:rPr>
        <w:t>Plano de Ge</w:t>
      </w:r>
      <w:r w:rsidR="000E3983" w:rsidRPr="00B21D3E">
        <w:rPr>
          <w:rFonts w:asciiTheme="minorHAnsi" w:hAnsiTheme="minorHAnsi" w:cs="Arial"/>
          <w:lang w:val="pt-PT"/>
        </w:rPr>
        <w:t>stão</w:t>
      </w:r>
      <w:r w:rsidR="00DA0A9C" w:rsidRPr="00B21D3E">
        <w:rPr>
          <w:rFonts w:asciiTheme="minorHAnsi" w:hAnsiTheme="minorHAnsi" w:cs="Arial"/>
          <w:lang w:val="pt-PT"/>
        </w:rPr>
        <w:t xml:space="preserve"> do </w:t>
      </w:r>
      <w:r w:rsidR="001F4740" w:rsidRPr="00B21D3E">
        <w:rPr>
          <w:rFonts w:asciiTheme="minorHAnsi" w:hAnsiTheme="minorHAnsi" w:cs="Arial"/>
          <w:lang w:val="pt-PT"/>
        </w:rPr>
        <w:t>Escopo</w:t>
      </w:r>
      <w:bookmarkEnd w:id="19"/>
    </w:p>
    <w:p w:rsidR="008260C4" w:rsidRDefault="00DA0A9C" w:rsidP="000834CE">
      <w:pPr>
        <w:spacing w:line="276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finalidade deste item é definir como o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0E3983" w:rsidRPr="00B21D3E">
        <w:rPr>
          <w:rFonts w:asciiTheme="minorHAnsi" w:hAnsiTheme="minorHAnsi"/>
          <w:sz w:val="24"/>
          <w:szCs w:val="24"/>
        </w:rPr>
        <w:t xml:space="preserve"> será gerido</w:t>
      </w:r>
      <w:r w:rsidRPr="00B21D3E">
        <w:rPr>
          <w:rFonts w:asciiTheme="minorHAnsi" w:hAnsiTheme="minorHAnsi"/>
          <w:sz w:val="24"/>
          <w:szCs w:val="24"/>
        </w:rPr>
        <w:t xml:space="preserve"> e como as alterações do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Pr="00B21D3E">
        <w:rPr>
          <w:rFonts w:asciiTheme="minorHAnsi" w:hAnsiTheme="minorHAnsi"/>
          <w:sz w:val="24"/>
          <w:szCs w:val="24"/>
        </w:rPr>
        <w:t xml:space="preserve"> serão integradas ao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, através de um processo formal de avaliação de impacto, classificação de prioridade e níveis de aprovação para aceitação ou não da alteração solicitada. A tabela a seguir mostra os principais pontos envolvidos neste processo.</w:t>
      </w:r>
    </w:p>
    <w:p w:rsidR="000834CE" w:rsidRPr="000834CE" w:rsidRDefault="000834CE" w:rsidP="000834CE">
      <w:pPr>
        <w:spacing w:line="276" w:lineRule="auto"/>
        <w:rPr>
          <w:rFonts w:asciiTheme="minorHAnsi" w:hAnsiTheme="minorHAnsi"/>
          <w:sz w:val="12"/>
          <w:szCs w:val="12"/>
        </w:rPr>
      </w:pPr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2835"/>
        <w:gridCol w:w="6835"/>
      </w:tblGrid>
      <w:tr w:rsidR="000A26CE" w:rsidRPr="00B21D3E" w:rsidTr="007F1434">
        <w:tc>
          <w:tcPr>
            <w:tcW w:w="2835" w:type="dxa"/>
            <w:shd w:val="clear" w:color="auto" w:fill="1F497D"/>
            <w:vAlign w:val="center"/>
          </w:tcPr>
          <w:p w:rsidR="00E80222" w:rsidRPr="00B21D3E" w:rsidRDefault="00E80222" w:rsidP="000834CE">
            <w:pPr>
              <w:spacing w:after="0" w:line="360" w:lineRule="auto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Assunto</w:t>
            </w:r>
          </w:p>
        </w:tc>
        <w:tc>
          <w:tcPr>
            <w:tcW w:w="6835" w:type="dxa"/>
            <w:shd w:val="clear" w:color="auto" w:fill="1F497D"/>
            <w:vAlign w:val="center"/>
          </w:tcPr>
          <w:p w:rsidR="00E80222" w:rsidRPr="00B21D3E" w:rsidRDefault="00E80222" w:rsidP="000834CE">
            <w:pPr>
              <w:spacing w:after="0" w:line="360" w:lineRule="auto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Gestão</w:t>
            </w:r>
          </w:p>
        </w:tc>
      </w:tr>
      <w:tr w:rsidR="00E80222" w:rsidRPr="00B21D3E" w:rsidTr="007F1434">
        <w:tc>
          <w:tcPr>
            <w:tcW w:w="2835" w:type="dxa"/>
            <w:shd w:val="clear" w:color="auto" w:fill="auto"/>
            <w:vAlign w:val="center"/>
          </w:tcPr>
          <w:p w:rsidR="00E80222" w:rsidRPr="00B21D3E" w:rsidRDefault="00E80222" w:rsidP="000834CE">
            <w:pPr>
              <w:rPr>
                <w:rFonts w:asciiTheme="minorHAnsi" w:hAnsiTheme="minorHAnsi" w:cs="Arial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Solicitação de Alteração:</w:t>
            </w:r>
          </w:p>
        </w:tc>
        <w:tc>
          <w:tcPr>
            <w:tcW w:w="6835" w:type="dxa"/>
            <w:shd w:val="clear" w:color="auto" w:fill="auto"/>
          </w:tcPr>
          <w:p w:rsidR="00E86F20" w:rsidRPr="00B21D3E" w:rsidRDefault="00E86F20" w:rsidP="000834CE">
            <w:pPr>
              <w:spacing w:after="0" w:line="360" w:lineRule="auto"/>
              <w:rPr>
                <w:rFonts w:asciiTheme="minorHAnsi" w:hAnsiTheme="minorHAnsi" w:cs="Arial"/>
                <w:szCs w:val="24"/>
              </w:rPr>
            </w:pPr>
          </w:p>
          <w:p w:rsidR="00E86F20" w:rsidRPr="00B21D3E" w:rsidRDefault="00E80222" w:rsidP="000834CE">
            <w:pPr>
              <w:rPr>
                <w:rFonts w:asciiTheme="minorHAnsi" w:hAnsiTheme="minorHAnsi" w:cs="Arial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 solicitação de alteração do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como inclusão e exclusão de 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subprodutos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pode ser encaminhada por qualquer membro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ou por pessoa externa ao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. Esta solicitação deve ser encaminhada formalmente ao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, por e-mail informando as razões da solicitação e os benefícios esperados.</w:t>
            </w:r>
          </w:p>
        </w:tc>
      </w:tr>
      <w:tr w:rsidR="00E80222" w:rsidRPr="00B21D3E" w:rsidTr="007F1434">
        <w:tc>
          <w:tcPr>
            <w:tcW w:w="2835" w:type="dxa"/>
            <w:shd w:val="clear" w:color="auto" w:fill="auto"/>
            <w:vAlign w:val="center"/>
          </w:tcPr>
          <w:p w:rsidR="00E80222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Avaliação do Impacto no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835" w:type="dxa"/>
            <w:shd w:val="clear" w:color="auto" w:fill="auto"/>
          </w:tcPr>
          <w:p w:rsidR="00E86F20" w:rsidRPr="00B21D3E" w:rsidRDefault="00E86F20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86F20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 avaliação do impacto da alteração solicitada (como impacto no cronograma, custos etc.) deve ser realizada pelo </w:t>
            </w:r>
            <w:r w:rsidR="00A63A8A" w:rsidRPr="00B21D3E">
              <w:rPr>
                <w:rFonts w:asciiTheme="minorHAnsi" w:hAnsiTheme="minorHAnsi"/>
                <w:sz w:val="24"/>
                <w:szCs w:val="24"/>
              </w:rPr>
              <w:t>Ge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rente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este deve apresentar um parecer.</w:t>
            </w:r>
          </w:p>
        </w:tc>
      </w:tr>
      <w:tr w:rsidR="00E80222" w:rsidRPr="00B21D3E" w:rsidTr="007F1434">
        <w:tc>
          <w:tcPr>
            <w:tcW w:w="2835" w:type="dxa"/>
            <w:shd w:val="clear" w:color="auto" w:fill="auto"/>
            <w:vAlign w:val="center"/>
          </w:tcPr>
          <w:p w:rsidR="00B1401E" w:rsidRPr="00B21D3E" w:rsidRDefault="00B1401E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80222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Classificação da Prioridade:</w:t>
            </w:r>
          </w:p>
        </w:tc>
        <w:tc>
          <w:tcPr>
            <w:tcW w:w="6835" w:type="dxa"/>
            <w:shd w:val="clear" w:color="auto" w:fill="auto"/>
          </w:tcPr>
          <w:p w:rsidR="00E86F20" w:rsidRPr="00B21D3E" w:rsidRDefault="00E86F20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86F20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As solicitações de alteração de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devem ser analisadas e classificadas conforme informações fornecidas pelos seus requisitantes. Normalmente terão maior prioridade as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solicitações que apresentarem maior benefício, com um custo de desenvolvimento menor.</w:t>
            </w:r>
          </w:p>
        </w:tc>
      </w:tr>
      <w:tr w:rsidR="00E80222" w:rsidRPr="00B21D3E" w:rsidTr="007F1434">
        <w:tc>
          <w:tcPr>
            <w:tcW w:w="2835" w:type="dxa"/>
            <w:shd w:val="clear" w:color="auto" w:fill="auto"/>
            <w:vAlign w:val="center"/>
          </w:tcPr>
          <w:p w:rsidR="00E80222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Processo de Aprovação:</w:t>
            </w:r>
          </w:p>
        </w:tc>
        <w:tc>
          <w:tcPr>
            <w:tcW w:w="6835" w:type="dxa"/>
            <w:shd w:val="clear" w:color="auto" w:fill="auto"/>
          </w:tcPr>
          <w:p w:rsidR="00E86F20" w:rsidRPr="00B21D3E" w:rsidRDefault="00E80222" w:rsidP="000834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 aprovação ou não das solicitações de alteração de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encaminhadas ao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="00D329D9" w:rsidRPr="00B21D3E">
              <w:rPr>
                <w:rFonts w:asciiTheme="minorHAnsi" w:hAnsiTheme="minorHAnsi"/>
                <w:sz w:val="24"/>
                <w:szCs w:val="24"/>
              </w:rPr>
              <w:t xml:space="preserve"> deve ser feita pelo 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Comité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31869" w:rsidRPr="00B21D3E">
              <w:rPr>
                <w:rFonts w:asciiTheme="minorHAnsi" w:hAnsiTheme="minorHAnsi"/>
                <w:sz w:val="24"/>
                <w:szCs w:val="24"/>
              </w:rPr>
              <w:t>Executivo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com base nas informações de custo / benefício definidas para cada solicitação. Se necessário, deverão ser envolvidos os demais níveis de aprovação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:rsidR="00DA0A9C" w:rsidRPr="00B21D3E" w:rsidRDefault="00DA0A9C" w:rsidP="000834CE">
      <w:pPr>
        <w:pStyle w:val="Ttulo1"/>
        <w:spacing w:before="0"/>
        <w:jc w:val="both"/>
        <w:rPr>
          <w:rFonts w:asciiTheme="minorHAnsi" w:hAnsiTheme="minorHAnsi"/>
        </w:rPr>
      </w:pPr>
      <w:bookmarkStart w:id="20" w:name="_Toc438539159"/>
      <w:r w:rsidRPr="00B21D3E">
        <w:rPr>
          <w:rFonts w:asciiTheme="minorHAnsi" w:hAnsiTheme="minorHAnsi"/>
        </w:rPr>
        <w:lastRenderedPageBreak/>
        <w:t xml:space="preserve">4. </w:t>
      </w:r>
      <w:bookmarkEnd w:id="14"/>
      <w:r w:rsidR="00A76449" w:rsidRPr="00B21D3E">
        <w:rPr>
          <w:rFonts w:asciiTheme="minorHAnsi" w:hAnsiTheme="minorHAnsi"/>
        </w:rPr>
        <w:t>GESTÃO DO TEMPO</w:t>
      </w:r>
      <w:bookmarkEnd w:id="20"/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Este capítulo engloba os processos necessários para assegurar a conclusão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no prazo previsto. </w:t>
      </w:r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principais pontos aqui definidos são: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Cronograma do </w:t>
      </w:r>
      <w:r w:rsidR="00786D41" w:rsidRPr="00B21D3E">
        <w:rPr>
          <w:rFonts w:asciiTheme="minorHAnsi" w:hAnsiTheme="minorHAnsi" w:cs="Arial"/>
          <w:sz w:val="24"/>
          <w:szCs w:val="24"/>
        </w:rPr>
        <w:t>Projeto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Baseline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Visão Gantt – Sumário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Visão Gantt – Detalhada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Acompanhamento do Progresso do Cronograma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DA0A9C" w:rsidRPr="00B21D3E" w:rsidRDefault="00DA0A9C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>Recursos Críticos</w:t>
      </w:r>
      <w:r w:rsidR="009E6CBE" w:rsidRPr="00B21D3E">
        <w:rPr>
          <w:rFonts w:asciiTheme="minorHAnsi" w:hAnsiTheme="minorHAnsi" w:cs="Arial"/>
          <w:sz w:val="24"/>
          <w:szCs w:val="24"/>
        </w:rPr>
        <w:t>;</w:t>
      </w:r>
    </w:p>
    <w:p w:rsidR="008260C4" w:rsidRPr="00B21D3E" w:rsidRDefault="000E3983" w:rsidP="000834CE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0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Plano de Gestão </w:t>
      </w:r>
      <w:r w:rsidR="00DA0A9C" w:rsidRPr="00B21D3E">
        <w:rPr>
          <w:rFonts w:asciiTheme="minorHAnsi" w:hAnsiTheme="minorHAnsi" w:cs="Arial"/>
          <w:sz w:val="24"/>
          <w:szCs w:val="24"/>
        </w:rPr>
        <w:t>do Cronograma</w:t>
      </w:r>
      <w:r w:rsidR="00E80222" w:rsidRPr="00B21D3E">
        <w:rPr>
          <w:rFonts w:asciiTheme="minorHAnsi" w:hAnsiTheme="minorHAnsi" w:cs="Arial"/>
          <w:sz w:val="24"/>
          <w:szCs w:val="24"/>
        </w:rPr>
        <w:t>.</w:t>
      </w:r>
      <w:bookmarkStart w:id="21" w:name="_Toc69423660"/>
    </w:p>
    <w:p w:rsidR="009E51AE" w:rsidRPr="00B21D3E" w:rsidRDefault="009E51AE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DA0A9C" w:rsidRPr="00B21D3E" w:rsidRDefault="00B47B53" w:rsidP="000834CE">
      <w:pPr>
        <w:pStyle w:val="Ttulo"/>
        <w:spacing w:line="360" w:lineRule="auto"/>
        <w:jc w:val="both"/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</w:pPr>
      <w:r w:rsidRPr="00B21D3E"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  <w:t xml:space="preserve">4.1 </w:t>
      </w:r>
      <w:r w:rsidR="00DA0A9C" w:rsidRPr="00B21D3E"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  <w:t xml:space="preserve">Cronograma do </w:t>
      </w:r>
      <w:r w:rsidR="00786D41" w:rsidRPr="00B21D3E"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  <w:t>Projeto</w:t>
      </w:r>
      <w:bookmarkEnd w:id="21"/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cronograma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é construído a partir do Dicionário da WBS, </w:t>
      </w:r>
      <w:r w:rsidR="005849F1" w:rsidRPr="00B21D3E">
        <w:rPr>
          <w:rFonts w:asciiTheme="minorHAnsi" w:hAnsiTheme="minorHAnsi"/>
          <w:sz w:val="24"/>
          <w:szCs w:val="24"/>
        </w:rPr>
        <w:t>e definido</w:t>
      </w:r>
      <w:r w:rsidRPr="00B21D3E">
        <w:rPr>
          <w:rFonts w:asciiTheme="minorHAnsi" w:hAnsiTheme="minorHAnsi"/>
          <w:sz w:val="24"/>
          <w:szCs w:val="24"/>
        </w:rPr>
        <w:t xml:space="preserve"> de acordo com as necessidades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, com especial atenção aos possíve</w:t>
      </w:r>
      <w:r w:rsidR="005849F1" w:rsidRPr="00B21D3E">
        <w:rPr>
          <w:rFonts w:asciiTheme="minorHAnsi" w:hAnsiTheme="minorHAnsi"/>
          <w:sz w:val="24"/>
          <w:szCs w:val="24"/>
        </w:rPr>
        <w:t>is caminhos críticos ou pontos de retenção</w:t>
      </w:r>
      <w:r w:rsidRPr="00B21D3E">
        <w:rPr>
          <w:rFonts w:asciiTheme="minorHAnsi" w:hAnsiTheme="minorHAnsi"/>
          <w:sz w:val="24"/>
          <w:szCs w:val="24"/>
        </w:rPr>
        <w:t xml:space="preserve">. Deve-se levar em consideração, sempre que possível, </w:t>
      </w:r>
      <w:r w:rsidR="00CF1E53" w:rsidRPr="00B21D3E">
        <w:rPr>
          <w:rFonts w:asciiTheme="minorHAnsi" w:hAnsiTheme="minorHAnsi"/>
          <w:sz w:val="24"/>
          <w:szCs w:val="24"/>
        </w:rPr>
        <w:t>constrangimentos</w:t>
      </w:r>
      <w:r w:rsidRPr="00B21D3E">
        <w:rPr>
          <w:rFonts w:asciiTheme="minorHAnsi" w:hAnsiTheme="minorHAnsi"/>
          <w:sz w:val="24"/>
          <w:szCs w:val="24"/>
        </w:rPr>
        <w:t xml:space="preserve"> ou sinergias entre as agendas dos participantes.</w:t>
      </w:r>
    </w:p>
    <w:p w:rsidR="00BD24FD" w:rsidRPr="00B21D3E" w:rsidRDefault="00BD24FD" w:rsidP="000834CE">
      <w:pPr>
        <w:pStyle w:val="Ttulo"/>
        <w:spacing w:line="360" w:lineRule="auto"/>
        <w:jc w:val="both"/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</w:pPr>
      <w:bookmarkStart w:id="22" w:name="_Toc53374580"/>
      <w:bookmarkStart w:id="23" w:name="_Toc53374619"/>
      <w:bookmarkStart w:id="24" w:name="_Toc53385759"/>
      <w:bookmarkStart w:id="25" w:name="_Toc64365918"/>
      <w:bookmarkStart w:id="26" w:name="_Toc64719006"/>
    </w:p>
    <w:p w:rsidR="00DA0A9C" w:rsidRPr="00B21D3E" w:rsidRDefault="00B47B53" w:rsidP="000834CE">
      <w:pPr>
        <w:pStyle w:val="Ttulo"/>
        <w:spacing w:line="360" w:lineRule="auto"/>
        <w:jc w:val="both"/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</w:pPr>
      <w:r w:rsidRPr="00B21D3E"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  <w:t xml:space="preserve">4.2 </w:t>
      </w:r>
      <w:r w:rsidR="00DA0A9C" w:rsidRPr="00B21D3E">
        <w:rPr>
          <w:rFonts w:asciiTheme="minorHAnsi" w:hAnsiTheme="minorHAnsi"/>
          <w:bCs/>
          <w:iCs/>
          <w:smallCaps w:val="0"/>
          <w:spacing w:val="0"/>
          <w:sz w:val="24"/>
          <w:szCs w:val="22"/>
          <w:lang w:eastAsia="x-none"/>
        </w:rPr>
        <w:t>Baseline</w:t>
      </w:r>
      <w:bookmarkEnd w:id="22"/>
      <w:bookmarkEnd w:id="23"/>
      <w:bookmarkEnd w:id="24"/>
      <w:bookmarkEnd w:id="25"/>
      <w:bookmarkEnd w:id="26"/>
    </w:p>
    <w:p w:rsidR="00CF1675" w:rsidRPr="00B21D3E" w:rsidRDefault="00CF1675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baseline das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foi registado e não deve ser modificado, pois as datas foram acordadas entre as partes como sendo o cronograma oficial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.</w:t>
      </w:r>
    </w:p>
    <w:p w:rsidR="00DA0A9C" w:rsidRPr="00B21D3E" w:rsidRDefault="00CF1675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As m</w:t>
      </w:r>
      <w:r w:rsidR="00DA0A9C" w:rsidRPr="00B21D3E">
        <w:rPr>
          <w:rFonts w:asciiTheme="minorHAnsi" w:hAnsiTheme="minorHAnsi"/>
          <w:sz w:val="24"/>
          <w:szCs w:val="24"/>
        </w:rPr>
        <w:t xml:space="preserve">odificações que impliquem em atrasos em relação à conclusão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, pacotes de trabalho definidos no WBS ou outro </w:t>
      </w:r>
      <w:r w:rsidR="0042671F" w:rsidRPr="00B21D3E">
        <w:rPr>
          <w:rFonts w:asciiTheme="minorHAnsi" w:hAnsiTheme="minorHAnsi"/>
          <w:sz w:val="24"/>
          <w:szCs w:val="24"/>
        </w:rPr>
        <w:t>fator</w:t>
      </w:r>
      <w:r w:rsidR="00DA0A9C" w:rsidRPr="00B21D3E">
        <w:rPr>
          <w:rFonts w:asciiTheme="minorHAnsi" w:hAnsiTheme="minorHAnsi"/>
          <w:sz w:val="24"/>
          <w:szCs w:val="24"/>
        </w:rPr>
        <w:t xml:space="preserve"> relevante para 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deverão ser realizadas mediante a aprovação do </w:t>
      </w:r>
      <w:r w:rsidR="008260C4" w:rsidRPr="00B21D3E">
        <w:rPr>
          <w:rFonts w:asciiTheme="minorHAnsi" w:hAnsiTheme="minorHAnsi"/>
          <w:sz w:val="24"/>
          <w:szCs w:val="24"/>
        </w:rPr>
        <w:t>documento “</w:t>
      </w:r>
      <w:r w:rsidR="00DA0A9C" w:rsidRPr="00B21D3E">
        <w:rPr>
          <w:rFonts w:asciiTheme="minorHAnsi" w:hAnsiTheme="minorHAnsi"/>
          <w:sz w:val="24"/>
          <w:szCs w:val="24"/>
        </w:rPr>
        <w:t>Solicitação</w:t>
      </w:r>
      <w:r w:rsidR="000E3983" w:rsidRPr="00B21D3E">
        <w:rPr>
          <w:rFonts w:asciiTheme="minorHAnsi" w:hAnsiTheme="minorHAnsi"/>
          <w:sz w:val="24"/>
          <w:szCs w:val="24"/>
        </w:rPr>
        <w:t xml:space="preserve"> de Mudanças”</w:t>
      </w:r>
      <w:r w:rsidR="002936EB" w:rsidRPr="00B21D3E">
        <w:rPr>
          <w:rFonts w:asciiTheme="minorHAnsi" w:hAnsiTheme="minorHAnsi"/>
          <w:sz w:val="24"/>
          <w:szCs w:val="24"/>
        </w:rPr>
        <w:t xml:space="preserve"> (</w:t>
      </w:r>
      <w:r w:rsidR="008260C4" w:rsidRPr="00B21D3E">
        <w:rPr>
          <w:rFonts w:asciiTheme="minorHAnsi" w:hAnsiTheme="minorHAnsi"/>
          <w:sz w:val="24"/>
          <w:szCs w:val="24"/>
        </w:rPr>
        <w:t>CR – Change Request</w:t>
      </w:r>
      <w:r w:rsidR="002936EB" w:rsidRPr="00B21D3E">
        <w:rPr>
          <w:rFonts w:asciiTheme="minorHAnsi" w:hAnsiTheme="minorHAnsi"/>
          <w:sz w:val="24"/>
          <w:szCs w:val="24"/>
        </w:rPr>
        <w:t>)</w:t>
      </w:r>
      <w:r w:rsidR="000E3983" w:rsidRPr="00B21D3E">
        <w:rPr>
          <w:rFonts w:asciiTheme="minorHAnsi" w:hAnsiTheme="minorHAnsi"/>
          <w:sz w:val="24"/>
          <w:szCs w:val="24"/>
        </w:rPr>
        <w:t>. Somente o Ge</w:t>
      </w:r>
      <w:r w:rsidR="008260C4" w:rsidRPr="00B21D3E">
        <w:rPr>
          <w:rFonts w:asciiTheme="minorHAnsi" w:hAnsiTheme="minorHAnsi"/>
          <w:sz w:val="24"/>
          <w:szCs w:val="24"/>
        </w:rPr>
        <w:t>rente</w:t>
      </w:r>
      <w:r w:rsidR="00DA0A9C" w:rsidRPr="00B21D3E">
        <w:rPr>
          <w:rFonts w:asciiTheme="minorHAnsi" w:hAnsiTheme="minorHAnsi"/>
          <w:sz w:val="24"/>
          <w:szCs w:val="24"/>
        </w:rPr>
        <w:t xml:space="preserve"> d</w:t>
      </w:r>
      <w:r w:rsidR="008260C4" w:rsidRPr="00B21D3E">
        <w:rPr>
          <w:rFonts w:asciiTheme="minorHAnsi" w:hAnsiTheme="minorHAnsi"/>
          <w:sz w:val="24"/>
          <w:szCs w:val="24"/>
        </w:rPr>
        <w:t>o</w:t>
      </w:r>
      <w:r w:rsidR="00DA0A9C" w:rsidRPr="00B21D3E">
        <w:rPr>
          <w:rFonts w:asciiTheme="minorHAnsi" w:hAnsiTheme="minorHAnsi"/>
          <w:sz w:val="24"/>
          <w:szCs w:val="24"/>
        </w:rPr>
        <w:t xml:space="preserve">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</w:t>
      </w:r>
      <w:r w:rsidR="008260C4" w:rsidRPr="00B21D3E">
        <w:rPr>
          <w:rFonts w:asciiTheme="minorHAnsi" w:hAnsiTheme="minorHAnsi"/>
          <w:sz w:val="24"/>
          <w:szCs w:val="24"/>
        </w:rPr>
        <w:t xml:space="preserve">do Cliente </w:t>
      </w:r>
      <w:r w:rsidR="00DA0A9C" w:rsidRPr="00B21D3E">
        <w:rPr>
          <w:rFonts w:asciiTheme="minorHAnsi" w:hAnsiTheme="minorHAnsi"/>
          <w:sz w:val="24"/>
          <w:szCs w:val="24"/>
        </w:rPr>
        <w:t xml:space="preserve">poderá </w:t>
      </w:r>
      <w:r w:rsidR="008260C4" w:rsidRPr="00B21D3E">
        <w:rPr>
          <w:rFonts w:asciiTheme="minorHAnsi" w:hAnsiTheme="minorHAnsi"/>
          <w:sz w:val="24"/>
          <w:szCs w:val="24"/>
        </w:rPr>
        <w:t>solicitar e autorizar a referida mudança</w:t>
      </w:r>
      <w:r w:rsidR="00DA0A9C" w:rsidRPr="00B21D3E">
        <w:rPr>
          <w:rFonts w:asciiTheme="minorHAnsi" w:hAnsiTheme="minorHAnsi"/>
          <w:sz w:val="24"/>
          <w:szCs w:val="24"/>
        </w:rPr>
        <w:t>.</w:t>
      </w:r>
    </w:p>
    <w:p w:rsidR="00B47B53" w:rsidRPr="00B21D3E" w:rsidRDefault="00B47B53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bookmarkStart w:id="27" w:name="_Toc69423661"/>
    </w:p>
    <w:p w:rsidR="008260C4" w:rsidRPr="00B21D3E" w:rsidRDefault="008260C4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8260C4" w:rsidRPr="00B21D3E" w:rsidRDefault="008260C4" w:rsidP="000834CE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0834CE" w:rsidRDefault="00B47B53" w:rsidP="00C03365">
      <w:pPr>
        <w:pStyle w:val="Ttulo2"/>
        <w:jc w:val="both"/>
        <w:rPr>
          <w:rFonts w:asciiTheme="minorHAnsi" w:hAnsiTheme="minorHAnsi"/>
          <w:noProof/>
          <w:lang w:val="pt-BR"/>
        </w:rPr>
      </w:pPr>
      <w:bookmarkStart w:id="28" w:name="_Toc438539160"/>
      <w:proofErr w:type="gramStart"/>
      <w:r w:rsidRPr="00B21D3E">
        <w:rPr>
          <w:rFonts w:asciiTheme="minorHAnsi" w:hAnsiTheme="minorHAnsi" w:cs="Arial"/>
          <w:lang w:val="pt-PT"/>
        </w:rPr>
        <w:lastRenderedPageBreak/>
        <w:t xml:space="preserve">4.3 </w:t>
      </w:r>
      <w:r w:rsidR="00DA0A9C" w:rsidRPr="00B21D3E">
        <w:rPr>
          <w:rFonts w:asciiTheme="minorHAnsi" w:hAnsiTheme="minorHAnsi" w:cs="Arial"/>
          <w:lang w:val="pt-PT"/>
        </w:rPr>
        <w:t>Visão</w:t>
      </w:r>
      <w:proofErr w:type="gramEnd"/>
      <w:r w:rsidR="00DA0A9C" w:rsidRPr="00B21D3E">
        <w:rPr>
          <w:rFonts w:asciiTheme="minorHAnsi" w:hAnsiTheme="minorHAnsi" w:cs="Arial"/>
          <w:lang w:val="pt-PT"/>
        </w:rPr>
        <w:t xml:space="preserve"> Gantt </w:t>
      </w:r>
      <w:r w:rsidR="00CE4ACD" w:rsidRPr="00B21D3E">
        <w:rPr>
          <w:rFonts w:asciiTheme="minorHAnsi" w:hAnsiTheme="minorHAnsi" w:cs="Arial"/>
          <w:lang w:val="pt-PT"/>
        </w:rPr>
        <w:t>–</w:t>
      </w:r>
      <w:r w:rsidR="00DA0A9C" w:rsidRPr="00B21D3E">
        <w:rPr>
          <w:rFonts w:asciiTheme="minorHAnsi" w:hAnsiTheme="minorHAnsi" w:cs="Arial"/>
          <w:lang w:val="pt-PT"/>
        </w:rPr>
        <w:t xml:space="preserve"> Sumário</w:t>
      </w:r>
      <w:bookmarkEnd w:id="27"/>
      <w:r w:rsidR="00CA5956" w:rsidRPr="00B21D3E">
        <w:rPr>
          <w:rFonts w:asciiTheme="minorHAnsi" w:hAnsiTheme="minorHAnsi" w:cs="Arial"/>
          <w:lang w:val="pt-PT"/>
        </w:rPr>
        <w:t xml:space="preserve"> (Cronograma Macro):</w:t>
      </w:r>
      <w:bookmarkEnd w:id="28"/>
    </w:p>
    <w:p w:rsidR="000834CE" w:rsidRDefault="000834CE" w:rsidP="000834CE">
      <w:pPr>
        <w:rPr>
          <w:rFonts w:asciiTheme="minorHAnsi" w:hAnsiTheme="minorHAnsi"/>
          <w:noProof/>
          <w:lang w:val="pt-BR"/>
        </w:rPr>
      </w:pPr>
    </w:p>
    <w:p w:rsidR="000834CE" w:rsidRDefault="00E05835" w:rsidP="000834CE">
      <w:pPr>
        <w:rPr>
          <w:rFonts w:asciiTheme="minorHAnsi" w:hAnsiTheme="minorHAnsi"/>
          <w:noProof/>
          <w:lang w:val="pt-BR"/>
        </w:rPr>
      </w:pPr>
      <w:r w:rsidRPr="00E05835">
        <w:drawing>
          <wp:inline distT="0" distB="0" distL="0" distR="0" wp14:anchorId="56288AB8" wp14:editId="6C5E9E6A">
            <wp:extent cx="5612130" cy="3096895"/>
            <wp:effectExtent l="19050" t="19050" r="2667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4CE" w:rsidRDefault="000834CE" w:rsidP="000834CE">
      <w:pPr>
        <w:rPr>
          <w:rFonts w:asciiTheme="minorHAnsi" w:hAnsiTheme="minorHAnsi"/>
          <w:noProof/>
          <w:lang w:val="pt-BR"/>
        </w:rPr>
      </w:pPr>
    </w:p>
    <w:p w:rsidR="000834CE" w:rsidRPr="00B21D3E" w:rsidRDefault="000834CE" w:rsidP="000834CE">
      <w:pPr>
        <w:ind w:hanging="851"/>
        <w:rPr>
          <w:rFonts w:asciiTheme="minorHAnsi" w:hAnsiTheme="minorHAnsi"/>
          <w:lang w:eastAsia="x-none"/>
        </w:rPr>
      </w:pPr>
    </w:p>
    <w:p w:rsidR="00DA0A9C" w:rsidRPr="00B21D3E" w:rsidRDefault="00B47B53" w:rsidP="000834CE">
      <w:pPr>
        <w:pStyle w:val="Ttulo2"/>
        <w:jc w:val="both"/>
        <w:rPr>
          <w:rStyle w:val="CharacterUserEntry"/>
          <w:rFonts w:asciiTheme="minorHAnsi" w:hAnsiTheme="minorHAnsi" w:cs="Arial"/>
          <w:b w:val="0"/>
          <w:bCs w:val="0"/>
          <w:lang w:val="pt-PT"/>
        </w:rPr>
      </w:pPr>
      <w:bookmarkStart w:id="29" w:name="_Toc64719010"/>
      <w:bookmarkStart w:id="30" w:name="_Toc438539162"/>
      <w:proofErr w:type="gramStart"/>
      <w:r w:rsidRPr="00B21D3E">
        <w:rPr>
          <w:rFonts w:asciiTheme="minorHAnsi" w:hAnsiTheme="minorHAnsi" w:cs="Arial"/>
          <w:lang w:val="pt-PT"/>
        </w:rPr>
        <w:t>4.5 Acompanhamento</w:t>
      </w:r>
      <w:proofErr w:type="gramEnd"/>
      <w:r w:rsidR="00DA0A9C" w:rsidRPr="00B21D3E">
        <w:rPr>
          <w:rFonts w:asciiTheme="minorHAnsi" w:hAnsiTheme="minorHAnsi" w:cs="Arial"/>
          <w:lang w:val="pt-PT"/>
        </w:rPr>
        <w:t xml:space="preserve"> </w:t>
      </w:r>
      <w:bookmarkEnd w:id="29"/>
      <w:r w:rsidR="00DA0A9C" w:rsidRPr="00B21D3E">
        <w:rPr>
          <w:rFonts w:asciiTheme="minorHAnsi" w:hAnsiTheme="minorHAnsi" w:cs="Arial"/>
          <w:lang w:val="pt-PT"/>
        </w:rPr>
        <w:t>do Progresso do Cronograma</w:t>
      </w:r>
      <w:bookmarkEnd w:id="30"/>
    </w:p>
    <w:p w:rsidR="00DA0A9C" w:rsidRPr="00B21D3E" w:rsidRDefault="00CF1675" w:rsidP="000834CE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O </w:t>
      </w:r>
      <w:r w:rsidR="003F3958" w:rsidRPr="00B21D3E">
        <w:rPr>
          <w:rFonts w:asciiTheme="minorHAnsi" w:hAnsiTheme="minorHAnsi" w:cs="Times New Roman"/>
        </w:rPr>
        <w:t>controle</w:t>
      </w:r>
      <w:r w:rsidR="00DA0A9C" w:rsidRPr="00B21D3E">
        <w:rPr>
          <w:rFonts w:asciiTheme="minorHAnsi" w:hAnsiTheme="minorHAnsi" w:cs="Times New Roman"/>
        </w:rPr>
        <w:t xml:space="preserve"> do progresso das tarefas do </w:t>
      </w:r>
      <w:r w:rsidR="00304556" w:rsidRPr="00B21D3E">
        <w:rPr>
          <w:rFonts w:asciiTheme="minorHAnsi" w:hAnsiTheme="minorHAnsi" w:cs="Times New Roman"/>
        </w:rPr>
        <w:t xml:space="preserve">cronograma ficará a cargo do </w:t>
      </w:r>
      <w:r w:rsidR="008260C4" w:rsidRPr="00B21D3E">
        <w:rPr>
          <w:rFonts w:asciiTheme="minorHAnsi" w:hAnsiTheme="minorHAnsi" w:cs="Times New Roman"/>
        </w:rPr>
        <w:t>Gerente de Projeto</w:t>
      </w:r>
      <w:r w:rsidR="00DA0A9C" w:rsidRPr="00B21D3E">
        <w:rPr>
          <w:rFonts w:asciiTheme="minorHAnsi" w:hAnsiTheme="minorHAnsi" w:cs="Times New Roman"/>
        </w:rPr>
        <w:t xml:space="preserve">. Para tanto, deverão ser realizadas reuniões semanais, das quais participarão todos os membros da equipe de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 xml:space="preserve"> que estejam envolvidos com os </w:t>
      </w:r>
      <w:r w:rsidRPr="00B21D3E">
        <w:rPr>
          <w:rFonts w:asciiTheme="minorHAnsi" w:hAnsiTheme="minorHAnsi" w:cs="Times New Roman"/>
        </w:rPr>
        <w:t>produtos</w:t>
      </w:r>
      <w:r w:rsidR="00DA0A9C" w:rsidRPr="00B21D3E">
        <w:rPr>
          <w:rFonts w:asciiTheme="minorHAnsi" w:hAnsiTheme="minorHAnsi" w:cs="Times New Roman"/>
        </w:rPr>
        <w:t xml:space="preserve"> em avaliação.</w:t>
      </w:r>
    </w:p>
    <w:p w:rsidR="00DA0A9C" w:rsidRPr="00B21D3E" w:rsidRDefault="00DA0A9C" w:rsidP="000834CE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O reporte de progresso deverá ter periodicidade de </w:t>
      </w:r>
      <w:r w:rsidR="001C68CE" w:rsidRPr="00B21D3E">
        <w:rPr>
          <w:rFonts w:asciiTheme="minorHAnsi" w:hAnsiTheme="minorHAnsi" w:cs="Times New Roman"/>
        </w:rPr>
        <w:t>atualização</w:t>
      </w:r>
      <w:r w:rsidRPr="00B21D3E">
        <w:rPr>
          <w:rFonts w:asciiTheme="minorHAnsi" w:hAnsiTheme="minorHAnsi" w:cs="Times New Roman"/>
        </w:rPr>
        <w:t xml:space="preserve"> </w:t>
      </w:r>
      <w:r w:rsidR="00B764FF" w:rsidRPr="00B21D3E">
        <w:rPr>
          <w:rFonts w:asciiTheme="minorHAnsi" w:hAnsiTheme="minorHAnsi" w:cs="Times New Roman"/>
        </w:rPr>
        <w:t>semanal</w:t>
      </w:r>
      <w:r w:rsidRPr="00B21D3E">
        <w:rPr>
          <w:rFonts w:asciiTheme="minorHAnsi" w:hAnsiTheme="minorHAnsi" w:cs="Times New Roman"/>
        </w:rPr>
        <w:t xml:space="preserve"> no mínimo.</w:t>
      </w:r>
      <w:r w:rsidR="00195E89" w:rsidRPr="00B21D3E">
        <w:rPr>
          <w:rFonts w:asciiTheme="minorHAnsi" w:hAnsiTheme="minorHAnsi" w:cs="Times New Roman"/>
        </w:rPr>
        <w:t xml:space="preserve"> </w:t>
      </w:r>
      <w:r w:rsidRPr="00B21D3E">
        <w:rPr>
          <w:rFonts w:asciiTheme="minorHAnsi" w:hAnsiTheme="minorHAnsi" w:cs="Times New Roman"/>
        </w:rPr>
        <w:t xml:space="preserve">Para facilitar um entendimento comum, serão padronizadas as seguintes medidas de progresso para cada uma das </w:t>
      </w:r>
      <w:r w:rsidR="007733B2" w:rsidRPr="00B21D3E">
        <w:rPr>
          <w:rFonts w:asciiTheme="minorHAnsi" w:hAnsiTheme="minorHAnsi" w:cs="Times New Roman"/>
        </w:rPr>
        <w:t>atividades</w:t>
      </w:r>
      <w:r w:rsidRPr="00B21D3E">
        <w:rPr>
          <w:rFonts w:asciiTheme="minorHAnsi" w:hAnsiTheme="minorHAnsi" w:cs="Times New Roman"/>
        </w:rPr>
        <w:t xml:space="preserve"> descritas no cronograma:</w:t>
      </w:r>
    </w:p>
    <w:p w:rsidR="00353036" w:rsidRPr="00B21D3E" w:rsidRDefault="00353036" w:rsidP="00B77DF8">
      <w:pPr>
        <w:pStyle w:val="SPEC02"/>
        <w:ind w:left="360"/>
        <w:jc w:val="both"/>
        <w:rPr>
          <w:rFonts w:asciiTheme="minorHAnsi" w:hAnsiTheme="minorHAnsi"/>
          <w:sz w:val="20"/>
          <w:szCs w:val="20"/>
        </w:rPr>
      </w:pPr>
    </w:p>
    <w:tbl>
      <w:tblPr>
        <w:tblW w:w="9620" w:type="dxa"/>
        <w:jc w:val="center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2285"/>
        <w:gridCol w:w="1848"/>
        <w:gridCol w:w="5487"/>
      </w:tblGrid>
      <w:tr w:rsidR="000A26CE" w:rsidRPr="00B21D3E" w:rsidTr="00E44613">
        <w:trPr>
          <w:jc w:val="center"/>
        </w:trPr>
        <w:tc>
          <w:tcPr>
            <w:tcW w:w="2285" w:type="dxa"/>
            <w:shd w:val="clear" w:color="auto" w:fill="1F497D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/>
                <w:color w:val="FFFFFF"/>
              </w:rPr>
            </w:pPr>
            <w:r w:rsidRPr="00B21D3E">
              <w:rPr>
                <w:rFonts w:asciiTheme="minorHAnsi" w:hAnsiTheme="minorHAnsi"/>
                <w:b/>
                <w:bCs/>
                <w:color w:val="FFFFFF"/>
              </w:rPr>
              <w:t>Status</w:t>
            </w:r>
          </w:p>
        </w:tc>
        <w:tc>
          <w:tcPr>
            <w:tcW w:w="1848" w:type="dxa"/>
            <w:shd w:val="clear" w:color="auto" w:fill="1F497D"/>
            <w:vAlign w:val="center"/>
          </w:tcPr>
          <w:p w:rsidR="00416533" w:rsidRPr="00B21D3E" w:rsidRDefault="00416533" w:rsidP="002E70E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>% Progresso</w:t>
            </w:r>
          </w:p>
        </w:tc>
        <w:tc>
          <w:tcPr>
            <w:tcW w:w="5487" w:type="dxa"/>
            <w:shd w:val="clear" w:color="auto" w:fill="1F497D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/>
                <w:color w:val="FFFFFF"/>
              </w:rPr>
            </w:pPr>
            <w:r w:rsidRPr="00B21D3E">
              <w:rPr>
                <w:rFonts w:asciiTheme="minorHAnsi" w:hAnsiTheme="minorHAnsi"/>
                <w:b/>
                <w:bCs/>
                <w:color w:val="FFFFFF"/>
              </w:rPr>
              <w:t>Quando deve ser Utilizado</w:t>
            </w:r>
          </w:p>
        </w:tc>
      </w:tr>
      <w:tr w:rsidR="00416533" w:rsidRPr="00B21D3E" w:rsidTr="00E44613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Não iniciado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0%</w:t>
            </w:r>
          </w:p>
        </w:tc>
        <w:tc>
          <w:tcPr>
            <w:tcW w:w="5487" w:type="dxa"/>
            <w:shd w:val="clear" w:color="auto" w:fill="auto"/>
          </w:tcPr>
          <w:p w:rsidR="00416533" w:rsidRPr="00B21D3E" w:rsidRDefault="00416533" w:rsidP="002E70E1">
            <w:pPr>
              <w:pStyle w:val="SPEC02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Utilizado quando a </w:t>
            </w:r>
            <w:r w:rsidR="007733B2" w:rsidRPr="00B21D3E">
              <w:rPr>
                <w:rFonts w:asciiTheme="minorHAnsi" w:hAnsiTheme="minorHAnsi" w:cs="Times New Roman"/>
              </w:rPr>
              <w:t>atividade</w:t>
            </w:r>
            <w:r w:rsidRPr="00B21D3E">
              <w:rPr>
                <w:rFonts w:asciiTheme="minorHAnsi" w:hAnsiTheme="minorHAnsi" w:cs="Times New Roman"/>
              </w:rPr>
              <w:t xml:space="preserve"> a ser realizada ainda não foi iniciada.</w:t>
            </w:r>
          </w:p>
        </w:tc>
      </w:tr>
      <w:tr w:rsidR="00416533" w:rsidRPr="00B21D3E" w:rsidTr="00E44613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Em andamento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25%</w:t>
            </w:r>
          </w:p>
        </w:tc>
        <w:tc>
          <w:tcPr>
            <w:tcW w:w="5487" w:type="dxa"/>
            <w:shd w:val="clear" w:color="auto" w:fill="auto"/>
          </w:tcPr>
          <w:p w:rsidR="00416533" w:rsidRPr="00B21D3E" w:rsidRDefault="00416533" w:rsidP="002E70E1">
            <w:pPr>
              <w:pStyle w:val="SPEC02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Indica que o trabalho a ser realizado já foi iniciado.</w:t>
            </w:r>
          </w:p>
        </w:tc>
      </w:tr>
      <w:tr w:rsidR="00416533" w:rsidRPr="00B21D3E" w:rsidTr="00E44613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Em aprovação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50%</w:t>
            </w:r>
          </w:p>
        </w:tc>
        <w:tc>
          <w:tcPr>
            <w:tcW w:w="5487" w:type="dxa"/>
            <w:shd w:val="clear" w:color="auto" w:fill="auto"/>
          </w:tcPr>
          <w:p w:rsidR="00416533" w:rsidRPr="00B21D3E" w:rsidRDefault="00416533" w:rsidP="002E70E1">
            <w:pPr>
              <w:pStyle w:val="SPEC02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Indica que o trabalho foi finalizado e está passando pelo processo de aceitação.</w:t>
            </w:r>
          </w:p>
        </w:tc>
      </w:tr>
      <w:tr w:rsidR="00416533" w:rsidRPr="00B21D3E" w:rsidTr="00E44613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Aprovação condicional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75%</w:t>
            </w:r>
          </w:p>
        </w:tc>
        <w:tc>
          <w:tcPr>
            <w:tcW w:w="5487" w:type="dxa"/>
            <w:shd w:val="clear" w:color="auto" w:fill="auto"/>
          </w:tcPr>
          <w:p w:rsidR="00416533" w:rsidRPr="00B21D3E" w:rsidRDefault="00416533" w:rsidP="002E70E1">
            <w:pPr>
              <w:pStyle w:val="SPEC02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Indica que o trabalho já passou pelo processo de aceitação e uma lista de pendência foi gerada.</w:t>
            </w:r>
          </w:p>
        </w:tc>
      </w:tr>
      <w:tr w:rsidR="00416533" w:rsidRPr="00B21D3E" w:rsidTr="00E44613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lastRenderedPageBreak/>
              <w:t>Aceito / finalizado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6533" w:rsidRPr="00B21D3E" w:rsidRDefault="00416533" w:rsidP="002E70E1">
            <w:pPr>
              <w:pStyle w:val="SPEC02"/>
              <w:jc w:val="center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100%</w:t>
            </w:r>
          </w:p>
        </w:tc>
        <w:tc>
          <w:tcPr>
            <w:tcW w:w="5487" w:type="dxa"/>
            <w:shd w:val="clear" w:color="auto" w:fill="auto"/>
          </w:tcPr>
          <w:p w:rsidR="00416533" w:rsidRPr="00B21D3E" w:rsidRDefault="00416533" w:rsidP="002E70E1">
            <w:pPr>
              <w:pStyle w:val="SPEC02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Indica que o trabalho foi finalizado e o </w:t>
            </w:r>
            <w:r w:rsidR="00AB125D" w:rsidRPr="00B21D3E">
              <w:rPr>
                <w:rFonts w:asciiTheme="minorHAnsi" w:hAnsiTheme="minorHAnsi" w:cs="Times New Roman"/>
              </w:rPr>
              <w:t>produto</w:t>
            </w:r>
            <w:r w:rsidRPr="00B21D3E">
              <w:rPr>
                <w:rFonts w:asciiTheme="minorHAnsi" w:hAnsiTheme="minorHAnsi" w:cs="Times New Roman"/>
              </w:rPr>
              <w:t xml:space="preserve"> é considerado entregue.</w:t>
            </w:r>
          </w:p>
        </w:tc>
      </w:tr>
    </w:tbl>
    <w:p w:rsidR="00353036" w:rsidRPr="00B21D3E" w:rsidRDefault="00353036" w:rsidP="00B77DF8">
      <w:pPr>
        <w:pStyle w:val="SPEC02"/>
        <w:ind w:left="360"/>
        <w:jc w:val="both"/>
        <w:rPr>
          <w:rFonts w:asciiTheme="minorHAnsi" w:hAnsiTheme="minorHAnsi"/>
          <w:sz w:val="20"/>
          <w:szCs w:val="20"/>
        </w:rPr>
      </w:pPr>
    </w:p>
    <w:p w:rsidR="00DA0A9C" w:rsidRPr="00B21D3E" w:rsidRDefault="00416533" w:rsidP="00416533">
      <w:pPr>
        <w:pStyle w:val="Ttulo2"/>
        <w:spacing w:before="0" w:after="0" w:line="360" w:lineRule="auto"/>
        <w:rPr>
          <w:rFonts w:asciiTheme="minorHAnsi" w:hAnsiTheme="minorHAnsi" w:cs="Arial"/>
          <w:szCs w:val="24"/>
          <w:lang w:val="pt-PT"/>
        </w:rPr>
      </w:pPr>
      <w:bookmarkStart w:id="31" w:name="_Toc438539163"/>
      <w:bookmarkStart w:id="32" w:name="_Toc69423664"/>
      <w:r w:rsidRPr="00B21D3E">
        <w:rPr>
          <w:rFonts w:asciiTheme="minorHAnsi" w:hAnsiTheme="minorHAnsi" w:cs="Arial"/>
          <w:szCs w:val="24"/>
          <w:lang w:val="pt-PT"/>
        </w:rPr>
        <w:t xml:space="preserve">4.6 </w:t>
      </w:r>
      <w:r w:rsidR="00DA0A9C" w:rsidRPr="00B21D3E">
        <w:rPr>
          <w:rFonts w:asciiTheme="minorHAnsi" w:hAnsiTheme="minorHAnsi" w:cs="Arial"/>
          <w:szCs w:val="24"/>
          <w:lang w:val="pt-PT"/>
        </w:rPr>
        <w:t>Recursos Críticos</w:t>
      </w:r>
      <w:bookmarkEnd w:id="31"/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Entende-se por recursos críticos, os recursos humanos e/ou materiais, em caso de indisponibilidade, podem causar impactos significativos na condução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.</w:t>
      </w:r>
    </w:p>
    <w:p w:rsidR="00FF7110" w:rsidRPr="00B21D3E" w:rsidRDefault="00FF7110" w:rsidP="000834CE">
      <w:pPr>
        <w:pStyle w:val="Corpodetexto"/>
        <w:spacing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B21D3E">
        <w:rPr>
          <w:rFonts w:asciiTheme="minorHAnsi" w:hAnsiTheme="minorHAnsi" w:cs="Times New Roman"/>
          <w:sz w:val="24"/>
          <w:szCs w:val="24"/>
        </w:rPr>
        <w:t>Os consultores d</w:t>
      </w:r>
      <w:r w:rsidR="00681335" w:rsidRPr="00B21D3E">
        <w:rPr>
          <w:rFonts w:asciiTheme="minorHAnsi" w:hAnsiTheme="minorHAnsi" w:cs="Times New Roman"/>
          <w:sz w:val="24"/>
          <w:szCs w:val="24"/>
        </w:rPr>
        <w:t xml:space="preserve">a </w:t>
      </w:r>
      <w:r w:rsidR="008260C4" w:rsidRPr="00B21D3E">
        <w:rPr>
          <w:rFonts w:asciiTheme="minorHAnsi" w:hAnsiTheme="minorHAnsi" w:cs="Times New Roman"/>
          <w:sz w:val="24"/>
          <w:szCs w:val="24"/>
        </w:rPr>
        <w:t>HRST</w:t>
      </w:r>
      <w:r w:rsidRPr="00B21D3E">
        <w:rPr>
          <w:rFonts w:asciiTheme="minorHAnsi" w:hAnsiTheme="minorHAnsi" w:cs="Times New Roman"/>
          <w:sz w:val="24"/>
          <w:szCs w:val="24"/>
        </w:rPr>
        <w:t xml:space="preserve"> e os </w:t>
      </w:r>
      <w:r w:rsidR="002D7E0D" w:rsidRPr="00B21D3E">
        <w:rPr>
          <w:rFonts w:asciiTheme="minorHAnsi" w:hAnsiTheme="minorHAnsi" w:cs="Times New Roman"/>
          <w:sz w:val="24"/>
          <w:szCs w:val="24"/>
        </w:rPr>
        <w:t xml:space="preserve">utilizadores </w:t>
      </w:r>
      <w:r w:rsidRPr="00B21D3E">
        <w:rPr>
          <w:rFonts w:asciiTheme="minorHAnsi" w:hAnsiTheme="minorHAnsi" w:cs="Times New Roman"/>
          <w:sz w:val="24"/>
          <w:szCs w:val="24"/>
        </w:rPr>
        <w:t xml:space="preserve">chave são os recursos humanos essenciais à realização do </w:t>
      </w:r>
      <w:r w:rsidR="00786D41" w:rsidRPr="00B21D3E">
        <w:rPr>
          <w:rFonts w:asciiTheme="minorHAnsi" w:hAnsiTheme="minorHAnsi" w:cs="Times New Roman"/>
          <w:sz w:val="24"/>
          <w:szCs w:val="24"/>
        </w:rPr>
        <w:t>projeto</w:t>
      </w:r>
      <w:r w:rsidRPr="00B21D3E">
        <w:rPr>
          <w:rFonts w:asciiTheme="minorHAnsi" w:hAnsiTheme="minorHAnsi" w:cs="Times New Roman"/>
          <w:sz w:val="24"/>
          <w:szCs w:val="24"/>
        </w:rPr>
        <w:t xml:space="preserve">, e devem estar disponíveis para o </w:t>
      </w:r>
      <w:r w:rsidR="00786D41" w:rsidRPr="00B21D3E">
        <w:rPr>
          <w:rFonts w:asciiTheme="minorHAnsi" w:hAnsiTheme="minorHAnsi" w:cs="Times New Roman"/>
          <w:sz w:val="24"/>
          <w:szCs w:val="24"/>
        </w:rPr>
        <w:t>projeto</w:t>
      </w:r>
      <w:r w:rsidRPr="00B21D3E">
        <w:rPr>
          <w:rFonts w:asciiTheme="minorHAnsi" w:hAnsiTheme="minorHAnsi" w:cs="Times New Roman"/>
          <w:sz w:val="24"/>
          <w:szCs w:val="24"/>
        </w:rPr>
        <w:t xml:space="preserve"> conforme as datas especificadas no cronograma e na agenda de </w:t>
      </w:r>
      <w:r w:rsidR="007733B2" w:rsidRPr="00B21D3E">
        <w:rPr>
          <w:rFonts w:asciiTheme="minorHAnsi" w:hAnsiTheme="minorHAnsi" w:cs="Times New Roman"/>
          <w:sz w:val="24"/>
          <w:szCs w:val="24"/>
        </w:rPr>
        <w:t>atividades</w:t>
      </w:r>
      <w:r w:rsidRPr="00B21D3E">
        <w:rPr>
          <w:rFonts w:asciiTheme="minorHAnsi" w:hAnsiTheme="minorHAnsi" w:cs="Times New Roman"/>
          <w:sz w:val="24"/>
          <w:szCs w:val="24"/>
        </w:rPr>
        <w:t>.</w:t>
      </w:r>
    </w:p>
    <w:p w:rsidR="003869F0" w:rsidRPr="00B21D3E" w:rsidRDefault="00E601AD" w:rsidP="000834CE">
      <w:pPr>
        <w:pStyle w:val="Corpodetexto"/>
        <w:spacing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B21D3E">
        <w:rPr>
          <w:rFonts w:asciiTheme="minorHAnsi" w:hAnsiTheme="minorHAnsi" w:cs="Times New Roman"/>
          <w:sz w:val="24"/>
          <w:szCs w:val="24"/>
        </w:rPr>
        <w:t xml:space="preserve">A disponibilização da </w:t>
      </w:r>
      <w:r w:rsidR="00982F8C" w:rsidRPr="00B21D3E">
        <w:rPr>
          <w:rFonts w:asciiTheme="minorHAnsi" w:hAnsiTheme="minorHAnsi" w:cs="Times New Roman"/>
          <w:sz w:val="24"/>
          <w:szCs w:val="24"/>
        </w:rPr>
        <w:t>infraestrutura</w:t>
      </w:r>
      <w:r w:rsidRPr="00B21D3E">
        <w:rPr>
          <w:rFonts w:asciiTheme="minorHAnsi" w:hAnsiTheme="minorHAnsi" w:cs="Times New Roman"/>
          <w:sz w:val="24"/>
          <w:szCs w:val="24"/>
        </w:rPr>
        <w:t xml:space="preserve"> para a realização do </w:t>
      </w:r>
      <w:r w:rsidR="00786D41" w:rsidRPr="00B21D3E">
        <w:rPr>
          <w:rFonts w:asciiTheme="minorHAnsi" w:hAnsiTheme="minorHAnsi" w:cs="Times New Roman"/>
          <w:sz w:val="24"/>
          <w:szCs w:val="24"/>
        </w:rPr>
        <w:t>projeto</w:t>
      </w:r>
      <w:r w:rsidRPr="00B21D3E">
        <w:rPr>
          <w:rFonts w:asciiTheme="minorHAnsi" w:hAnsiTheme="minorHAnsi" w:cs="Times New Roman"/>
          <w:sz w:val="24"/>
          <w:szCs w:val="24"/>
        </w:rPr>
        <w:t xml:space="preserve"> também é vital para que seja possível rea</w:t>
      </w:r>
      <w:r w:rsidR="003869F0" w:rsidRPr="00B21D3E">
        <w:rPr>
          <w:rFonts w:asciiTheme="minorHAnsi" w:hAnsiTheme="minorHAnsi" w:cs="Times New Roman"/>
          <w:sz w:val="24"/>
          <w:szCs w:val="24"/>
        </w:rPr>
        <w:t>l</w:t>
      </w:r>
      <w:r w:rsidRPr="00B21D3E">
        <w:rPr>
          <w:rFonts w:asciiTheme="minorHAnsi" w:hAnsiTheme="minorHAnsi" w:cs="Times New Roman"/>
          <w:sz w:val="24"/>
          <w:szCs w:val="24"/>
        </w:rPr>
        <w:t>izar as devidas configurações e desenvolvimentos do sistema.</w:t>
      </w:r>
      <w:bookmarkStart w:id="33" w:name="_Toc69423753"/>
    </w:p>
    <w:p w:rsidR="00982F8C" w:rsidRPr="00B21D3E" w:rsidRDefault="00982F8C" w:rsidP="008260C4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DA0A9C" w:rsidRPr="00B21D3E" w:rsidRDefault="00DA0A9C" w:rsidP="008260C4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Plano de Ge</w:t>
      </w:r>
      <w:r w:rsidR="005462E6" w:rsidRPr="00B21D3E">
        <w:rPr>
          <w:rFonts w:asciiTheme="minorHAnsi" w:hAnsiTheme="minorHAnsi"/>
          <w:sz w:val="24"/>
          <w:szCs w:val="24"/>
        </w:rPr>
        <w:t>stão</w:t>
      </w:r>
      <w:r w:rsidRPr="00B21D3E">
        <w:rPr>
          <w:rFonts w:asciiTheme="minorHAnsi" w:hAnsiTheme="minorHAnsi"/>
          <w:sz w:val="24"/>
          <w:szCs w:val="24"/>
        </w:rPr>
        <w:t xml:space="preserve"> do Cronograma</w:t>
      </w:r>
      <w:bookmarkEnd w:id="33"/>
      <w:r w:rsidRPr="00B21D3E">
        <w:rPr>
          <w:rFonts w:asciiTheme="minorHAnsi" w:hAnsiTheme="minorHAnsi"/>
          <w:sz w:val="24"/>
          <w:szCs w:val="24"/>
        </w:rPr>
        <w:t xml:space="preserve"> </w:t>
      </w:r>
    </w:p>
    <w:p w:rsidR="00DA0A9C" w:rsidRPr="00B21D3E" w:rsidRDefault="00DA0A9C" w:rsidP="008260C4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plano de </w:t>
      </w:r>
      <w:r w:rsidR="00E12E5C" w:rsidRPr="00B21D3E">
        <w:rPr>
          <w:rFonts w:asciiTheme="minorHAnsi" w:hAnsiTheme="minorHAnsi"/>
          <w:sz w:val="24"/>
          <w:szCs w:val="24"/>
        </w:rPr>
        <w:t xml:space="preserve">gestão </w:t>
      </w:r>
      <w:r w:rsidRPr="00B21D3E">
        <w:rPr>
          <w:rFonts w:asciiTheme="minorHAnsi" w:hAnsiTheme="minorHAnsi"/>
          <w:sz w:val="24"/>
          <w:szCs w:val="24"/>
        </w:rPr>
        <w:t>do</w:t>
      </w:r>
      <w:r w:rsidR="00E12E5C" w:rsidRPr="00B21D3E">
        <w:rPr>
          <w:rFonts w:asciiTheme="minorHAnsi" w:hAnsiTheme="minorHAnsi"/>
          <w:sz w:val="24"/>
          <w:szCs w:val="24"/>
        </w:rPr>
        <w:t xml:space="preserve"> cronograma define como gerir</w:t>
      </w:r>
      <w:r w:rsidR="005462E6" w:rsidRPr="00B21D3E">
        <w:rPr>
          <w:rFonts w:asciiTheme="minorHAnsi" w:hAnsiTheme="minorHAnsi"/>
          <w:sz w:val="24"/>
          <w:szCs w:val="24"/>
        </w:rPr>
        <w:t xml:space="preserve"> alterações do cronograma. Esta gestã</w:t>
      </w:r>
      <w:r w:rsidRPr="00B21D3E">
        <w:rPr>
          <w:rFonts w:asciiTheme="minorHAnsi" w:hAnsiTheme="minorHAnsi"/>
          <w:sz w:val="24"/>
          <w:szCs w:val="24"/>
        </w:rPr>
        <w:t>o</w:t>
      </w:r>
      <w:r w:rsidR="005462E6" w:rsidRPr="00B21D3E">
        <w:rPr>
          <w:rFonts w:asciiTheme="minorHAnsi" w:hAnsiTheme="minorHAnsi"/>
          <w:sz w:val="24"/>
          <w:szCs w:val="24"/>
        </w:rPr>
        <w:t xml:space="preserve"> </w:t>
      </w:r>
      <w:r w:rsidR="00E12E5C" w:rsidRPr="00B21D3E">
        <w:rPr>
          <w:rFonts w:asciiTheme="minorHAnsi" w:hAnsiTheme="minorHAnsi"/>
          <w:sz w:val="24"/>
          <w:szCs w:val="24"/>
        </w:rPr>
        <w:t>tem como finalidade</w:t>
      </w:r>
      <w:r w:rsidRPr="00B21D3E">
        <w:rPr>
          <w:rFonts w:asciiTheme="minorHAnsi" w:hAnsiTheme="minorHAnsi"/>
          <w:sz w:val="24"/>
          <w:szCs w:val="24"/>
        </w:rPr>
        <w:t>:</w:t>
      </w:r>
    </w:p>
    <w:p w:rsidR="00DA0A9C" w:rsidRPr="00B21D3E" w:rsidRDefault="00416533" w:rsidP="008260C4">
      <w:pPr>
        <w:numPr>
          <w:ilvl w:val="0"/>
          <w:numId w:val="4"/>
        </w:numPr>
        <w:spacing w:after="0" w:line="360" w:lineRule="auto"/>
        <w:ind w:left="0" w:firstLine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T</w:t>
      </w:r>
      <w:r w:rsidR="00DA0A9C" w:rsidRPr="00B21D3E">
        <w:rPr>
          <w:rFonts w:asciiTheme="minorHAnsi" w:hAnsiTheme="minorHAnsi"/>
          <w:sz w:val="24"/>
          <w:szCs w:val="24"/>
        </w:rPr>
        <w:t xml:space="preserve">ornar formal o processo de alteração dos prazos previstos para 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="00DA0A9C" w:rsidRPr="00B21D3E">
        <w:rPr>
          <w:rFonts w:asciiTheme="minorHAnsi" w:hAnsiTheme="minorHAnsi"/>
          <w:sz w:val="24"/>
          <w:szCs w:val="24"/>
        </w:rPr>
        <w:t xml:space="preserve"> do cronograma, que podem ocorrer em função de: alterações de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="00DA0A9C" w:rsidRPr="00B21D3E">
        <w:rPr>
          <w:rFonts w:asciiTheme="minorHAnsi" w:hAnsiTheme="minorHAnsi"/>
          <w:sz w:val="24"/>
          <w:szCs w:val="24"/>
        </w:rPr>
        <w:t xml:space="preserve">, alterações de perfis dos recursos envolvidos, erros nas estimativas das durações das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="00DA0A9C" w:rsidRPr="00B21D3E">
        <w:rPr>
          <w:rFonts w:asciiTheme="minorHAnsi" w:hAnsiTheme="minorHAnsi"/>
          <w:sz w:val="24"/>
          <w:szCs w:val="24"/>
        </w:rPr>
        <w:t>, ocorrência de imprevistos etc.;</w:t>
      </w:r>
    </w:p>
    <w:p w:rsidR="00DA0A9C" w:rsidRPr="00B21D3E" w:rsidRDefault="00416533" w:rsidP="008260C4">
      <w:pPr>
        <w:numPr>
          <w:ilvl w:val="0"/>
          <w:numId w:val="4"/>
        </w:numPr>
        <w:spacing w:after="0" w:line="360" w:lineRule="auto"/>
        <w:ind w:left="0" w:firstLine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</w:t>
      </w:r>
      <w:r w:rsidR="00DA0A9C" w:rsidRPr="00B21D3E">
        <w:rPr>
          <w:rFonts w:asciiTheme="minorHAnsi" w:hAnsiTheme="minorHAnsi"/>
          <w:sz w:val="24"/>
          <w:szCs w:val="24"/>
        </w:rPr>
        <w:t xml:space="preserve">valiar qual impacto destas alterações no prazo final do cronograma, bem como a formalização das alterações necessárias do cronograma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. </w:t>
      </w:r>
    </w:p>
    <w:p w:rsidR="00DA0A9C" w:rsidRPr="00B21D3E" w:rsidRDefault="00DA0A9C" w:rsidP="008260C4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 tabela a seguir mostra as principais definições deste processo.</w:t>
      </w:r>
    </w:p>
    <w:p w:rsidR="00B1401E" w:rsidRPr="00B21D3E" w:rsidRDefault="00B1401E" w:rsidP="008260C4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tbl>
      <w:tblPr>
        <w:tblW w:w="9639" w:type="dxa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686"/>
        <w:gridCol w:w="5953"/>
      </w:tblGrid>
      <w:tr w:rsidR="000A26CE" w:rsidRPr="00B21D3E" w:rsidTr="00311A24">
        <w:trPr>
          <w:trHeight w:val="534"/>
        </w:trPr>
        <w:tc>
          <w:tcPr>
            <w:tcW w:w="3686" w:type="dxa"/>
            <w:shd w:val="clear" w:color="auto" w:fill="1F497D"/>
            <w:vAlign w:val="bottom"/>
          </w:tcPr>
          <w:p w:rsidR="00416533" w:rsidRPr="00B21D3E" w:rsidRDefault="00416533" w:rsidP="002E70E1">
            <w:pPr>
              <w:spacing w:after="0" w:line="360" w:lineRule="auto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Assunto</w:t>
            </w:r>
          </w:p>
        </w:tc>
        <w:tc>
          <w:tcPr>
            <w:tcW w:w="5953" w:type="dxa"/>
            <w:shd w:val="clear" w:color="auto" w:fill="1F497D"/>
            <w:vAlign w:val="bottom"/>
          </w:tcPr>
          <w:p w:rsidR="00416533" w:rsidRPr="00B21D3E" w:rsidRDefault="00416533" w:rsidP="002E70E1">
            <w:pPr>
              <w:spacing w:after="0" w:line="360" w:lineRule="auto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Gestão</w:t>
            </w:r>
          </w:p>
        </w:tc>
      </w:tr>
      <w:tr w:rsidR="00416533" w:rsidRPr="00B21D3E" w:rsidTr="00311A24">
        <w:tc>
          <w:tcPr>
            <w:tcW w:w="3686" w:type="dxa"/>
            <w:shd w:val="clear" w:color="auto" w:fill="auto"/>
            <w:vAlign w:val="center"/>
          </w:tcPr>
          <w:p w:rsidR="00416533" w:rsidRPr="00B21D3E" w:rsidRDefault="00416533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Desempenho do Cronograma:</w:t>
            </w:r>
          </w:p>
        </w:tc>
        <w:tc>
          <w:tcPr>
            <w:tcW w:w="5953" w:type="dxa"/>
            <w:shd w:val="clear" w:color="auto" w:fill="auto"/>
          </w:tcPr>
          <w:p w:rsidR="00C26103" w:rsidRPr="00B21D3E" w:rsidRDefault="00416533" w:rsidP="001C68C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é responsável por avaliar semanalmente o desempenho do cronograma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medindo o desenvolvimento de cada </w:t>
            </w:r>
            <w:r w:rsidR="007733B2" w:rsidRPr="00B21D3E">
              <w:rPr>
                <w:rFonts w:asciiTheme="minorHAnsi" w:hAnsiTheme="minorHAnsi"/>
                <w:sz w:val="24"/>
                <w:szCs w:val="24"/>
              </w:rPr>
              <w:t>atividade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apontando possíveis impactos ao cronograma.</w:t>
            </w:r>
          </w:p>
        </w:tc>
      </w:tr>
      <w:tr w:rsidR="00416533" w:rsidRPr="00B21D3E" w:rsidTr="00311A24">
        <w:tc>
          <w:tcPr>
            <w:tcW w:w="3686" w:type="dxa"/>
            <w:shd w:val="clear" w:color="auto" w:fill="auto"/>
            <w:vAlign w:val="center"/>
          </w:tcPr>
          <w:p w:rsidR="00416533" w:rsidRPr="00B21D3E" w:rsidRDefault="001C68CE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Atualização</w:t>
            </w:r>
            <w:r w:rsidR="00416533" w:rsidRPr="00B21D3E">
              <w:rPr>
                <w:rFonts w:asciiTheme="minorHAnsi" w:hAnsiTheme="minorHAnsi"/>
                <w:sz w:val="24"/>
                <w:szCs w:val="24"/>
              </w:rPr>
              <w:t xml:space="preserve"> no Cronograma:</w:t>
            </w:r>
          </w:p>
        </w:tc>
        <w:tc>
          <w:tcPr>
            <w:tcW w:w="5953" w:type="dxa"/>
            <w:shd w:val="clear" w:color="auto" w:fill="auto"/>
          </w:tcPr>
          <w:p w:rsidR="00C26103" w:rsidRPr="00B21D3E" w:rsidRDefault="00416533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É responsabilidade do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atualizar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a linha de base do cronograma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em função das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alterações das variáveis em questão, como: alteração de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imprevistos etc. A </w:t>
            </w:r>
            <w:r w:rsidR="001C68CE" w:rsidRPr="00B21D3E">
              <w:rPr>
                <w:rFonts w:asciiTheme="minorHAnsi" w:hAnsiTheme="minorHAnsi"/>
                <w:sz w:val="24"/>
                <w:szCs w:val="24"/>
              </w:rPr>
              <w:t>atualização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deve ocorrer no máximo a cada semana e no caso de existir impacto no prazo final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as alterações devem ser submetidas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à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Comissão Executiv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a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416533" w:rsidRPr="00B21D3E" w:rsidTr="00311A24">
        <w:tc>
          <w:tcPr>
            <w:tcW w:w="3686" w:type="dxa"/>
            <w:shd w:val="clear" w:color="auto" w:fill="auto"/>
            <w:vAlign w:val="center"/>
          </w:tcPr>
          <w:p w:rsidR="00416533" w:rsidRPr="00B21D3E" w:rsidRDefault="00250A89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Ações</w:t>
            </w:r>
            <w:r w:rsidR="00416533" w:rsidRPr="00B21D3E">
              <w:rPr>
                <w:rFonts w:asciiTheme="minorHAnsi" w:hAnsiTheme="minorHAnsi"/>
                <w:sz w:val="24"/>
                <w:szCs w:val="24"/>
              </w:rPr>
              <w:t xml:space="preserve"> Correctivas:</w:t>
            </w:r>
          </w:p>
        </w:tc>
        <w:tc>
          <w:tcPr>
            <w:tcW w:w="5953" w:type="dxa"/>
            <w:shd w:val="clear" w:color="auto" w:fill="auto"/>
          </w:tcPr>
          <w:p w:rsidR="00C26103" w:rsidRPr="00B21D3E" w:rsidRDefault="00416533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Cabe ao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promover reuniões com os membros da equipe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para definição de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ações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correctivas necessárias para contornar possíveis atrasos do cronograma</w:t>
            </w:r>
            <w:r w:rsidR="000773D9" w:rsidRPr="00B21D3E">
              <w:rPr>
                <w:rFonts w:asciiTheme="minorHAnsi" w:hAnsiTheme="minorHAnsi"/>
                <w:sz w:val="24"/>
                <w:szCs w:val="24"/>
              </w:rPr>
              <w:t xml:space="preserve"> e reporta-los na reunião de ponto de 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situação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416533" w:rsidRPr="00B21D3E" w:rsidTr="00311A24">
        <w:tc>
          <w:tcPr>
            <w:tcW w:w="3686" w:type="dxa"/>
            <w:shd w:val="clear" w:color="auto" w:fill="auto"/>
            <w:vAlign w:val="center"/>
          </w:tcPr>
          <w:p w:rsidR="00416533" w:rsidRPr="00B21D3E" w:rsidRDefault="00416533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Aprovação Mudanças no Cronograma:</w:t>
            </w:r>
          </w:p>
        </w:tc>
        <w:tc>
          <w:tcPr>
            <w:tcW w:w="5953" w:type="dxa"/>
            <w:shd w:val="clear" w:color="auto" w:fill="auto"/>
          </w:tcPr>
          <w:p w:rsidR="00C26103" w:rsidRPr="00B21D3E" w:rsidRDefault="00416533" w:rsidP="00B1401E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tem autonomia para promover mudanças de cronograma que não alterem o prazo final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ou não excedam os custos previstos. No caso de uma mudança de cronograma alterar o prazo final ou mesmo necessitar de mais recursos para conclusão de determinadas </w:t>
            </w:r>
            <w:r w:rsidR="007733B2" w:rsidRPr="00B21D3E">
              <w:rPr>
                <w:rFonts w:asciiTheme="minorHAnsi" w:hAnsiTheme="minorHAnsi"/>
                <w:sz w:val="24"/>
                <w:szCs w:val="24"/>
              </w:rPr>
              <w:t>atividades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que excedam o orçamento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estas alterações devem ser submetidas a Comissão de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Direção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/Executivo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para análise e aprovação.</w:t>
            </w:r>
          </w:p>
        </w:tc>
      </w:tr>
    </w:tbl>
    <w:p w:rsidR="00DA0A9C" w:rsidRPr="00B21D3E" w:rsidRDefault="00DA0A9C" w:rsidP="00033354">
      <w:pPr>
        <w:pStyle w:val="Ttulo1"/>
        <w:spacing w:before="0"/>
        <w:rPr>
          <w:rFonts w:asciiTheme="minorHAnsi" w:hAnsiTheme="minorHAnsi"/>
        </w:rPr>
      </w:pPr>
      <w:bookmarkStart w:id="34" w:name="_Toc438539164"/>
      <w:r w:rsidRPr="00B21D3E">
        <w:rPr>
          <w:rFonts w:asciiTheme="minorHAnsi" w:hAnsiTheme="minorHAnsi"/>
        </w:rPr>
        <w:lastRenderedPageBreak/>
        <w:t>5. Ge</w:t>
      </w:r>
      <w:r w:rsidR="005462E6" w:rsidRPr="00B21D3E">
        <w:rPr>
          <w:rFonts w:asciiTheme="minorHAnsi" w:hAnsiTheme="minorHAnsi"/>
        </w:rPr>
        <w:t>stão</w:t>
      </w:r>
      <w:r w:rsidR="00353036" w:rsidRPr="00B21D3E">
        <w:rPr>
          <w:rFonts w:asciiTheme="minorHAnsi" w:hAnsiTheme="minorHAnsi"/>
        </w:rPr>
        <w:t xml:space="preserve"> </w:t>
      </w:r>
      <w:r w:rsidRPr="00B21D3E">
        <w:rPr>
          <w:rFonts w:asciiTheme="minorHAnsi" w:hAnsiTheme="minorHAnsi"/>
        </w:rPr>
        <w:t>de Custo</w:t>
      </w:r>
      <w:bookmarkEnd w:id="32"/>
      <w:r w:rsidRPr="00B21D3E">
        <w:rPr>
          <w:rFonts w:asciiTheme="minorHAnsi" w:hAnsiTheme="minorHAnsi"/>
        </w:rPr>
        <w:t>s</w:t>
      </w:r>
      <w:bookmarkEnd w:id="34"/>
    </w:p>
    <w:p w:rsidR="00DA0A9C" w:rsidRPr="00B21D3E" w:rsidRDefault="005462E6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 gestão</w:t>
      </w:r>
      <w:r w:rsidR="00DA0A9C" w:rsidRPr="00B21D3E">
        <w:rPr>
          <w:rFonts w:asciiTheme="minorHAnsi" w:hAnsiTheme="minorHAnsi"/>
          <w:sz w:val="24"/>
          <w:szCs w:val="24"/>
        </w:rPr>
        <w:t xml:space="preserve"> de custos inclui todos os processos necessários para assegurar que 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seja concluído dentro do orçamento aprovado. No caso deste Plano de </w:t>
      </w:r>
      <w:r w:rsidRPr="00B21D3E">
        <w:rPr>
          <w:rFonts w:asciiTheme="minorHAnsi" w:hAnsiTheme="minorHAnsi"/>
          <w:sz w:val="24"/>
          <w:szCs w:val="24"/>
        </w:rPr>
        <w:t xml:space="preserve">Gestão </w:t>
      </w:r>
      <w:r w:rsidR="00DA0A9C" w:rsidRPr="00B21D3E">
        <w:rPr>
          <w:rFonts w:asciiTheme="minorHAnsi" w:hAnsiTheme="minorHAnsi"/>
          <w:sz w:val="24"/>
          <w:szCs w:val="24"/>
        </w:rPr>
        <w:t xml:space="preserve">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, </w:t>
      </w:r>
      <w:r w:rsidR="00701A54" w:rsidRPr="00B21D3E">
        <w:rPr>
          <w:rFonts w:asciiTheme="minorHAnsi" w:hAnsiTheme="minorHAnsi"/>
          <w:sz w:val="24"/>
          <w:szCs w:val="24"/>
        </w:rPr>
        <w:t>a gestão</w:t>
      </w:r>
      <w:r w:rsidR="00DA0A9C" w:rsidRPr="00B21D3E">
        <w:rPr>
          <w:rFonts w:asciiTheme="minorHAnsi" w:hAnsiTheme="minorHAnsi"/>
          <w:sz w:val="24"/>
          <w:szCs w:val="24"/>
        </w:rPr>
        <w:t xml:space="preserve"> de custos refere-se ao</w:t>
      </w:r>
      <w:r w:rsidR="00DA0A9C" w:rsidRPr="00B21D3E">
        <w:rPr>
          <w:rFonts w:asciiTheme="minorHAnsi" w:hAnsiTheme="minorHAnsi" w:cs="Arial"/>
          <w:i/>
          <w:sz w:val="24"/>
          <w:szCs w:val="24"/>
        </w:rPr>
        <w:t xml:space="preserve"> </w:t>
      </w:r>
      <w:r w:rsidR="00617BAD" w:rsidRPr="00B21D3E">
        <w:rPr>
          <w:rFonts w:asciiTheme="minorHAnsi" w:hAnsiTheme="minorHAnsi" w:cs="Arial"/>
          <w:b/>
          <w:i/>
          <w:sz w:val="24"/>
          <w:szCs w:val="24"/>
        </w:rPr>
        <w:t>Working Days</w:t>
      </w:r>
      <w:r w:rsidR="00617BAD" w:rsidRPr="00B21D3E">
        <w:rPr>
          <w:rFonts w:asciiTheme="minorHAnsi" w:hAnsiTheme="minorHAnsi" w:cs="Arial"/>
          <w:i/>
          <w:sz w:val="24"/>
          <w:szCs w:val="24"/>
        </w:rPr>
        <w:t xml:space="preserve"> </w:t>
      </w:r>
      <w:r w:rsidR="00617BAD" w:rsidRPr="00B21D3E">
        <w:rPr>
          <w:rFonts w:asciiTheme="minorHAnsi" w:hAnsiTheme="minorHAnsi" w:cs="Arial"/>
          <w:sz w:val="24"/>
          <w:szCs w:val="24"/>
        </w:rPr>
        <w:t>(</w:t>
      </w:r>
      <w:r w:rsidR="00617BAD" w:rsidRPr="00B21D3E">
        <w:rPr>
          <w:rFonts w:asciiTheme="minorHAnsi" w:hAnsiTheme="minorHAnsi"/>
          <w:sz w:val="24"/>
          <w:szCs w:val="24"/>
        </w:rPr>
        <w:t>Dias Trabalhados)</w:t>
      </w:r>
      <w:r w:rsidR="00DA0A9C" w:rsidRPr="00B21D3E">
        <w:rPr>
          <w:rFonts w:asciiTheme="minorHAnsi" w:hAnsiTheme="minorHAnsi"/>
          <w:sz w:val="24"/>
          <w:szCs w:val="24"/>
        </w:rPr>
        <w:t xml:space="preserve"> dos recursos necessários para a condução das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="00DA0A9C"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. </w:t>
      </w:r>
    </w:p>
    <w:p w:rsidR="00701A54" w:rsidRPr="00B21D3E" w:rsidRDefault="00701A54" w:rsidP="00701A54">
      <w:pPr>
        <w:pStyle w:val="Ttulo2"/>
        <w:spacing w:before="0" w:after="0" w:line="360" w:lineRule="auto"/>
        <w:rPr>
          <w:rFonts w:asciiTheme="minorHAnsi" w:hAnsiTheme="minorHAnsi" w:cs="Arial"/>
          <w:lang w:val="pt-PT"/>
        </w:rPr>
      </w:pPr>
      <w:bookmarkStart w:id="35" w:name="_Toc69423665"/>
    </w:p>
    <w:p w:rsidR="00DA0A9C" w:rsidRPr="00B21D3E" w:rsidRDefault="00701A54" w:rsidP="00701A54">
      <w:pPr>
        <w:pStyle w:val="Ttulo2"/>
        <w:rPr>
          <w:rFonts w:asciiTheme="minorHAnsi" w:hAnsiTheme="minorHAnsi" w:cs="Arial"/>
          <w:lang w:val="pt-PT"/>
        </w:rPr>
      </w:pPr>
      <w:bookmarkStart w:id="36" w:name="_Toc438539165"/>
      <w:r w:rsidRPr="00B21D3E">
        <w:rPr>
          <w:rFonts w:asciiTheme="minorHAnsi" w:hAnsiTheme="minorHAnsi" w:cs="Arial"/>
          <w:lang w:val="pt-PT"/>
        </w:rPr>
        <w:t xml:space="preserve">5.1 </w:t>
      </w:r>
      <w:r w:rsidR="00DA0A9C" w:rsidRPr="00B21D3E">
        <w:rPr>
          <w:rFonts w:asciiTheme="minorHAnsi" w:hAnsiTheme="minorHAnsi" w:cs="Arial"/>
          <w:lang w:val="pt-PT"/>
        </w:rPr>
        <w:t>Estimativas de Custos</w:t>
      </w:r>
      <w:bookmarkEnd w:id="35"/>
      <w:bookmarkEnd w:id="36"/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As estimativas </w:t>
      </w:r>
      <w:r w:rsidR="00617BAD" w:rsidRPr="00B21D3E">
        <w:rPr>
          <w:rFonts w:asciiTheme="minorHAnsi" w:hAnsiTheme="minorHAnsi"/>
          <w:sz w:val="24"/>
          <w:szCs w:val="24"/>
        </w:rPr>
        <w:t xml:space="preserve">iniciais </w:t>
      </w:r>
      <w:r w:rsidRPr="00B21D3E">
        <w:rPr>
          <w:rFonts w:asciiTheme="minorHAnsi" w:hAnsiTheme="minorHAnsi"/>
          <w:sz w:val="24"/>
          <w:szCs w:val="24"/>
        </w:rPr>
        <w:t>de</w:t>
      </w:r>
      <w:r w:rsidRPr="00B21D3E">
        <w:rPr>
          <w:rFonts w:asciiTheme="minorHAnsi" w:hAnsiTheme="minorHAnsi" w:cs="Arial"/>
          <w:sz w:val="24"/>
          <w:szCs w:val="24"/>
        </w:rPr>
        <w:t xml:space="preserve"> </w:t>
      </w:r>
      <w:r w:rsidR="00617BAD" w:rsidRPr="00B21D3E">
        <w:rPr>
          <w:rFonts w:asciiTheme="minorHAnsi" w:hAnsiTheme="minorHAnsi" w:cs="Arial"/>
          <w:b/>
          <w:i/>
          <w:sz w:val="24"/>
          <w:szCs w:val="24"/>
        </w:rPr>
        <w:t>Working Days</w:t>
      </w:r>
      <w:r w:rsidRPr="00B21D3E">
        <w:rPr>
          <w:rFonts w:asciiTheme="minorHAnsi" w:hAnsiTheme="minorHAnsi" w:cs="Arial"/>
          <w:sz w:val="24"/>
          <w:szCs w:val="24"/>
        </w:rPr>
        <w:t xml:space="preserve"> </w:t>
      </w:r>
      <w:r w:rsidRPr="00B21D3E">
        <w:rPr>
          <w:rFonts w:asciiTheme="minorHAnsi" w:hAnsiTheme="minorHAnsi"/>
          <w:sz w:val="24"/>
          <w:szCs w:val="24"/>
        </w:rPr>
        <w:t xml:space="preserve">são avaliações quantitativas dos </w:t>
      </w:r>
      <w:r w:rsidR="00617BAD" w:rsidRPr="00B21D3E">
        <w:rPr>
          <w:rFonts w:asciiTheme="minorHAnsi" w:hAnsiTheme="minorHAnsi"/>
          <w:sz w:val="24"/>
          <w:szCs w:val="24"/>
        </w:rPr>
        <w:t>dias</w:t>
      </w:r>
      <w:r w:rsidRPr="00B21D3E">
        <w:rPr>
          <w:rFonts w:asciiTheme="minorHAnsi" w:hAnsiTheme="minorHAnsi"/>
          <w:sz w:val="24"/>
          <w:szCs w:val="24"/>
        </w:rPr>
        <w:t xml:space="preserve"> prováveis</w:t>
      </w:r>
      <w:r w:rsidR="00617BAD" w:rsidRPr="00B21D3E">
        <w:rPr>
          <w:rFonts w:asciiTheme="minorHAnsi" w:hAnsiTheme="minorHAnsi"/>
          <w:sz w:val="24"/>
          <w:szCs w:val="24"/>
        </w:rPr>
        <w:t xml:space="preserve"> de trabalho</w:t>
      </w:r>
      <w:r w:rsidRPr="00B21D3E">
        <w:rPr>
          <w:rFonts w:asciiTheme="minorHAnsi" w:hAnsiTheme="minorHAnsi"/>
          <w:sz w:val="24"/>
          <w:szCs w:val="24"/>
        </w:rPr>
        <w:t xml:space="preserve"> dos recursos necessários para a execução das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. Para este Plano de </w:t>
      </w:r>
      <w:r w:rsidR="005462E6" w:rsidRPr="00B21D3E">
        <w:rPr>
          <w:rFonts w:asciiTheme="minorHAnsi" w:hAnsiTheme="minorHAnsi"/>
          <w:sz w:val="24"/>
          <w:szCs w:val="24"/>
        </w:rPr>
        <w:t>Gestão</w:t>
      </w:r>
      <w:r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F53927" w:rsidRPr="00B21D3E">
        <w:rPr>
          <w:rFonts w:asciiTheme="minorHAnsi" w:hAnsiTheme="minorHAnsi"/>
          <w:sz w:val="24"/>
          <w:szCs w:val="24"/>
        </w:rPr>
        <w:t xml:space="preserve"> </w:t>
      </w:r>
      <w:r w:rsidR="005462E6" w:rsidRPr="00B21D3E">
        <w:rPr>
          <w:rFonts w:asciiTheme="minorHAnsi" w:hAnsiTheme="minorHAnsi"/>
          <w:sz w:val="24"/>
          <w:szCs w:val="24"/>
        </w:rPr>
        <w:t>será a</w:t>
      </w:r>
      <w:r w:rsidR="008260C4" w:rsidRPr="00B21D3E">
        <w:rPr>
          <w:rFonts w:asciiTheme="minorHAnsi" w:hAnsiTheme="minorHAnsi"/>
          <w:sz w:val="24"/>
          <w:szCs w:val="24"/>
        </w:rPr>
        <w:t>dota</w:t>
      </w:r>
      <w:r w:rsidR="005462E6" w:rsidRPr="00B21D3E">
        <w:rPr>
          <w:rFonts w:asciiTheme="minorHAnsi" w:hAnsiTheme="minorHAnsi"/>
          <w:sz w:val="24"/>
          <w:szCs w:val="24"/>
        </w:rPr>
        <w:t>do</w:t>
      </w:r>
      <w:r w:rsidR="00F53927" w:rsidRPr="00B21D3E">
        <w:rPr>
          <w:rFonts w:asciiTheme="minorHAnsi" w:hAnsiTheme="minorHAnsi"/>
          <w:sz w:val="24"/>
          <w:szCs w:val="24"/>
        </w:rPr>
        <w:t xml:space="preserve"> os valores da proposta da </w:t>
      </w:r>
      <w:r w:rsidR="008260C4" w:rsidRPr="00B21D3E">
        <w:rPr>
          <w:rFonts w:asciiTheme="minorHAnsi" w:hAnsiTheme="minorHAnsi"/>
          <w:sz w:val="24"/>
          <w:szCs w:val="24"/>
        </w:rPr>
        <w:t>comercial assinada entre as partes,</w:t>
      </w:r>
      <w:r w:rsidR="00F53927" w:rsidRPr="00B21D3E">
        <w:rPr>
          <w:rFonts w:asciiTheme="minorHAnsi" w:hAnsiTheme="minorHAnsi"/>
          <w:sz w:val="24"/>
          <w:szCs w:val="24"/>
        </w:rPr>
        <w:t xml:space="preserve"> referente à utilização dos seguintes recursos e </w:t>
      </w:r>
      <w:r w:rsidRPr="00B21D3E">
        <w:rPr>
          <w:rFonts w:asciiTheme="minorHAnsi" w:hAnsiTheme="minorHAnsi"/>
          <w:sz w:val="24"/>
          <w:szCs w:val="24"/>
        </w:rPr>
        <w:t xml:space="preserve">especialização. </w:t>
      </w:r>
    </w:p>
    <w:p w:rsidR="008260C4" w:rsidRPr="00B21D3E" w:rsidRDefault="008260C4" w:rsidP="00701A54">
      <w:pPr>
        <w:spacing w:after="0" w:line="360" w:lineRule="auto"/>
        <w:ind w:firstLine="708"/>
        <w:rPr>
          <w:rFonts w:asciiTheme="minorHAnsi" w:hAnsiTheme="minorHAnsi" w:cs="Arial"/>
          <w:sz w:val="24"/>
          <w:szCs w:val="24"/>
        </w:rPr>
      </w:pPr>
    </w:p>
    <w:tbl>
      <w:tblPr>
        <w:tblW w:w="0" w:type="auto"/>
        <w:jc w:val="center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109"/>
      </w:tblGrid>
      <w:tr w:rsidR="000A26CE" w:rsidRPr="00B21D3E" w:rsidTr="002E70E1">
        <w:trPr>
          <w:jc w:val="center"/>
        </w:trPr>
        <w:tc>
          <w:tcPr>
            <w:tcW w:w="6109" w:type="dxa"/>
            <w:shd w:val="clear" w:color="auto" w:fill="1F497D"/>
            <w:vAlign w:val="center"/>
          </w:tcPr>
          <w:p w:rsidR="00701A54" w:rsidRPr="00B21D3E" w:rsidRDefault="008260C4" w:rsidP="008260C4">
            <w:pPr>
              <w:spacing w:after="0" w:line="360" w:lineRule="auto"/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Recursos</w:t>
            </w:r>
            <w:r w:rsidR="00496457"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 xml:space="preserve"> Estimados I</w:t>
            </w: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nicialmente</w:t>
            </w:r>
          </w:p>
        </w:tc>
      </w:tr>
      <w:tr w:rsidR="00701A54" w:rsidRPr="00B21D3E" w:rsidTr="002E70E1">
        <w:trPr>
          <w:jc w:val="center"/>
        </w:trPr>
        <w:tc>
          <w:tcPr>
            <w:tcW w:w="6109" w:type="dxa"/>
            <w:shd w:val="pct15" w:color="auto" w:fill="auto"/>
            <w:vAlign w:val="center"/>
          </w:tcPr>
          <w:p w:rsidR="00701A54" w:rsidRPr="00B21D3E" w:rsidRDefault="00701A54" w:rsidP="008260C4">
            <w:pPr>
              <w:spacing w:after="0"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sz w:val="24"/>
                <w:szCs w:val="24"/>
              </w:rPr>
              <w:t>E</w:t>
            </w:r>
            <w:r w:rsidR="008260C4" w:rsidRPr="00B21D3E">
              <w:rPr>
                <w:rFonts w:asciiTheme="minorHAnsi" w:hAnsiTheme="minorHAnsi" w:cs="Arial"/>
                <w:b/>
                <w:sz w:val="24"/>
                <w:szCs w:val="24"/>
              </w:rPr>
              <w:t>quipe</w:t>
            </w:r>
            <w:r w:rsidR="00681335" w:rsidRPr="00B21D3E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8260C4" w:rsidRPr="00B21D3E">
              <w:rPr>
                <w:rFonts w:asciiTheme="minorHAnsi" w:hAnsiTheme="minorHAnsi" w:cs="Arial"/>
                <w:b/>
                <w:sz w:val="24"/>
                <w:szCs w:val="24"/>
              </w:rPr>
              <w:t>de Projeto</w:t>
            </w:r>
          </w:p>
        </w:tc>
      </w:tr>
      <w:tr w:rsidR="00701A54" w:rsidRPr="00B21D3E" w:rsidTr="002E70E1">
        <w:trPr>
          <w:jc w:val="center"/>
        </w:trPr>
        <w:tc>
          <w:tcPr>
            <w:tcW w:w="6109" w:type="dxa"/>
            <w:shd w:val="clear" w:color="auto" w:fill="auto"/>
            <w:vAlign w:val="center"/>
          </w:tcPr>
          <w:p w:rsidR="00701A54" w:rsidRPr="00B21D3E" w:rsidRDefault="000834CE" w:rsidP="008D702A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1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="00E05835">
              <w:rPr>
                <w:rFonts w:asciiTheme="minorHAnsi" w:hAnsiTheme="minorHAnsi"/>
                <w:sz w:val="24"/>
                <w:szCs w:val="24"/>
              </w:rPr>
              <w:t xml:space="preserve"> - Part Time</w:t>
            </w:r>
          </w:p>
        </w:tc>
      </w:tr>
      <w:tr w:rsidR="00701A54" w:rsidRPr="00B21D3E" w:rsidTr="002E70E1">
        <w:trPr>
          <w:jc w:val="center"/>
        </w:trPr>
        <w:tc>
          <w:tcPr>
            <w:tcW w:w="6109" w:type="dxa"/>
            <w:shd w:val="clear" w:color="auto" w:fill="auto"/>
            <w:vAlign w:val="center"/>
          </w:tcPr>
          <w:p w:rsidR="00701A54" w:rsidRPr="00B21D3E" w:rsidRDefault="000834CE" w:rsidP="008D702A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 </w:t>
            </w:r>
            <w:r w:rsidR="00701A54" w:rsidRPr="00B21D3E">
              <w:rPr>
                <w:rFonts w:asciiTheme="minorHAnsi" w:hAnsiTheme="minorHAnsi"/>
                <w:sz w:val="24"/>
                <w:szCs w:val="24"/>
              </w:rPr>
              <w:t>Consultor</w:t>
            </w:r>
            <w:r>
              <w:rPr>
                <w:rFonts w:asciiTheme="minorHAnsi" w:hAnsiTheme="minorHAnsi"/>
                <w:sz w:val="24"/>
                <w:szCs w:val="24"/>
              </w:rPr>
              <w:t>es</w:t>
            </w:r>
            <w:r w:rsidR="00701A54"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56363" w:rsidRPr="00B21D3E">
              <w:rPr>
                <w:rFonts w:asciiTheme="minorHAnsi" w:hAnsiTheme="minorHAnsi"/>
                <w:sz w:val="24"/>
                <w:szCs w:val="24"/>
              </w:rPr>
              <w:t xml:space="preserve"> HCM</w:t>
            </w:r>
            <w:bookmarkStart w:id="37" w:name="_GoBack"/>
            <w:bookmarkEnd w:id="37"/>
          </w:p>
        </w:tc>
      </w:tr>
      <w:tr w:rsidR="00856363" w:rsidRPr="00B21D3E" w:rsidTr="002E70E1">
        <w:trPr>
          <w:jc w:val="center"/>
        </w:trPr>
        <w:tc>
          <w:tcPr>
            <w:tcW w:w="6109" w:type="dxa"/>
            <w:shd w:val="clear" w:color="auto" w:fill="auto"/>
            <w:vAlign w:val="center"/>
          </w:tcPr>
          <w:p w:rsidR="00856363" w:rsidRPr="00B21D3E" w:rsidRDefault="000834CE" w:rsidP="008D702A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</w:t>
            </w:r>
            <w:r w:rsidR="00856363" w:rsidRPr="00B21D3E">
              <w:rPr>
                <w:rFonts w:asciiTheme="minorHAnsi" w:hAnsiTheme="minorHAnsi"/>
                <w:sz w:val="24"/>
                <w:szCs w:val="24"/>
              </w:rPr>
              <w:t>Consultor eSocial</w:t>
            </w:r>
          </w:p>
        </w:tc>
      </w:tr>
      <w:tr w:rsidR="00701A54" w:rsidRPr="00B21D3E" w:rsidTr="002E70E1">
        <w:trPr>
          <w:jc w:val="center"/>
        </w:trPr>
        <w:tc>
          <w:tcPr>
            <w:tcW w:w="6109" w:type="dxa"/>
            <w:shd w:val="clear" w:color="auto" w:fill="auto"/>
            <w:vAlign w:val="center"/>
          </w:tcPr>
          <w:p w:rsidR="00701A54" w:rsidRPr="00B21D3E" w:rsidRDefault="000834CE" w:rsidP="008D702A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3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Consultor</w:t>
            </w:r>
            <w:r>
              <w:rPr>
                <w:rFonts w:asciiTheme="minorHAnsi" w:hAnsiTheme="minorHAnsi"/>
                <w:sz w:val="24"/>
                <w:szCs w:val="24"/>
              </w:rPr>
              <w:t>es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56363" w:rsidRPr="00B21D3E">
              <w:rPr>
                <w:rFonts w:asciiTheme="minorHAnsi" w:hAnsiTheme="minorHAnsi"/>
                <w:sz w:val="24"/>
                <w:szCs w:val="24"/>
              </w:rPr>
              <w:t>SuccessFactors</w:t>
            </w:r>
          </w:p>
        </w:tc>
      </w:tr>
      <w:tr w:rsidR="00701A54" w:rsidRPr="00B21D3E" w:rsidTr="002E70E1">
        <w:trPr>
          <w:jc w:val="center"/>
        </w:trPr>
        <w:tc>
          <w:tcPr>
            <w:tcW w:w="6109" w:type="dxa"/>
            <w:shd w:val="clear" w:color="auto" w:fill="auto"/>
            <w:vAlign w:val="center"/>
          </w:tcPr>
          <w:p w:rsidR="00701A54" w:rsidRPr="00B21D3E" w:rsidRDefault="000834CE" w:rsidP="008D702A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Desenvolvedor ABAP HCM</w:t>
            </w:r>
          </w:p>
        </w:tc>
      </w:tr>
    </w:tbl>
    <w:p w:rsidR="002E70E1" w:rsidRPr="00B21D3E" w:rsidRDefault="002E70E1" w:rsidP="002E70E1">
      <w:pPr>
        <w:spacing w:after="0"/>
        <w:rPr>
          <w:rFonts w:asciiTheme="minorHAnsi" w:hAnsiTheme="minorHAnsi" w:cs="Arial"/>
          <w:vanish/>
        </w:rPr>
      </w:pPr>
    </w:p>
    <w:tbl>
      <w:tblPr>
        <w:tblW w:w="5460" w:type="dxa"/>
        <w:tblInd w:w="2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60"/>
      </w:tblGrid>
      <w:tr w:rsidR="00CE4ACD" w:rsidRPr="00B21D3E" w:rsidTr="00CD2CF9">
        <w:trPr>
          <w:trHeight w:val="33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E4ACD" w:rsidRPr="00B21D3E" w:rsidRDefault="00CE4ACD" w:rsidP="00701A54">
            <w:pPr>
              <w:spacing w:after="0"/>
              <w:jc w:val="left"/>
              <w:rPr>
                <w:rFonts w:asciiTheme="minorHAnsi" w:hAnsiTheme="minorHAnsi" w:cs="Arial"/>
                <w:b/>
              </w:rPr>
            </w:pPr>
          </w:p>
        </w:tc>
      </w:tr>
    </w:tbl>
    <w:p w:rsidR="00DA0A9C" w:rsidRPr="00B21D3E" w:rsidRDefault="00701A54" w:rsidP="00DC791A">
      <w:pPr>
        <w:pStyle w:val="Ttulo2"/>
        <w:rPr>
          <w:rFonts w:asciiTheme="minorHAnsi" w:hAnsiTheme="minorHAnsi" w:cs="Arial"/>
          <w:lang w:val="pt-PT"/>
        </w:rPr>
      </w:pPr>
      <w:bookmarkStart w:id="38" w:name="_Toc69423754"/>
      <w:bookmarkStart w:id="39" w:name="_Toc438539166"/>
      <w:r w:rsidRPr="00B21D3E">
        <w:rPr>
          <w:rFonts w:asciiTheme="minorHAnsi" w:hAnsiTheme="minorHAnsi" w:cs="Arial"/>
          <w:lang w:val="pt-PT"/>
        </w:rPr>
        <w:t xml:space="preserve">5.2 </w:t>
      </w:r>
      <w:r w:rsidR="00DA0A9C" w:rsidRPr="00B21D3E">
        <w:rPr>
          <w:rFonts w:asciiTheme="minorHAnsi" w:hAnsiTheme="minorHAnsi" w:cs="Arial"/>
          <w:lang w:val="pt-PT"/>
        </w:rPr>
        <w:t xml:space="preserve">Plano de </w:t>
      </w:r>
      <w:r w:rsidR="00144A21" w:rsidRPr="00B21D3E">
        <w:rPr>
          <w:rFonts w:asciiTheme="minorHAnsi" w:hAnsiTheme="minorHAnsi" w:cs="Arial"/>
          <w:lang w:val="pt-PT"/>
        </w:rPr>
        <w:t>Gestão</w:t>
      </w:r>
      <w:r w:rsidR="00DA0A9C" w:rsidRPr="00B21D3E">
        <w:rPr>
          <w:rFonts w:asciiTheme="minorHAnsi" w:hAnsiTheme="minorHAnsi" w:cs="Arial"/>
          <w:lang w:val="pt-PT"/>
        </w:rPr>
        <w:t xml:space="preserve"> </w:t>
      </w:r>
      <w:bookmarkEnd w:id="38"/>
      <w:r w:rsidR="00DA0A9C" w:rsidRPr="00B21D3E">
        <w:rPr>
          <w:rFonts w:asciiTheme="minorHAnsi" w:hAnsiTheme="minorHAnsi" w:cs="Arial"/>
          <w:lang w:val="pt-PT"/>
        </w:rPr>
        <w:t>de Custos</w:t>
      </w:r>
      <w:bookmarkEnd w:id="39"/>
    </w:p>
    <w:p w:rsidR="00DA0A9C" w:rsidRPr="00B21D3E" w:rsidRDefault="00DA0A9C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plano de </w:t>
      </w:r>
      <w:r w:rsidR="00144A21" w:rsidRPr="00B21D3E">
        <w:rPr>
          <w:rFonts w:asciiTheme="minorHAnsi" w:hAnsiTheme="minorHAnsi"/>
          <w:sz w:val="24"/>
          <w:szCs w:val="24"/>
        </w:rPr>
        <w:t>gestão</w:t>
      </w:r>
      <w:r w:rsidRPr="00B21D3E">
        <w:rPr>
          <w:rFonts w:asciiTheme="minorHAnsi" w:hAnsiTheme="minorHAnsi"/>
          <w:sz w:val="24"/>
          <w:szCs w:val="24"/>
        </w:rPr>
        <w:t xml:space="preserve"> de custos descreve como os desvios de custos </w:t>
      </w:r>
      <w:r w:rsidR="00144A21" w:rsidRPr="00B21D3E">
        <w:rPr>
          <w:rFonts w:asciiTheme="minorHAnsi" w:hAnsiTheme="minorHAnsi"/>
          <w:sz w:val="24"/>
          <w:szCs w:val="24"/>
        </w:rPr>
        <w:t>serão a</w:t>
      </w:r>
      <w:r w:rsidR="00353036" w:rsidRPr="00B21D3E">
        <w:rPr>
          <w:rFonts w:asciiTheme="minorHAnsi" w:hAnsiTheme="minorHAnsi"/>
          <w:sz w:val="24"/>
          <w:szCs w:val="24"/>
        </w:rPr>
        <w:t>dmi</w:t>
      </w:r>
      <w:r w:rsidR="00144A21" w:rsidRPr="00B21D3E">
        <w:rPr>
          <w:rFonts w:asciiTheme="minorHAnsi" w:hAnsiTheme="minorHAnsi"/>
          <w:sz w:val="24"/>
          <w:szCs w:val="24"/>
        </w:rPr>
        <w:t>nistrados. Esta gestão</w:t>
      </w:r>
      <w:r w:rsidRPr="00B21D3E">
        <w:rPr>
          <w:rFonts w:asciiTheme="minorHAnsi" w:hAnsiTheme="minorHAnsi"/>
          <w:sz w:val="24"/>
          <w:szCs w:val="24"/>
        </w:rPr>
        <w:t xml:space="preserve"> se faz necessário para tornar formal o processo de alteração dos custos previstos para cada </w:t>
      </w:r>
      <w:r w:rsidR="007733B2" w:rsidRPr="00B21D3E">
        <w:rPr>
          <w:rFonts w:asciiTheme="minorHAnsi" w:hAnsiTheme="minorHAnsi"/>
          <w:sz w:val="24"/>
          <w:szCs w:val="24"/>
        </w:rPr>
        <w:t>atividade</w:t>
      </w:r>
      <w:r w:rsidRPr="00B21D3E">
        <w:rPr>
          <w:rFonts w:asciiTheme="minorHAnsi" w:hAnsiTheme="minorHAnsi"/>
          <w:sz w:val="24"/>
          <w:szCs w:val="24"/>
        </w:rPr>
        <w:t xml:space="preserve"> e para 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como um todo, em função de alterações de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Pr="00B21D3E">
        <w:rPr>
          <w:rFonts w:asciiTheme="minorHAnsi" w:hAnsiTheme="minorHAnsi"/>
          <w:sz w:val="24"/>
          <w:szCs w:val="24"/>
        </w:rPr>
        <w:t xml:space="preserve">, </w:t>
      </w:r>
      <w:r w:rsidR="008F1573" w:rsidRPr="00B21D3E">
        <w:rPr>
          <w:rFonts w:asciiTheme="minorHAnsi" w:hAnsiTheme="minorHAnsi"/>
          <w:sz w:val="24"/>
          <w:szCs w:val="24"/>
        </w:rPr>
        <w:t>ocorrência de imprevistos</w:t>
      </w:r>
      <w:r w:rsidRPr="00B21D3E">
        <w:rPr>
          <w:rFonts w:asciiTheme="minorHAnsi" w:hAnsiTheme="minorHAnsi"/>
          <w:sz w:val="24"/>
          <w:szCs w:val="24"/>
        </w:rPr>
        <w:t xml:space="preserve"> que podem resultar na necessidade de se obter mais recursos do que os inicialmente previstos no orçamento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. A tabela a seguir mostra as principais definições deste processo.</w:t>
      </w:r>
    </w:p>
    <w:p w:rsidR="00FA2529" w:rsidRPr="00B21D3E" w:rsidRDefault="00FA2529" w:rsidP="00701A54">
      <w:pPr>
        <w:spacing w:after="0" w:line="360" w:lineRule="auto"/>
        <w:ind w:firstLine="708"/>
        <w:rPr>
          <w:rFonts w:asciiTheme="minorHAnsi" w:hAnsiTheme="min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2694"/>
        <w:gridCol w:w="6976"/>
      </w:tblGrid>
      <w:tr w:rsidR="000A26CE" w:rsidRPr="00B21D3E" w:rsidTr="002E70E1">
        <w:tc>
          <w:tcPr>
            <w:tcW w:w="2694" w:type="dxa"/>
            <w:shd w:val="clear" w:color="auto" w:fill="1F497D"/>
            <w:vAlign w:val="center"/>
          </w:tcPr>
          <w:p w:rsidR="00701A54" w:rsidRPr="00B21D3E" w:rsidRDefault="00701A54" w:rsidP="002E70E1">
            <w:pPr>
              <w:spacing w:after="0" w:line="360" w:lineRule="auto"/>
              <w:jc w:val="center"/>
              <w:rPr>
                <w:rFonts w:asciiTheme="minorHAnsi" w:hAnsiTheme="minorHAnsi" w:cs="Arial"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lastRenderedPageBreak/>
              <w:t>Assunto</w:t>
            </w:r>
          </w:p>
        </w:tc>
        <w:tc>
          <w:tcPr>
            <w:tcW w:w="6976" w:type="dxa"/>
            <w:shd w:val="clear" w:color="auto" w:fill="1F497D"/>
            <w:vAlign w:val="center"/>
          </w:tcPr>
          <w:p w:rsidR="00701A54" w:rsidRPr="00B21D3E" w:rsidRDefault="00701A54" w:rsidP="002E70E1">
            <w:pPr>
              <w:spacing w:after="0" w:line="360" w:lineRule="auto"/>
              <w:jc w:val="center"/>
              <w:rPr>
                <w:rFonts w:asciiTheme="minorHAnsi" w:hAnsiTheme="minorHAnsi" w:cs="Arial"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</w:rPr>
              <w:t>Gestão</w:t>
            </w:r>
          </w:p>
        </w:tc>
      </w:tr>
      <w:tr w:rsidR="00701A54" w:rsidRPr="00B21D3E" w:rsidTr="002E70E1">
        <w:tc>
          <w:tcPr>
            <w:tcW w:w="2694" w:type="dxa"/>
            <w:shd w:val="clear" w:color="auto" w:fill="auto"/>
            <w:vAlign w:val="center"/>
          </w:tcPr>
          <w:p w:rsidR="00701A54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Desempenho do Custo:</w:t>
            </w:r>
          </w:p>
        </w:tc>
        <w:tc>
          <w:tcPr>
            <w:tcW w:w="6976" w:type="dxa"/>
            <w:shd w:val="clear" w:color="auto" w:fill="auto"/>
          </w:tcPr>
          <w:p w:rsidR="00C26103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é responsável por avaliar semanalmente o desempenho do custo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medindo o desenvolvimento de cada </w:t>
            </w:r>
            <w:r w:rsidR="007733B2" w:rsidRPr="00B21D3E">
              <w:rPr>
                <w:rFonts w:asciiTheme="minorHAnsi" w:hAnsiTheme="minorHAnsi"/>
                <w:sz w:val="24"/>
                <w:szCs w:val="24"/>
              </w:rPr>
              <w:t>atividade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apontando possíveis impactos no orçamento.</w:t>
            </w:r>
          </w:p>
        </w:tc>
      </w:tr>
      <w:tr w:rsidR="00701A54" w:rsidRPr="00B21D3E" w:rsidTr="002E70E1">
        <w:tc>
          <w:tcPr>
            <w:tcW w:w="2694" w:type="dxa"/>
            <w:shd w:val="clear" w:color="auto" w:fill="auto"/>
            <w:vAlign w:val="center"/>
          </w:tcPr>
          <w:p w:rsidR="00701A54" w:rsidRPr="00B21D3E" w:rsidRDefault="001C68CE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Atualização</w:t>
            </w:r>
            <w:r w:rsidR="00701A54" w:rsidRPr="00B21D3E">
              <w:rPr>
                <w:rFonts w:asciiTheme="minorHAnsi" w:hAnsiTheme="minorHAnsi"/>
                <w:sz w:val="24"/>
                <w:szCs w:val="24"/>
              </w:rPr>
              <w:t xml:space="preserve"> no Orçamento:</w:t>
            </w:r>
          </w:p>
        </w:tc>
        <w:tc>
          <w:tcPr>
            <w:tcW w:w="6976" w:type="dxa"/>
            <w:shd w:val="clear" w:color="auto" w:fill="auto"/>
          </w:tcPr>
          <w:p w:rsidR="00C26103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É responsabilidade do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atualizar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a linha de base dos custos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em função das alterações das variáveis em questão, como: alteração de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imprevistos etc. A </w:t>
            </w:r>
            <w:r w:rsidR="001C68CE" w:rsidRPr="00B21D3E">
              <w:rPr>
                <w:rFonts w:asciiTheme="minorHAnsi" w:hAnsiTheme="minorHAnsi"/>
                <w:sz w:val="24"/>
                <w:szCs w:val="24"/>
              </w:rPr>
              <w:t>atualização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deve ocorrer no máximo a cada semana e no caso de existir impacto no orçamento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, as alterações devem ser submetidas a Comissão Executiv</w:t>
            </w:r>
            <w:r w:rsidR="00FA2529" w:rsidRPr="00B21D3E">
              <w:rPr>
                <w:rFonts w:asciiTheme="minorHAnsi" w:hAnsiTheme="minorHAnsi"/>
                <w:sz w:val="24"/>
                <w:szCs w:val="24"/>
              </w:rPr>
              <w:t>a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701A54" w:rsidRPr="00B21D3E" w:rsidTr="002E70E1">
        <w:tc>
          <w:tcPr>
            <w:tcW w:w="2694" w:type="dxa"/>
            <w:shd w:val="clear" w:color="auto" w:fill="auto"/>
            <w:vAlign w:val="center"/>
          </w:tcPr>
          <w:p w:rsidR="00701A54" w:rsidRPr="00B21D3E" w:rsidRDefault="00250A89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Ações</w:t>
            </w:r>
            <w:r w:rsidR="00701A54"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56363" w:rsidRPr="00B21D3E">
              <w:rPr>
                <w:rFonts w:asciiTheme="minorHAnsi" w:hAnsiTheme="minorHAnsi"/>
                <w:sz w:val="24"/>
                <w:szCs w:val="24"/>
              </w:rPr>
              <w:t>Corre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tivas</w:t>
            </w:r>
            <w:r w:rsidR="00701A54" w:rsidRPr="00B21D3E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976" w:type="dxa"/>
            <w:shd w:val="clear" w:color="auto" w:fill="auto"/>
          </w:tcPr>
          <w:p w:rsidR="00C26103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Cabe ao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promover reuniões com os membros da equipe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para definição de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ações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correctivas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necessárias para contornar possíveis aumentos dos custos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="00077A39" w:rsidRPr="00B21D3E">
              <w:rPr>
                <w:rFonts w:asciiTheme="minorHAnsi" w:hAnsiTheme="minorHAnsi"/>
                <w:sz w:val="24"/>
                <w:szCs w:val="24"/>
              </w:rPr>
              <w:t xml:space="preserve">. Para que todos os </w:t>
            </w:r>
            <w:r w:rsidR="00AB125D" w:rsidRPr="00B21D3E">
              <w:rPr>
                <w:rFonts w:asciiTheme="minorHAnsi" w:hAnsiTheme="minorHAnsi"/>
                <w:sz w:val="24"/>
                <w:szCs w:val="24"/>
              </w:rPr>
              <w:t>Gestores</w:t>
            </w:r>
            <w:r w:rsidR="00077A39" w:rsidRPr="00B21D3E">
              <w:rPr>
                <w:rFonts w:asciiTheme="minorHAnsi" w:hAnsiTheme="minorHAnsi"/>
                <w:sz w:val="24"/>
                <w:szCs w:val="24"/>
              </w:rPr>
              <w:t xml:space="preserve"> possam identificar as modelagens.</w:t>
            </w:r>
          </w:p>
        </w:tc>
      </w:tr>
      <w:tr w:rsidR="00701A54" w:rsidRPr="00B21D3E" w:rsidTr="002E70E1">
        <w:tc>
          <w:tcPr>
            <w:tcW w:w="2694" w:type="dxa"/>
            <w:shd w:val="clear" w:color="auto" w:fill="auto"/>
            <w:vAlign w:val="center"/>
          </w:tcPr>
          <w:p w:rsidR="00701A54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Aprovação Mudanças no Orçamento:</w:t>
            </w:r>
          </w:p>
        </w:tc>
        <w:tc>
          <w:tcPr>
            <w:tcW w:w="6976" w:type="dxa"/>
            <w:shd w:val="clear" w:color="auto" w:fill="auto"/>
          </w:tcPr>
          <w:p w:rsidR="00701A54" w:rsidRPr="00B21D3E" w:rsidRDefault="00701A54" w:rsidP="00856363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No caso de necessidade de aumento do orçamento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(como necessidade de mais recursos), estas alterações devem ser submetidas a Comissão Executiv</w:t>
            </w:r>
            <w:r w:rsidR="00FA2529" w:rsidRPr="00B21D3E">
              <w:rPr>
                <w:rFonts w:asciiTheme="minorHAnsi" w:hAnsiTheme="minorHAnsi"/>
                <w:sz w:val="24"/>
                <w:szCs w:val="24"/>
              </w:rPr>
              <w:t>a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="00CE3D91"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:rsidR="00DA0A9C" w:rsidRPr="00B21D3E" w:rsidRDefault="00144A21" w:rsidP="00250A89">
      <w:pPr>
        <w:pStyle w:val="Ttulo1"/>
        <w:spacing w:before="0"/>
        <w:rPr>
          <w:rFonts w:asciiTheme="minorHAnsi" w:hAnsiTheme="minorHAnsi"/>
        </w:rPr>
      </w:pPr>
      <w:bookmarkStart w:id="40" w:name="_Toc69423667"/>
      <w:bookmarkStart w:id="41" w:name="_Toc438539167"/>
      <w:r w:rsidRPr="00B21D3E">
        <w:rPr>
          <w:rFonts w:asciiTheme="minorHAnsi" w:hAnsiTheme="minorHAnsi"/>
        </w:rPr>
        <w:lastRenderedPageBreak/>
        <w:t>6. Gestão</w:t>
      </w:r>
      <w:r w:rsidR="00DA0A9C" w:rsidRPr="00B21D3E">
        <w:rPr>
          <w:rFonts w:asciiTheme="minorHAnsi" w:hAnsiTheme="minorHAnsi"/>
        </w:rPr>
        <w:t xml:space="preserve"> de Recursos Humanos</w:t>
      </w:r>
      <w:bookmarkEnd w:id="40"/>
      <w:bookmarkEnd w:id="41"/>
    </w:p>
    <w:p w:rsidR="001C68CE" w:rsidRPr="00B21D3E" w:rsidRDefault="00144A21" w:rsidP="000834CE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gestão </w:t>
      </w:r>
      <w:r w:rsidR="00DA0A9C" w:rsidRPr="00B21D3E">
        <w:rPr>
          <w:rFonts w:asciiTheme="minorHAnsi" w:hAnsiTheme="minorHAnsi"/>
          <w:sz w:val="24"/>
          <w:szCs w:val="24"/>
        </w:rPr>
        <w:t xml:space="preserve">de recursos humanos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engloba os processos necessários para que se empregue de forma eficaz o pessoal envolvido no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>. Isto inclui todos os “</w:t>
      </w:r>
      <w:r w:rsidR="008B4D03" w:rsidRPr="00B21D3E">
        <w:rPr>
          <w:rFonts w:asciiTheme="minorHAnsi" w:hAnsiTheme="minorHAnsi"/>
          <w:sz w:val="24"/>
          <w:szCs w:val="24"/>
        </w:rPr>
        <w:t>stakeholde</w:t>
      </w:r>
      <w:r w:rsidR="00DA0A9C" w:rsidRPr="00B21D3E">
        <w:rPr>
          <w:rFonts w:asciiTheme="minorHAnsi" w:hAnsiTheme="minorHAnsi"/>
          <w:sz w:val="24"/>
          <w:szCs w:val="24"/>
        </w:rPr>
        <w:t xml:space="preserve">rs”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, como: patrocinadores, clientes, membros da equipe etc. Neste item, estaremos definindo também os papéis e responsabilidades de cada envolvido no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>, descrevendo o perfil detalhado de cada participante e pr</w:t>
      </w:r>
      <w:r w:rsidRPr="00B21D3E">
        <w:rPr>
          <w:rFonts w:asciiTheme="minorHAnsi" w:hAnsiTheme="minorHAnsi"/>
          <w:sz w:val="24"/>
          <w:szCs w:val="24"/>
        </w:rPr>
        <w:t>opondo um plano de gestão</w:t>
      </w:r>
      <w:r w:rsidR="00DA0A9C" w:rsidRPr="00B21D3E">
        <w:rPr>
          <w:rFonts w:asciiTheme="minorHAnsi" w:hAnsiTheme="minorHAnsi"/>
          <w:sz w:val="24"/>
          <w:szCs w:val="24"/>
        </w:rPr>
        <w:t xml:space="preserve"> de pessoal. </w:t>
      </w:r>
    </w:p>
    <w:p w:rsidR="00DA0A9C" w:rsidRPr="00B21D3E" w:rsidRDefault="00DA0A9C" w:rsidP="00856363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principais pontos aqui tratados são:</w:t>
      </w:r>
    </w:p>
    <w:p w:rsidR="00DA0A9C" w:rsidRPr="00B21D3E" w:rsidRDefault="003F3958" w:rsidP="00DC791A">
      <w:pPr>
        <w:numPr>
          <w:ilvl w:val="0"/>
          <w:numId w:val="5"/>
        </w:numPr>
        <w:spacing w:after="0" w:line="360" w:lineRule="auto"/>
        <w:ind w:left="0" w:firstLine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Organograma</w:t>
      </w:r>
      <w:r w:rsidR="00DA0A9C"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C791A" w:rsidRPr="00B21D3E">
        <w:rPr>
          <w:rFonts w:asciiTheme="minorHAnsi" w:hAnsiTheme="minorHAnsi"/>
          <w:sz w:val="24"/>
          <w:szCs w:val="24"/>
        </w:rPr>
        <w:t>.</w:t>
      </w:r>
    </w:p>
    <w:p w:rsidR="00DA0A9C" w:rsidRPr="00B21D3E" w:rsidRDefault="00DA0A9C" w:rsidP="00A0018F">
      <w:pPr>
        <w:numPr>
          <w:ilvl w:val="0"/>
          <w:numId w:val="5"/>
        </w:numPr>
        <w:spacing w:after="0" w:line="360" w:lineRule="auto"/>
        <w:ind w:left="0" w:firstLine="0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Papéis e Principais Responsabilidades</w:t>
      </w:r>
      <w:r w:rsidR="00DC791A" w:rsidRPr="00B21D3E">
        <w:rPr>
          <w:rFonts w:asciiTheme="minorHAnsi" w:hAnsiTheme="minorHAnsi"/>
          <w:sz w:val="24"/>
          <w:szCs w:val="24"/>
        </w:rPr>
        <w:t>.</w:t>
      </w:r>
    </w:p>
    <w:p w:rsidR="00152E46" w:rsidRPr="00B21D3E" w:rsidRDefault="00152E46" w:rsidP="00A0018F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EF1CFC" w:rsidRPr="00B21D3E" w:rsidRDefault="00DC791A" w:rsidP="00A0018F">
      <w:pPr>
        <w:pStyle w:val="Ttulo2"/>
        <w:spacing w:before="0" w:after="0" w:line="360" w:lineRule="auto"/>
        <w:rPr>
          <w:rFonts w:asciiTheme="minorHAnsi" w:hAnsiTheme="minorHAnsi" w:cs="Arial"/>
          <w:lang w:val="pt-PT"/>
        </w:rPr>
      </w:pPr>
      <w:bookmarkStart w:id="42" w:name="_Toc438539168"/>
      <w:r w:rsidRPr="00B21D3E">
        <w:rPr>
          <w:rFonts w:asciiTheme="minorHAnsi" w:hAnsiTheme="minorHAnsi" w:cs="Arial"/>
          <w:lang w:val="pt-PT"/>
        </w:rPr>
        <w:t xml:space="preserve">6.1 </w:t>
      </w:r>
      <w:r w:rsidR="003F3958" w:rsidRPr="00B21D3E">
        <w:rPr>
          <w:rFonts w:asciiTheme="minorHAnsi" w:hAnsiTheme="minorHAnsi" w:cs="Arial"/>
          <w:lang w:val="pt-PT"/>
        </w:rPr>
        <w:t>Organograma</w:t>
      </w:r>
      <w:r w:rsidRPr="00B21D3E">
        <w:rPr>
          <w:rFonts w:asciiTheme="minorHAnsi" w:hAnsiTheme="minorHAnsi" w:cs="Arial"/>
          <w:lang w:val="pt-PT"/>
        </w:rPr>
        <w:t xml:space="preserve"> do </w:t>
      </w:r>
      <w:r w:rsidR="00786D41" w:rsidRPr="00B21D3E">
        <w:rPr>
          <w:rFonts w:asciiTheme="minorHAnsi" w:hAnsiTheme="minorHAnsi" w:cs="Arial"/>
          <w:lang w:val="pt-PT"/>
        </w:rPr>
        <w:t>Projeto</w:t>
      </w:r>
      <w:bookmarkEnd w:id="42"/>
    </w:p>
    <w:p w:rsidR="00EF1CFC" w:rsidRPr="00B21D3E" w:rsidRDefault="00021E9A" w:rsidP="00A0018F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</w:t>
      </w:r>
      <w:r w:rsidR="003F3958" w:rsidRPr="00B21D3E">
        <w:rPr>
          <w:rFonts w:asciiTheme="minorHAnsi" w:hAnsiTheme="minorHAnsi"/>
          <w:sz w:val="24"/>
          <w:szCs w:val="24"/>
        </w:rPr>
        <w:t>organograma</w:t>
      </w:r>
      <w:r w:rsidR="00EF1CFC" w:rsidRPr="00B21D3E">
        <w:rPr>
          <w:rFonts w:asciiTheme="minorHAnsi" w:hAnsiTheme="minorHAnsi"/>
          <w:sz w:val="24"/>
          <w:szCs w:val="24"/>
        </w:rPr>
        <w:t xml:space="preserve"> apresentado a seguir é uma representação gráfica das relações de </w:t>
      </w:r>
      <w:r w:rsidR="00CF1675" w:rsidRPr="00B21D3E">
        <w:rPr>
          <w:rFonts w:asciiTheme="minorHAnsi" w:hAnsiTheme="minorHAnsi"/>
          <w:sz w:val="24"/>
          <w:szCs w:val="24"/>
        </w:rPr>
        <w:t>interacção</w:t>
      </w:r>
      <w:r w:rsidR="00EF1CFC" w:rsidRPr="00B21D3E">
        <w:rPr>
          <w:rFonts w:asciiTheme="minorHAnsi" w:hAnsiTheme="minorHAnsi"/>
          <w:sz w:val="24"/>
          <w:szCs w:val="24"/>
        </w:rPr>
        <w:t xml:space="preserve"> entre os membros da equipe, estabelecendo os níveis de hierarquias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EF1CFC" w:rsidRPr="00B21D3E">
        <w:rPr>
          <w:rFonts w:asciiTheme="minorHAnsi" w:hAnsiTheme="minorHAnsi"/>
          <w:sz w:val="24"/>
          <w:szCs w:val="24"/>
        </w:rPr>
        <w:t xml:space="preserve"> e servindo como base para a definição de papéis de responsabilidades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EF1CFC" w:rsidRPr="00B21D3E">
        <w:rPr>
          <w:rFonts w:asciiTheme="minorHAnsi" w:hAnsiTheme="minorHAnsi"/>
          <w:sz w:val="24"/>
          <w:szCs w:val="24"/>
        </w:rPr>
        <w:t>.</w:t>
      </w:r>
    </w:p>
    <w:p w:rsidR="00822936" w:rsidRPr="00B21D3E" w:rsidRDefault="00822936" w:rsidP="00EF1CFC">
      <w:pPr>
        <w:spacing w:after="0"/>
        <w:ind w:left="360"/>
        <w:rPr>
          <w:rFonts w:asciiTheme="minorHAnsi" w:hAnsiTheme="minorHAnsi" w:cs="Arial"/>
        </w:rPr>
      </w:pPr>
    </w:p>
    <w:p w:rsidR="00822936" w:rsidRPr="00B21D3E" w:rsidRDefault="00856363" w:rsidP="00021E9A">
      <w:pPr>
        <w:spacing w:after="0"/>
        <w:jc w:val="center"/>
        <w:rPr>
          <w:rFonts w:asciiTheme="minorHAnsi" w:hAnsiTheme="minorHAnsi" w:cs="Arial"/>
          <w:noProof/>
          <w:color w:val="FF0000"/>
          <w:lang w:val="pt-BR"/>
        </w:rPr>
      </w:pPr>
      <w:r w:rsidRPr="00B21D3E">
        <w:rPr>
          <w:rFonts w:asciiTheme="minorHAnsi" w:hAnsiTheme="minorHAnsi" w:cs="Arial"/>
          <w:noProof/>
          <w:color w:val="FF0000"/>
          <w:lang w:val="pt-BR"/>
        </w:rPr>
        <w:drawing>
          <wp:inline distT="0" distB="0" distL="0" distR="0" wp14:anchorId="34A06E18">
            <wp:extent cx="5191125" cy="3130229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3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018F" w:rsidRPr="00B21D3E" w:rsidRDefault="00A0018F" w:rsidP="00021E9A">
      <w:pPr>
        <w:spacing w:after="0"/>
        <w:jc w:val="center"/>
        <w:rPr>
          <w:rFonts w:asciiTheme="minorHAnsi" w:hAnsiTheme="minorHAnsi" w:cs="Arial"/>
          <w:noProof/>
          <w:color w:val="FF0000"/>
          <w:lang w:val="pt-BR"/>
        </w:rPr>
      </w:pPr>
    </w:p>
    <w:p w:rsidR="00A0018F" w:rsidRPr="00B21D3E" w:rsidRDefault="00A0018F" w:rsidP="00021E9A">
      <w:pPr>
        <w:spacing w:after="0"/>
        <w:jc w:val="center"/>
        <w:rPr>
          <w:rFonts w:asciiTheme="minorHAnsi" w:hAnsiTheme="minorHAnsi" w:cs="Arial"/>
          <w:noProof/>
          <w:color w:val="FF0000"/>
          <w:lang w:val="pt-BR"/>
        </w:rPr>
      </w:pPr>
    </w:p>
    <w:p w:rsidR="00DA0A9C" w:rsidRPr="00B21D3E" w:rsidRDefault="00171EB7" w:rsidP="00171EB7">
      <w:pPr>
        <w:pStyle w:val="Ttulo2"/>
        <w:rPr>
          <w:rFonts w:asciiTheme="minorHAnsi" w:hAnsiTheme="minorHAnsi" w:cs="Arial"/>
          <w:lang w:val="pt-PT"/>
        </w:rPr>
      </w:pPr>
      <w:bookmarkStart w:id="43" w:name="_Toc64365902"/>
      <w:bookmarkStart w:id="44" w:name="_Toc64718997"/>
      <w:bookmarkStart w:id="45" w:name="_Toc438539169"/>
      <w:r w:rsidRPr="00B21D3E">
        <w:rPr>
          <w:rFonts w:asciiTheme="minorHAnsi" w:hAnsiTheme="minorHAnsi" w:cs="Arial"/>
          <w:lang w:val="pt-PT"/>
        </w:rPr>
        <w:lastRenderedPageBreak/>
        <w:t xml:space="preserve">6.2 </w:t>
      </w:r>
      <w:r w:rsidR="00DA0A9C" w:rsidRPr="00B21D3E">
        <w:rPr>
          <w:rFonts w:asciiTheme="minorHAnsi" w:hAnsiTheme="minorHAnsi" w:cs="Arial"/>
          <w:lang w:val="pt-PT"/>
        </w:rPr>
        <w:t>Papéis e Principais Responsabilidades</w:t>
      </w:r>
      <w:bookmarkEnd w:id="43"/>
      <w:bookmarkEnd w:id="44"/>
      <w:bookmarkEnd w:id="45"/>
    </w:p>
    <w:p w:rsidR="002C44EA" w:rsidRDefault="00273187" w:rsidP="000834CE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bookmarkStart w:id="46" w:name="_Toc64365903"/>
      <w:r w:rsidRPr="00B21D3E">
        <w:rPr>
          <w:rFonts w:asciiTheme="minorHAnsi" w:hAnsiTheme="minorHAnsi" w:cs="Times New Roman"/>
        </w:rPr>
        <w:t xml:space="preserve">O </w:t>
      </w:r>
      <w:r w:rsidR="003F3958" w:rsidRPr="00B21D3E">
        <w:rPr>
          <w:rFonts w:asciiTheme="minorHAnsi" w:hAnsiTheme="minorHAnsi" w:cs="Times New Roman"/>
        </w:rPr>
        <w:t>organograma</w:t>
      </w:r>
      <w:r w:rsidR="00DA0A9C" w:rsidRPr="00B21D3E">
        <w:rPr>
          <w:rFonts w:asciiTheme="minorHAnsi" w:hAnsiTheme="minorHAnsi" w:cs="Times New Roman"/>
        </w:rPr>
        <w:t xml:space="preserve"> do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 xml:space="preserve"> define </w:t>
      </w:r>
      <w:r w:rsidR="002C44EA" w:rsidRPr="00B21D3E">
        <w:rPr>
          <w:rFonts w:asciiTheme="minorHAnsi" w:hAnsiTheme="minorHAnsi" w:cs="Times New Roman"/>
        </w:rPr>
        <w:t xml:space="preserve">diversos níveis </w:t>
      </w:r>
      <w:r w:rsidR="00144A21" w:rsidRPr="00B21D3E">
        <w:rPr>
          <w:rFonts w:asciiTheme="minorHAnsi" w:hAnsiTheme="minorHAnsi" w:cs="Times New Roman"/>
        </w:rPr>
        <w:t xml:space="preserve">que, </w:t>
      </w:r>
      <w:r w:rsidRPr="00B21D3E">
        <w:rPr>
          <w:rFonts w:asciiTheme="minorHAnsi" w:hAnsiTheme="minorHAnsi" w:cs="Times New Roman"/>
        </w:rPr>
        <w:t xml:space="preserve">em </w:t>
      </w:r>
      <w:r w:rsidR="008F1573" w:rsidRPr="00B21D3E">
        <w:rPr>
          <w:rFonts w:asciiTheme="minorHAnsi" w:hAnsiTheme="minorHAnsi" w:cs="Times New Roman"/>
        </w:rPr>
        <w:t>conjunto</w:t>
      </w:r>
      <w:r w:rsidR="00CF1675" w:rsidRPr="00B21D3E">
        <w:rPr>
          <w:rFonts w:asciiTheme="minorHAnsi" w:hAnsiTheme="minorHAnsi" w:cs="Times New Roman"/>
        </w:rPr>
        <w:t xml:space="preserve"> com a equip</w:t>
      </w:r>
      <w:r w:rsidR="00152E46" w:rsidRPr="00B21D3E">
        <w:rPr>
          <w:rFonts w:asciiTheme="minorHAnsi" w:hAnsiTheme="minorHAnsi" w:cs="Times New Roman"/>
        </w:rPr>
        <w:t>e</w:t>
      </w:r>
      <w:r w:rsidR="00CF1675" w:rsidRPr="00B21D3E">
        <w:rPr>
          <w:rFonts w:asciiTheme="minorHAnsi" w:hAnsiTheme="minorHAnsi" w:cs="Times New Roman"/>
        </w:rPr>
        <w:t xml:space="preserve"> do </w:t>
      </w:r>
      <w:r w:rsidR="00786D41" w:rsidRPr="00B21D3E">
        <w:rPr>
          <w:rFonts w:asciiTheme="minorHAnsi" w:hAnsiTheme="minorHAnsi" w:cs="Times New Roman"/>
        </w:rPr>
        <w:t>projeto</w:t>
      </w:r>
      <w:r w:rsidR="00171EB7" w:rsidRPr="00B21D3E">
        <w:rPr>
          <w:rFonts w:asciiTheme="minorHAnsi" w:hAnsiTheme="minorHAnsi" w:cs="Times New Roman"/>
        </w:rPr>
        <w:t xml:space="preserve">, estarão a </w:t>
      </w:r>
      <w:r w:rsidR="00144A21" w:rsidRPr="00B21D3E">
        <w:rPr>
          <w:rFonts w:asciiTheme="minorHAnsi" w:hAnsiTheme="minorHAnsi" w:cs="Times New Roman"/>
        </w:rPr>
        <w:t>trabalhar</w:t>
      </w:r>
      <w:r w:rsidR="00DA0A9C" w:rsidRPr="00B21D3E">
        <w:rPr>
          <w:rFonts w:asciiTheme="minorHAnsi" w:hAnsiTheme="minorHAnsi" w:cs="Times New Roman"/>
        </w:rPr>
        <w:t xml:space="preserve"> de forma integrada para o sucesso do </w:t>
      </w:r>
      <w:r w:rsidR="00786D41" w:rsidRPr="00B21D3E">
        <w:rPr>
          <w:rFonts w:asciiTheme="minorHAnsi" w:hAnsiTheme="minorHAnsi" w:cs="Times New Roman"/>
        </w:rPr>
        <w:t>projeto</w:t>
      </w:r>
      <w:r w:rsidR="008F1573" w:rsidRPr="00B21D3E">
        <w:rPr>
          <w:rFonts w:asciiTheme="minorHAnsi" w:hAnsiTheme="minorHAnsi" w:cs="Times New Roman"/>
        </w:rPr>
        <w:t>. Cada uma dest</w:t>
      </w:r>
      <w:r w:rsidR="00DA0A9C" w:rsidRPr="00B21D3E">
        <w:rPr>
          <w:rFonts w:asciiTheme="minorHAnsi" w:hAnsiTheme="minorHAnsi" w:cs="Times New Roman"/>
        </w:rPr>
        <w:t>as equip</w:t>
      </w:r>
      <w:r w:rsidR="000C053D" w:rsidRPr="00B21D3E">
        <w:rPr>
          <w:rFonts w:asciiTheme="minorHAnsi" w:hAnsiTheme="minorHAnsi" w:cs="Times New Roman"/>
        </w:rPr>
        <w:t>e</w:t>
      </w:r>
      <w:r w:rsidR="00DA0A9C" w:rsidRPr="00B21D3E">
        <w:rPr>
          <w:rFonts w:asciiTheme="minorHAnsi" w:hAnsiTheme="minorHAnsi" w:cs="Times New Roman"/>
        </w:rPr>
        <w:t>s possui atribuições próprias, definidas a seguir:</w:t>
      </w:r>
      <w:bookmarkStart w:id="47" w:name="_Toc69423670"/>
      <w:bookmarkEnd w:id="46"/>
      <w:r w:rsidR="002C44EA" w:rsidRPr="00B21D3E">
        <w:rPr>
          <w:rFonts w:asciiTheme="minorHAnsi" w:hAnsiTheme="minorHAnsi" w:cs="Times New Roman"/>
        </w:rPr>
        <w:t xml:space="preserve"> </w:t>
      </w:r>
    </w:p>
    <w:p w:rsidR="000834CE" w:rsidRPr="00B21D3E" w:rsidRDefault="000834CE" w:rsidP="000834CE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</w:p>
    <w:p w:rsidR="007A26F0" w:rsidRPr="00B21D3E" w:rsidRDefault="00856363" w:rsidP="00982F8C">
      <w:pPr>
        <w:pStyle w:val="Ttulo2"/>
        <w:spacing w:before="0"/>
        <w:jc w:val="center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noProof/>
          <w:lang w:val="pt-BR" w:eastAsia="pt-BR"/>
        </w:rPr>
        <w:drawing>
          <wp:inline distT="0" distB="0" distL="0" distR="0" wp14:anchorId="6E666154" wp14:editId="68B0B4C5">
            <wp:extent cx="4810125" cy="4744577"/>
            <wp:effectExtent l="19050" t="19050" r="9525" b="1841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12" cy="474525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F13E8" w:rsidRPr="00B21D3E" w:rsidRDefault="006F13E8">
      <w:pPr>
        <w:spacing w:after="0"/>
        <w:jc w:val="left"/>
        <w:rPr>
          <w:rFonts w:asciiTheme="minorHAnsi" w:hAnsiTheme="minorHAnsi" w:cs="Arial"/>
          <w:b/>
          <w:bCs/>
          <w:iCs/>
          <w:sz w:val="24"/>
          <w:szCs w:val="22"/>
          <w:lang w:eastAsia="x-none"/>
        </w:rPr>
      </w:pPr>
      <w:r w:rsidRPr="00B21D3E">
        <w:rPr>
          <w:rFonts w:asciiTheme="minorHAnsi" w:hAnsiTheme="minorHAnsi" w:cs="Arial"/>
        </w:rPr>
        <w:br w:type="page"/>
      </w:r>
    </w:p>
    <w:p w:rsidR="00542CB9" w:rsidRPr="00B21D3E" w:rsidRDefault="00171EB7" w:rsidP="007A26F0">
      <w:pPr>
        <w:pStyle w:val="Ttulo2"/>
        <w:spacing w:before="0" w:after="0"/>
        <w:rPr>
          <w:rFonts w:asciiTheme="minorHAnsi" w:hAnsiTheme="minorHAnsi" w:cs="Arial"/>
          <w:lang w:val="pt-PT"/>
        </w:rPr>
      </w:pPr>
      <w:bookmarkStart w:id="48" w:name="_Toc438539171"/>
      <w:r w:rsidRPr="00B21D3E">
        <w:rPr>
          <w:rFonts w:asciiTheme="minorHAnsi" w:hAnsiTheme="minorHAnsi" w:cs="Arial"/>
          <w:lang w:val="pt-PT"/>
        </w:rPr>
        <w:lastRenderedPageBreak/>
        <w:t>6.3 Sponsor do Pro</w:t>
      </w:r>
      <w:r w:rsidR="007A26F0" w:rsidRPr="00B21D3E">
        <w:rPr>
          <w:rFonts w:asciiTheme="minorHAnsi" w:hAnsiTheme="minorHAnsi" w:cs="Arial"/>
          <w:lang w:val="pt-PT"/>
        </w:rPr>
        <w:t>jeto</w:t>
      </w:r>
      <w:bookmarkEnd w:id="48"/>
    </w:p>
    <w:tbl>
      <w:tblPr>
        <w:tblW w:w="9524" w:type="dxa"/>
        <w:jc w:val="center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465"/>
        <w:gridCol w:w="3969"/>
        <w:gridCol w:w="2090"/>
      </w:tblGrid>
      <w:tr w:rsidR="000A26CE" w:rsidRPr="00B21D3E" w:rsidTr="007A26F0">
        <w:trPr>
          <w:jc w:val="center"/>
        </w:trPr>
        <w:tc>
          <w:tcPr>
            <w:tcW w:w="3465" w:type="dxa"/>
            <w:shd w:val="clear" w:color="auto" w:fill="1F497D"/>
          </w:tcPr>
          <w:p w:rsidR="000D5D0B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Principais</w:t>
            </w:r>
          </w:p>
          <w:p w:rsidR="004E0078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 xml:space="preserve"> Atributos</w:t>
            </w:r>
          </w:p>
        </w:tc>
        <w:tc>
          <w:tcPr>
            <w:tcW w:w="3969" w:type="dxa"/>
            <w:shd w:val="clear" w:color="auto" w:fill="1F497D"/>
          </w:tcPr>
          <w:p w:rsidR="000D5D0B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 xml:space="preserve">Principais </w:t>
            </w:r>
          </w:p>
          <w:p w:rsidR="004E0078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Tarefas</w:t>
            </w:r>
          </w:p>
        </w:tc>
        <w:tc>
          <w:tcPr>
            <w:tcW w:w="2090" w:type="dxa"/>
            <w:shd w:val="clear" w:color="auto" w:fill="1F497D"/>
          </w:tcPr>
          <w:p w:rsidR="000D5D0B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 xml:space="preserve">Não </w:t>
            </w:r>
          </w:p>
          <w:p w:rsidR="004E0078" w:rsidRPr="00B21D3E" w:rsidRDefault="004E0078" w:rsidP="00ED4D77">
            <w:pPr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executar</w:t>
            </w:r>
          </w:p>
        </w:tc>
      </w:tr>
      <w:tr w:rsidR="004E0078" w:rsidRPr="00B21D3E" w:rsidTr="007A26F0">
        <w:trPr>
          <w:jc w:val="center"/>
        </w:trPr>
        <w:tc>
          <w:tcPr>
            <w:tcW w:w="3465" w:type="dxa"/>
            <w:shd w:val="clear" w:color="auto" w:fill="FFFFFF"/>
          </w:tcPr>
          <w:p w:rsidR="00C26103" w:rsidRPr="00B21D3E" w:rsidRDefault="00C26103" w:rsidP="00856363">
            <w:pPr>
              <w:pStyle w:val="SPEC02"/>
              <w:spacing w:line="360" w:lineRule="auto"/>
              <w:ind w:firstLine="708"/>
              <w:jc w:val="both"/>
              <w:rPr>
                <w:rFonts w:asciiTheme="minorHAnsi" w:hAnsiTheme="minorHAnsi" w:cs="Times New Roman"/>
              </w:rPr>
            </w:pP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Uma presença de nível executivo dentro da empresa;</w:t>
            </w: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Uma visão dos </w:t>
            </w:r>
            <w:r w:rsidR="00786D41" w:rsidRPr="00B21D3E">
              <w:rPr>
                <w:rFonts w:asciiTheme="minorHAnsi" w:hAnsiTheme="minorHAnsi" w:cs="Times New Roman"/>
              </w:rPr>
              <w:t>objeto</w:t>
            </w:r>
            <w:r w:rsidR="00CF1675" w:rsidRPr="00B21D3E">
              <w:rPr>
                <w:rFonts w:asciiTheme="minorHAnsi" w:hAnsiTheme="minorHAnsi" w:cs="Times New Roman"/>
              </w:rPr>
              <w:t>s</w:t>
            </w:r>
            <w:r w:rsidRPr="00B21D3E">
              <w:rPr>
                <w:rFonts w:asciiTheme="minorHAnsi" w:hAnsiTheme="minorHAnsi" w:cs="Times New Roman"/>
              </w:rPr>
              <w:t xml:space="preserve"> da organização;</w:t>
            </w: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Uma confiança no SAP como solução para a organização;</w:t>
            </w: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A capacidade de tomar decisões críticas sob pressão de tempo;</w:t>
            </w: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Fortes capacidades de liderança e negociação efectivas;</w:t>
            </w:r>
          </w:p>
          <w:p w:rsidR="00C26103" w:rsidRPr="00B21D3E" w:rsidRDefault="00C26103" w:rsidP="00856363">
            <w:pPr>
              <w:pStyle w:val="SPEC02"/>
              <w:spacing w:line="360" w:lineRule="auto"/>
              <w:ind w:firstLine="708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3969" w:type="dxa"/>
            <w:shd w:val="clear" w:color="auto" w:fill="FFFFFF"/>
          </w:tcPr>
          <w:p w:rsidR="00C26103" w:rsidRPr="00B21D3E" w:rsidRDefault="00C26103" w:rsidP="00856363">
            <w:pPr>
              <w:pStyle w:val="SPEC02"/>
              <w:spacing w:line="360" w:lineRule="auto"/>
              <w:ind w:firstLine="708"/>
              <w:jc w:val="both"/>
              <w:rPr>
                <w:rFonts w:asciiTheme="minorHAnsi" w:hAnsiTheme="minorHAnsi" w:cs="Times New Roman"/>
              </w:rPr>
            </w:pP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É o proprietário final do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 e tem o poder de tomada de decisão na execução das principais responsabilidades;</w:t>
            </w:r>
          </w:p>
          <w:p w:rsidR="007A26F0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Mantem a autoridade final para definir prioridades, aprovar o </w:t>
            </w:r>
            <w:r w:rsidR="001F4740" w:rsidRPr="00B21D3E">
              <w:rPr>
                <w:rFonts w:asciiTheme="minorHAnsi" w:hAnsiTheme="minorHAnsi" w:cs="Times New Roman"/>
              </w:rPr>
              <w:t>escopo</w:t>
            </w:r>
            <w:r w:rsidRPr="00B21D3E">
              <w:rPr>
                <w:rFonts w:asciiTheme="minorHAnsi" w:hAnsiTheme="minorHAnsi" w:cs="Times New Roman"/>
              </w:rPr>
              <w:t xml:space="preserve"> e </w:t>
            </w:r>
            <w:r w:rsidR="007A26F0" w:rsidRPr="00B21D3E">
              <w:rPr>
                <w:rFonts w:asciiTheme="minorHAnsi" w:hAnsiTheme="minorHAnsi" w:cs="Times New Roman"/>
              </w:rPr>
              <w:t>estabelecer as questões globais;</w:t>
            </w: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Promove o </w:t>
            </w:r>
            <w:r w:rsidR="007A26F0" w:rsidRPr="00B21D3E">
              <w:rPr>
                <w:rFonts w:asciiTheme="minorHAnsi" w:hAnsiTheme="minorHAnsi" w:cs="Times New Roman"/>
              </w:rPr>
              <w:t>SAP ECC</w:t>
            </w:r>
            <w:r w:rsidRPr="00B21D3E">
              <w:rPr>
                <w:rFonts w:asciiTheme="minorHAnsi" w:hAnsiTheme="minorHAnsi" w:cs="Times New Roman"/>
              </w:rPr>
              <w:t xml:space="preserve"> em tod</w:t>
            </w:r>
            <w:r w:rsidR="007A26F0" w:rsidRPr="00B21D3E">
              <w:rPr>
                <w:rFonts w:asciiTheme="minorHAnsi" w:hAnsiTheme="minorHAnsi" w:cs="Times New Roman"/>
              </w:rPr>
              <w:t>a</w:t>
            </w:r>
            <w:r w:rsidRPr="00B21D3E">
              <w:rPr>
                <w:rFonts w:asciiTheme="minorHAnsi" w:hAnsiTheme="minorHAnsi" w:cs="Times New Roman"/>
              </w:rPr>
              <w:t xml:space="preserve"> </w:t>
            </w:r>
            <w:r w:rsidR="007A26F0" w:rsidRPr="00B21D3E">
              <w:rPr>
                <w:rFonts w:asciiTheme="minorHAnsi" w:hAnsiTheme="minorHAnsi" w:cs="Times New Roman"/>
              </w:rPr>
              <w:t>a</w:t>
            </w:r>
            <w:r w:rsidRPr="00B21D3E">
              <w:rPr>
                <w:rFonts w:asciiTheme="minorHAnsi" w:hAnsiTheme="minorHAnsi" w:cs="Times New Roman"/>
              </w:rPr>
              <w:t xml:space="preserve"> </w:t>
            </w:r>
            <w:r w:rsidR="007A26F0" w:rsidRPr="00B21D3E">
              <w:rPr>
                <w:rFonts w:asciiTheme="minorHAnsi" w:hAnsiTheme="minorHAnsi" w:cs="Times New Roman"/>
              </w:rPr>
              <w:t>Empresa</w:t>
            </w:r>
            <w:r w:rsidRPr="00B21D3E">
              <w:rPr>
                <w:rFonts w:asciiTheme="minorHAnsi" w:hAnsiTheme="minorHAnsi" w:cs="Times New Roman"/>
              </w:rPr>
              <w:t xml:space="preserve">. Onde existirem conflitos de definição dessas responsabilidades, o Sponsor do </w:t>
            </w:r>
            <w:r w:rsidR="007A26F0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 terá o poder de negociar e encontrar uma solução;</w:t>
            </w:r>
          </w:p>
        </w:tc>
        <w:tc>
          <w:tcPr>
            <w:tcW w:w="2090" w:type="dxa"/>
            <w:shd w:val="clear" w:color="auto" w:fill="FFFFFF"/>
          </w:tcPr>
          <w:p w:rsidR="00E44613" w:rsidRPr="00B21D3E" w:rsidRDefault="00E44613" w:rsidP="00856363">
            <w:pPr>
              <w:pStyle w:val="SPEC02"/>
              <w:spacing w:line="360" w:lineRule="auto"/>
              <w:ind w:firstLine="708"/>
              <w:jc w:val="both"/>
              <w:rPr>
                <w:rFonts w:asciiTheme="minorHAnsi" w:hAnsiTheme="minorHAnsi" w:cs="Times New Roman"/>
              </w:rPr>
            </w:pPr>
          </w:p>
          <w:p w:rsidR="004E0078" w:rsidRPr="00B21D3E" w:rsidRDefault="004E0078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Não se envolver em detalhes operacionais;</w:t>
            </w:r>
          </w:p>
        </w:tc>
      </w:tr>
    </w:tbl>
    <w:p w:rsidR="000303CB" w:rsidRPr="00B21D3E" w:rsidRDefault="000303CB" w:rsidP="00CE3D91">
      <w:pPr>
        <w:pStyle w:val="Ttulo2"/>
        <w:spacing w:before="0" w:after="0" w:line="360" w:lineRule="auto"/>
        <w:rPr>
          <w:rFonts w:asciiTheme="minorHAnsi" w:hAnsiTheme="minorHAnsi" w:cs="Arial"/>
          <w:lang w:val="pt-PT"/>
        </w:rPr>
      </w:pPr>
      <w:bookmarkStart w:id="49" w:name="_Toc438539172"/>
    </w:p>
    <w:p w:rsidR="00CE4ACD" w:rsidRPr="00B21D3E" w:rsidRDefault="007F1434" w:rsidP="00CE3D91">
      <w:pPr>
        <w:pStyle w:val="Ttulo2"/>
        <w:spacing w:before="0" w:after="0" w:line="360" w:lineRule="auto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lang w:val="pt-PT"/>
        </w:rPr>
        <w:t>6.5 Ge</w:t>
      </w:r>
      <w:r w:rsidR="007A26F0" w:rsidRPr="00B21D3E">
        <w:rPr>
          <w:rFonts w:asciiTheme="minorHAnsi" w:hAnsiTheme="minorHAnsi" w:cs="Arial"/>
          <w:lang w:val="pt-PT"/>
        </w:rPr>
        <w:t>rente</w:t>
      </w:r>
      <w:r w:rsidR="00A1209D" w:rsidRPr="00B21D3E">
        <w:rPr>
          <w:rFonts w:asciiTheme="minorHAnsi" w:hAnsiTheme="minorHAnsi" w:cs="Arial"/>
          <w:lang w:val="pt-PT"/>
        </w:rPr>
        <w:t xml:space="preserve"> do </w:t>
      </w:r>
      <w:r w:rsidR="00786D41" w:rsidRPr="00B21D3E">
        <w:rPr>
          <w:rFonts w:asciiTheme="minorHAnsi" w:hAnsiTheme="minorHAnsi" w:cs="Arial"/>
          <w:lang w:val="pt-PT"/>
        </w:rPr>
        <w:t>Projeto</w:t>
      </w:r>
      <w:r w:rsidR="00FA1160" w:rsidRPr="00B21D3E">
        <w:rPr>
          <w:rFonts w:asciiTheme="minorHAnsi" w:hAnsiTheme="minorHAnsi" w:cs="Arial"/>
          <w:lang w:val="pt-PT"/>
        </w:rPr>
        <w:t xml:space="preserve"> </w:t>
      </w:r>
      <w:r w:rsidR="00982F8C" w:rsidRPr="00B21D3E">
        <w:rPr>
          <w:rFonts w:asciiTheme="minorHAnsi" w:hAnsiTheme="minorHAnsi" w:cs="Arial"/>
          <w:lang w:val="pt-PT"/>
        </w:rPr>
        <w:t>do Cliente</w:t>
      </w:r>
      <w:r w:rsidR="00AE608A" w:rsidRPr="00B21D3E">
        <w:rPr>
          <w:rFonts w:asciiTheme="minorHAnsi" w:hAnsiTheme="minorHAnsi" w:cs="Arial"/>
          <w:lang w:val="pt-PT"/>
        </w:rPr>
        <w:t>:</w:t>
      </w:r>
      <w:bookmarkEnd w:id="49"/>
      <w:r w:rsidR="00052E67" w:rsidRPr="00B21D3E">
        <w:rPr>
          <w:rFonts w:asciiTheme="minorHAnsi" w:hAnsiTheme="minorHAnsi" w:cs="Arial"/>
          <w:lang w:val="pt-PT"/>
        </w:rPr>
        <w:t xml:space="preserve"> </w:t>
      </w:r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475"/>
        <w:gridCol w:w="1770"/>
        <w:gridCol w:w="2633"/>
        <w:gridCol w:w="1868"/>
      </w:tblGrid>
      <w:tr w:rsidR="00CE3D91" w:rsidRPr="00B21D3E" w:rsidTr="00856363">
        <w:tc>
          <w:tcPr>
            <w:tcW w:w="3475" w:type="dxa"/>
            <w:shd w:val="clear" w:color="auto" w:fill="1F497D"/>
          </w:tcPr>
          <w:p w:rsidR="000D5D0B" w:rsidRPr="00B21D3E" w:rsidRDefault="000D5D0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Principais </w:t>
            </w:r>
          </w:p>
          <w:p w:rsidR="000D5D0B" w:rsidRPr="00B21D3E" w:rsidRDefault="003F3958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A</w:t>
            </w:r>
            <w:r w:rsidR="000D5D0B" w:rsidRPr="00B21D3E">
              <w:rPr>
                <w:rFonts w:asciiTheme="minorHAnsi" w:hAnsiTheme="minorHAnsi" w:cs="Arial"/>
                <w:b/>
                <w:color w:val="FFFFFF"/>
              </w:rPr>
              <w:t>tributos</w:t>
            </w:r>
          </w:p>
        </w:tc>
        <w:tc>
          <w:tcPr>
            <w:tcW w:w="1770" w:type="dxa"/>
            <w:shd w:val="clear" w:color="auto" w:fill="1F497D"/>
          </w:tcPr>
          <w:p w:rsidR="000D5D0B" w:rsidRPr="00B21D3E" w:rsidRDefault="000D5D0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Outros</w:t>
            </w:r>
          </w:p>
          <w:p w:rsidR="000D5D0B" w:rsidRPr="00B21D3E" w:rsidRDefault="000D5D0B" w:rsidP="003F3958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 </w:t>
            </w:r>
            <w:r w:rsidR="003F3958" w:rsidRPr="00B21D3E">
              <w:rPr>
                <w:rFonts w:asciiTheme="minorHAnsi" w:hAnsiTheme="minorHAnsi" w:cs="Arial"/>
                <w:b/>
                <w:color w:val="FFFFFF"/>
              </w:rPr>
              <w:t>A</w:t>
            </w:r>
            <w:r w:rsidRPr="00B21D3E">
              <w:rPr>
                <w:rFonts w:asciiTheme="minorHAnsi" w:hAnsiTheme="minorHAnsi" w:cs="Arial"/>
                <w:b/>
                <w:color w:val="FFFFFF"/>
              </w:rPr>
              <w:t>tributos</w:t>
            </w:r>
          </w:p>
        </w:tc>
        <w:tc>
          <w:tcPr>
            <w:tcW w:w="2633" w:type="dxa"/>
            <w:shd w:val="clear" w:color="auto" w:fill="1F497D"/>
          </w:tcPr>
          <w:p w:rsidR="000D5D0B" w:rsidRPr="00B21D3E" w:rsidRDefault="000D5D0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Principais </w:t>
            </w:r>
          </w:p>
          <w:p w:rsidR="000D5D0B" w:rsidRPr="00B21D3E" w:rsidRDefault="003F3958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T</w:t>
            </w:r>
            <w:r w:rsidR="000D5D0B" w:rsidRPr="00B21D3E">
              <w:rPr>
                <w:rFonts w:asciiTheme="minorHAnsi" w:hAnsiTheme="minorHAnsi" w:cs="Arial"/>
                <w:b/>
                <w:color w:val="FFFFFF"/>
              </w:rPr>
              <w:t>arefas</w:t>
            </w:r>
          </w:p>
        </w:tc>
        <w:tc>
          <w:tcPr>
            <w:tcW w:w="1868" w:type="dxa"/>
            <w:shd w:val="clear" w:color="auto" w:fill="1F497D"/>
          </w:tcPr>
          <w:p w:rsidR="000D5D0B" w:rsidRPr="00B21D3E" w:rsidRDefault="000D5D0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Não</w:t>
            </w:r>
          </w:p>
          <w:p w:rsidR="000D5D0B" w:rsidRPr="00B21D3E" w:rsidRDefault="003F3958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E</w:t>
            </w:r>
            <w:r w:rsidR="000D5D0B" w:rsidRPr="00B21D3E">
              <w:rPr>
                <w:rFonts w:asciiTheme="minorHAnsi" w:hAnsiTheme="minorHAnsi" w:cs="Arial"/>
                <w:b/>
                <w:color w:val="FFFFFF"/>
              </w:rPr>
              <w:t>xecutar</w:t>
            </w:r>
          </w:p>
        </w:tc>
      </w:tr>
      <w:tr w:rsidR="00CE3D91" w:rsidRPr="00B21D3E" w:rsidTr="00856363">
        <w:tc>
          <w:tcPr>
            <w:tcW w:w="3475" w:type="dxa"/>
            <w:shd w:val="clear" w:color="auto" w:fill="FFFFFF"/>
          </w:tcPr>
          <w:p w:rsidR="000D5D0B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Conhecimento dos processos de negócio que influenciem a aquisição e distribuição do produto/serviço;</w:t>
            </w:r>
          </w:p>
          <w:p w:rsidR="00A02834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Uma forte </w:t>
            </w:r>
            <w:r w:rsidR="002F602D" w:rsidRPr="00B21D3E">
              <w:rPr>
                <w:rFonts w:asciiTheme="minorHAnsi" w:hAnsiTheme="minorHAnsi" w:cs="Times New Roman"/>
              </w:rPr>
              <w:t>c</w:t>
            </w:r>
            <w:r w:rsidRPr="00B21D3E">
              <w:rPr>
                <w:rFonts w:asciiTheme="minorHAnsi" w:hAnsiTheme="minorHAnsi" w:cs="Times New Roman"/>
              </w:rPr>
              <w:t>onfiança e apoio ao SAP como uma solução a organização;</w:t>
            </w:r>
          </w:p>
          <w:p w:rsidR="00A02834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Uma visão global dos </w:t>
            </w:r>
            <w:r w:rsidR="007733B2" w:rsidRPr="00B21D3E">
              <w:rPr>
                <w:rFonts w:asciiTheme="minorHAnsi" w:hAnsiTheme="minorHAnsi" w:cs="Times New Roman"/>
              </w:rPr>
              <w:t>objetivo</w:t>
            </w:r>
            <w:r w:rsidR="00CF1675" w:rsidRPr="00B21D3E">
              <w:rPr>
                <w:rFonts w:asciiTheme="minorHAnsi" w:hAnsiTheme="minorHAnsi" w:cs="Times New Roman"/>
              </w:rPr>
              <w:t>s</w:t>
            </w:r>
            <w:r w:rsidRPr="00B21D3E">
              <w:rPr>
                <w:rFonts w:asciiTheme="minorHAnsi" w:hAnsiTheme="minorHAnsi" w:cs="Times New Roman"/>
              </w:rPr>
              <w:t xml:space="preserve"> do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, enquanto executa as </w:t>
            </w:r>
            <w:r w:rsidRPr="00B21D3E">
              <w:rPr>
                <w:rFonts w:asciiTheme="minorHAnsi" w:hAnsiTheme="minorHAnsi" w:cs="Times New Roman"/>
              </w:rPr>
              <w:lastRenderedPageBreak/>
              <w:t xml:space="preserve">tarefas de análises detalhadas. Isso inclui o </w:t>
            </w:r>
            <w:r w:rsidR="003F3958" w:rsidRPr="00B21D3E">
              <w:rPr>
                <w:rFonts w:asciiTheme="minorHAnsi" w:hAnsiTheme="minorHAnsi" w:cs="Times New Roman"/>
              </w:rPr>
              <w:t>controle</w:t>
            </w:r>
            <w:r w:rsidRPr="00B21D3E">
              <w:rPr>
                <w:rFonts w:asciiTheme="minorHAnsi" w:hAnsiTheme="minorHAnsi" w:cs="Times New Roman"/>
              </w:rPr>
              <w:t xml:space="preserve"> do </w:t>
            </w:r>
            <w:r w:rsidR="001F4740" w:rsidRPr="00B21D3E">
              <w:rPr>
                <w:rFonts w:asciiTheme="minorHAnsi" w:hAnsiTheme="minorHAnsi" w:cs="Times New Roman"/>
              </w:rPr>
              <w:t>escopo</w:t>
            </w:r>
            <w:r w:rsidRPr="00B21D3E">
              <w:rPr>
                <w:rFonts w:asciiTheme="minorHAnsi" w:hAnsiTheme="minorHAnsi" w:cs="Times New Roman"/>
              </w:rPr>
              <w:t>. Capacidades de gestão de tempo e exercer várias tarefas;</w:t>
            </w:r>
          </w:p>
          <w:p w:rsidR="00A02834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Capacidades superiores de apresentação e de comunicação oral e escrita;</w:t>
            </w:r>
          </w:p>
          <w:p w:rsidR="00A02834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Conhecimento em software de aplicação avançada, inclusive apresentação, folha de cálculo, processamento de texto e aplicações de gestão de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>;</w:t>
            </w:r>
          </w:p>
        </w:tc>
        <w:tc>
          <w:tcPr>
            <w:tcW w:w="1770" w:type="dxa"/>
            <w:shd w:val="clear" w:color="auto" w:fill="FFFFFF"/>
          </w:tcPr>
          <w:p w:rsidR="000D5D0B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lastRenderedPageBreak/>
              <w:t xml:space="preserve">Experiência em gestão de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s; </w:t>
            </w:r>
          </w:p>
        </w:tc>
        <w:tc>
          <w:tcPr>
            <w:tcW w:w="2633" w:type="dxa"/>
            <w:shd w:val="clear" w:color="auto" w:fill="FFFFFF"/>
          </w:tcPr>
          <w:p w:rsidR="000D5D0B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Apoio à definição da estratégia de implementação e preparação e manutenção do plano de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>;</w:t>
            </w:r>
          </w:p>
          <w:p w:rsidR="00A02834" w:rsidRPr="00B21D3E" w:rsidRDefault="00984E55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Comunicação do status do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 ao PMO;</w:t>
            </w:r>
          </w:p>
          <w:p w:rsidR="00984E55" w:rsidRPr="00B21D3E" w:rsidRDefault="00984E55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 xml:space="preserve">Assegurar que o </w:t>
            </w:r>
            <w:r w:rsidR="00786D41" w:rsidRPr="00B21D3E">
              <w:rPr>
                <w:rFonts w:asciiTheme="minorHAnsi" w:hAnsiTheme="minorHAnsi" w:cs="Times New Roman"/>
              </w:rPr>
              <w:t>projeto</w:t>
            </w:r>
            <w:r w:rsidRPr="00B21D3E">
              <w:rPr>
                <w:rFonts w:asciiTheme="minorHAnsi" w:hAnsiTheme="minorHAnsi" w:cs="Times New Roman"/>
              </w:rPr>
              <w:t xml:space="preserve"> </w:t>
            </w:r>
            <w:r w:rsidRPr="00B21D3E">
              <w:rPr>
                <w:rFonts w:asciiTheme="minorHAnsi" w:hAnsiTheme="minorHAnsi" w:cs="Times New Roman"/>
              </w:rPr>
              <w:lastRenderedPageBreak/>
              <w:t>seja bem comunicado e recebido por todos os destinatários;</w:t>
            </w:r>
          </w:p>
        </w:tc>
        <w:tc>
          <w:tcPr>
            <w:tcW w:w="1868" w:type="dxa"/>
            <w:shd w:val="clear" w:color="auto" w:fill="FFFFFF"/>
          </w:tcPr>
          <w:p w:rsidR="000D5D0B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lastRenderedPageBreak/>
              <w:t>Não se prender num nível de detalhes operacional;</w:t>
            </w:r>
          </w:p>
          <w:p w:rsidR="00A02834" w:rsidRPr="00B21D3E" w:rsidRDefault="00A02834" w:rsidP="00856363">
            <w:pPr>
              <w:pStyle w:val="SPEC02"/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B21D3E">
              <w:rPr>
                <w:rFonts w:asciiTheme="minorHAnsi" w:hAnsiTheme="minorHAnsi" w:cs="Times New Roman"/>
              </w:rPr>
              <w:t>Não tentar resolver problemas de implementação detalhada;</w:t>
            </w:r>
          </w:p>
        </w:tc>
      </w:tr>
    </w:tbl>
    <w:p w:rsidR="00856363" w:rsidRPr="00B21D3E" w:rsidRDefault="00856363" w:rsidP="002F602D">
      <w:pPr>
        <w:pStyle w:val="Ttulo2"/>
        <w:rPr>
          <w:rFonts w:asciiTheme="minorHAnsi" w:hAnsiTheme="minorHAnsi" w:cs="Arial"/>
          <w:lang w:val="pt-PT"/>
        </w:rPr>
      </w:pPr>
      <w:bookmarkStart w:id="50" w:name="_Toc438539173"/>
    </w:p>
    <w:p w:rsidR="00052E67" w:rsidRPr="00B21D3E" w:rsidRDefault="002F602D" w:rsidP="002F602D">
      <w:pPr>
        <w:pStyle w:val="Ttulo2"/>
        <w:rPr>
          <w:rFonts w:asciiTheme="minorHAnsi" w:hAnsiTheme="minorHAnsi" w:cs="Arial"/>
          <w:lang w:val="pt-PT"/>
        </w:rPr>
      </w:pPr>
      <w:r w:rsidRPr="00B21D3E">
        <w:rPr>
          <w:rFonts w:asciiTheme="minorHAnsi" w:hAnsiTheme="minorHAnsi" w:cs="Arial"/>
          <w:lang w:val="pt-PT"/>
        </w:rPr>
        <w:t>6.6 Ge</w:t>
      </w:r>
      <w:r w:rsidR="007A26F0" w:rsidRPr="00B21D3E">
        <w:rPr>
          <w:rFonts w:asciiTheme="minorHAnsi" w:hAnsiTheme="minorHAnsi" w:cs="Arial"/>
          <w:lang w:val="pt-PT"/>
        </w:rPr>
        <w:t>rente</w:t>
      </w:r>
      <w:r w:rsidR="00052E67" w:rsidRPr="00B21D3E">
        <w:rPr>
          <w:rFonts w:asciiTheme="minorHAnsi" w:hAnsiTheme="minorHAnsi" w:cs="Arial"/>
          <w:lang w:val="pt-PT"/>
        </w:rPr>
        <w:t xml:space="preserve"> </w:t>
      </w:r>
      <w:r w:rsidR="00A1209D" w:rsidRPr="00B21D3E">
        <w:rPr>
          <w:rFonts w:asciiTheme="minorHAnsi" w:hAnsiTheme="minorHAnsi" w:cs="Arial"/>
          <w:lang w:val="pt-PT"/>
        </w:rPr>
        <w:t xml:space="preserve">do </w:t>
      </w:r>
      <w:r w:rsidR="00786D41" w:rsidRPr="00B21D3E">
        <w:rPr>
          <w:rFonts w:asciiTheme="minorHAnsi" w:hAnsiTheme="minorHAnsi" w:cs="Arial"/>
          <w:lang w:val="pt-PT"/>
        </w:rPr>
        <w:t>Projeto</w:t>
      </w:r>
      <w:r w:rsidR="00681335" w:rsidRPr="00B21D3E">
        <w:rPr>
          <w:rFonts w:asciiTheme="minorHAnsi" w:hAnsiTheme="minorHAnsi" w:cs="Arial"/>
          <w:lang w:val="pt-PT"/>
        </w:rPr>
        <w:t xml:space="preserve"> </w:t>
      </w:r>
      <w:r w:rsidR="00982F8C" w:rsidRPr="00B21D3E">
        <w:rPr>
          <w:rFonts w:asciiTheme="minorHAnsi" w:hAnsiTheme="minorHAnsi" w:cs="Arial"/>
          <w:lang w:val="pt-PT"/>
        </w:rPr>
        <w:t>da HRST</w:t>
      </w:r>
      <w:r w:rsidR="00A1209D" w:rsidRPr="00B21D3E">
        <w:rPr>
          <w:rFonts w:asciiTheme="minorHAnsi" w:hAnsiTheme="minorHAnsi" w:cs="Arial"/>
          <w:lang w:val="pt-PT"/>
        </w:rPr>
        <w:t>:</w:t>
      </w:r>
      <w:bookmarkEnd w:id="50"/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261"/>
        <w:gridCol w:w="1727"/>
        <w:gridCol w:w="2950"/>
        <w:gridCol w:w="1701"/>
      </w:tblGrid>
      <w:tr w:rsidR="002F602D" w:rsidRPr="00B21D3E" w:rsidTr="00077A39">
        <w:tc>
          <w:tcPr>
            <w:tcW w:w="3261" w:type="dxa"/>
            <w:tcBorders>
              <w:bottom w:val="double" w:sz="4" w:space="0" w:color="BFBFBF"/>
            </w:tcBorders>
            <w:shd w:val="clear" w:color="auto" w:fill="1F497D"/>
          </w:tcPr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Principais </w:t>
            </w:r>
          </w:p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atributos</w:t>
            </w:r>
          </w:p>
        </w:tc>
        <w:tc>
          <w:tcPr>
            <w:tcW w:w="1727" w:type="dxa"/>
            <w:tcBorders>
              <w:bottom w:val="double" w:sz="4" w:space="0" w:color="BFBFBF"/>
            </w:tcBorders>
            <w:shd w:val="clear" w:color="auto" w:fill="1F497D"/>
          </w:tcPr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Outros</w:t>
            </w:r>
          </w:p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 atributos</w:t>
            </w:r>
          </w:p>
        </w:tc>
        <w:tc>
          <w:tcPr>
            <w:tcW w:w="2950" w:type="dxa"/>
            <w:tcBorders>
              <w:bottom w:val="double" w:sz="4" w:space="0" w:color="BFBFBF"/>
            </w:tcBorders>
            <w:shd w:val="clear" w:color="auto" w:fill="1F497D"/>
          </w:tcPr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Principais </w:t>
            </w:r>
          </w:p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tarefas</w:t>
            </w:r>
          </w:p>
        </w:tc>
        <w:tc>
          <w:tcPr>
            <w:tcW w:w="1701" w:type="dxa"/>
            <w:tcBorders>
              <w:bottom w:val="double" w:sz="4" w:space="0" w:color="BFBFBF"/>
            </w:tcBorders>
            <w:shd w:val="clear" w:color="auto" w:fill="1F497D"/>
          </w:tcPr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Não</w:t>
            </w:r>
          </w:p>
          <w:p w:rsidR="00984E55" w:rsidRPr="00B21D3E" w:rsidRDefault="00984E55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executar</w:t>
            </w:r>
          </w:p>
        </w:tc>
      </w:tr>
      <w:tr w:rsidR="00984E55" w:rsidRPr="00B21D3E" w:rsidTr="00077A39">
        <w:tc>
          <w:tcPr>
            <w:tcW w:w="3261" w:type="dxa"/>
            <w:shd w:val="clear" w:color="auto" w:fill="FFFFFF"/>
          </w:tcPr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Capacidade de desenvolver, avaliar e executar planos de implementação através de definição do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7733B2" w:rsidRPr="00B21D3E">
              <w:rPr>
                <w:rFonts w:asciiTheme="minorHAnsi" w:hAnsiTheme="minorHAnsi"/>
                <w:sz w:val="24"/>
                <w:szCs w:val="24"/>
              </w:rPr>
              <w:t>objetivo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s e resultados, e supervisionar a execução;</w:t>
            </w:r>
          </w:p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Sensibilidade apurada para diferenciar questões cruciais ou não para 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;</w:t>
            </w:r>
          </w:p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Boa administração e liderança e capacidades de motivação;</w:t>
            </w:r>
          </w:p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Boas capacidades de apresentação e de comunicação;</w:t>
            </w:r>
          </w:p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Conhecimentos da Metodologia de implementação;</w:t>
            </w:r>
          </w:p>
          <w:p w:rsidR="00984E55" w:rsidRPr="00B21D3E" w:rsidRDefault="00984E55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Fortes capacidades organizacionais;</w:t>
            </w:r>
          </w:p>
          <w:p w:rsidR="00984E55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Boa capacidade de gestão de pessoas;</w:t>
            </w:r>
          </w:p>
          <w:p w:rsidR="007C1369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Capacidade de manter em mente a “Visão global” das metas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;</w:t>
            </w:r>
          </w:p>
        </w:tc>
        <w:tc>
          <w:tcPr>
            <w:tcW w:w="1727" w:type="dxa"/>
            <w:shd w:val="clear" w:color="auto" w:fill="FFFFFF"/>
          </w:tcPr>
          <w:p w:rsidR="007C1369" w:rsidRPr="00B21D3E" w:rsidRDefault="007C1369" w:rsidP="002F602D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Um bom conhecimento de aplicação SAP num dos componentes de aplicação;</w:t>
            </w:r>
          </w:p>
          <w:p w:rsidR="007C1369" w:rsidRPr="00B21D3E" w:rsidRDefault="007C1369" w:rsidP="002F602D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Capacidade de negociação;</w:t>
            </w:r>
          </w:p>
        </w:tc>
        <w:tc>
          <w:tcPr>
            <w:tcW w:w="2950" w:type="dxa"/>
            <w:shd w:val="clear" w:color="auto" w:fill="FFFFFF"/>
          </w:tcPr>
          <w:p w:rsidR="007C1369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Gerir 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apoiar a </w:t>
            </w:r>
            <w:r w:rsidR="007A26F0" w:rsidRPr="00B21D3E">
              <w:rPr>
                <w:rFonts w:asciiTheme="minorHAnsi" w:hAnsiTheme="minorHAnsi"/>
                <w:sz w:val="24"/>
                <w:szCs w:val="24"/>
              </w:rPr>
              <w:t>equipe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na implementação da Metodologia com base nos templates PMO;</w:t>
            </w:r>
          </w:p>
          <w:p w:rsidR="007C1369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Elaboração de documentação e reporte de ponto de situação periódico;</w:t>
            </w:r>
          </w:p>
          <w:p w:rsidR="007C1369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Evidenciar e quantificar riscos ao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derivados de requisitos de negócio, alteração de </w:t>
            </w:r>
            <w:r w:rsidR="001F4740" w:rsidRPr="00B21D3E">
              <w:rPr>
                <w:rFonts w:asciiTheme="minorHAnsi" w:hAnsiTheme="minorHAnsi"/>
                <w:sz w:val="24"/>
                <w:szCs w:val="24"/>
              </w:rPr>
              <w:t>escopo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, skils de recursos, entre outros;</w:t>
            </w:r>
          </w:p>
          <w:p w:rsidR="007C1369" w:rsidRPr="00B21D3E" w:rsidRDefault="007C1369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Condutor de reuniões de trabalho de desenho de processos de negócio, bem como apoiar o desenho da s</w:t>
            </w:r>
            <w:r w:rsidR="002F602D" w:rsidRPr="00B21D3E">
              <w:rPr>
                <w:rFonts w:asciiTheme="minorHAnsi" w:hAnsiTheme="minorHAnsi"/>
                <w:sz w:val="24"/>
                <w:szCs w:val="24"/>
              </w:rPr>
              <w:t xml:space="preserve">olução SAP a implementar, </w:t>
            </w:r>
            <w:r w:rsidR="002F602D"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ao ní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vel de parametrização e Desenvolvimento;</w:t>
            </w:r>
          </w:p>
        </w:tc>
        <w:tc>
          <w:tcPr>
            <w:tcW w:w="1701" w:type="dxa"/>
            <w:shd w:val="clear" w:color="auto" w:fill="FFFFFF"/>
          </w:tcPr>
          <w:p w:rsidR="007C1369" w:rsidRPr="00B21D3E" w:rsidRDefault="007C1369" w:rsidP="00077A39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Não configurar nem tomar decisões em processos de negócio;</w:t>
            </w:r>
          </w:p>
          <w:p w:rsidR="007C1369" w:rsidRPr="00B21D3E" w:rsidRDefault="007C1369" w:rsidP="00077A39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Não se envolver no processo interno de tomada de decisões;</w:t>
            </w:r>
          </w:p>
        </w:tc>
      </w:tr>
    </w:tbl>
    <w:p w:rsidR="00984E55" w:rsidRPr="00B21D3E" w:rsidRDefault="00984E55" w:rsidP="002D7E0D">
      <w:pPr>
        <w:pStyle w:val="SPEC02"/>
        <w:ind w:left="360" w:firstLine="348"/>
        <w:jc w:val="both"/>
        <w:rPr>
          <w:rFonts w:asciiTheme="minorHAnsi" w:hAnsiTheme="minorHAnsi"/>
          <w:b/>
        </w:rPr>
      </w:pPr>
    </w:p>
    <w:p w:rsidR="00C550CA" w:rsidRPr="00B21D3E" w:rsidRDefault="00C550CA" w:rsidP="002D7E0D">
      <w:pPr>
        <w:pStyle w:val="SPEC02"/>
        <w:ind w:left="360" w:firstLine="348"/>
        <w:jc w:val="both"/>
        <w:rPr>
          <w:rFonts w:asciiTheme="minorHAnsi" w:hAnsiTheme="minorHAnsi"/>
          <w:b/>
        </w:rPr>
      </w:pPr>
    </w:p>
    <w:p w:rsidR="00A1209D" w:rsidRPr="00B21D3E" w:rsidRDefault="002F602D" w:rsidP="002F602D">
      <w:pPr>
        <w:pStyle w:val="Ttulo2"/>
        <w:rPr>
          <w:rFonts w:asciiTheme="minorHAnsi" w:hAnsiTheme="minorHAnsi" w:cs="Arial"/>
          <w:lang w:val="pt-PT"/>
        </w:rPr>
      </w:pPr>
      <w:bookmarkStart w:id="51" w:name="_Toc438539174"/>
      <w:r w:rsidRPr="00B21D3E">
        <w:rPr>
          <w:rFonts w:asciiTheme="minorHAnsi" w:hAnsiTheme="minorHAnsi" w:cs="Arial"/>
          <w:lang w:val="pt-PT"/>
        </w:rPr>
        <w:t xml:space="preserve">6.7 </w:t>
      </w:r>
      <w:r w:rsidR="00A1209D" w:rsidRPr="00B21D3E">
        <w:rPr>
          <w:rFonts w:asciiTheme="minorHAnsi" w:hAnsiTheme="minorHAnsi" w:cs="Arial"/>
          <w:lang w:val="pt-PT"/>
        </w:rPr>
        <w:t>Utilizadores</w:t>
      </w:r>
      <w:bookmarkEnd w:id="51"/>
    </w:p>
    <w:p w:rsidR="002F602D" w:rsidRPr="00B21D3E" w:rsidRDefault="002F602D" w:rsidP="00AE06C5">
      <w:pPr>
        <w:spacing w:after="0"/>
        <w:rPr>
          <w:rFonts w:asciiTheme="minorHAnsi" w:hAnsiTheme="minorHAnsi" w:cs="Arial"/>
        </w:rPr>
      </w:pPr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686"/>
        <w:gridCol w:w="2835"/>
        <w:gridCol w:w="3149"/>
      </w:tblGrid>
      <w:tr w:rsidR="00D87086" w:rsidRPr="00B21D3E" w:rsidTr="00DA45AC">
        <w:tc>
          <w:tcPr>
            <w:tcW w:w="3686" w:type="dxa"/>
            <w:shd w:val="clear" w:color="auto" w:fill="1F497D"/>
          </w:tcPr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Principais</w:t>
            </w:r>
          </w:p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 Atributos</w:t>
            </w:r>
          </w:p>
        </w:tc>
        <w:tc>
          <w:tcPr>
            <w:tcW w:w="2835" w:type="dxa"/>
            <w:shd w:val="clear" w:color="auto" w:fill="1F497D"/>
          </w:tcPr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Outros</w:t>
            </w:r>
          </w:p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Atributos</w:t>
            </w:r>
          </w:p>
        </w:tc>
        <w:tc>
          <w:tcPr>
            <w:tcW w:w="3149" w:type="dxa"/>
            <w:shd w:val="clear" w:color="auto" w:fill="1F497D"/>
          </w:tcPr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Principais</w:t>
            </w:r>
          </w:p>
          <w:p w:rsidR="00D87086" w:rsidRPr="00B21D3E" w:rsidRDefault="00D87086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Tarefas </w:t>
            </w:r>
          </w:p>
        </w:tc>
      </w:tr>
      <w:tr w:rsidR="004A3412" w:rsidRPr="00B21D3E" w:rsidTr="00DA45AC">
        <w:tc>
          <w:tcPr>
            <w:tcW w:w="3686" w:type="dxa"/>
            <w:shd w:val="clear" w:color="auto" w:fill="FFFFFF"/>
          </w:tcPr>
          <w:p w:rsidR="00D87086" w:rsidRPr="00B21D3E" w:rsidRDefault="00D87086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Experiência como utilizador do sistema actual ou como pessoa de apoio técnico e, como tal, altamente respeitado pela comunidade de utilizadores;</w:t>
            </w:r>
          </w:p>
          <w:p w:rsidR="00D87086" w:rsidRPr="00B21D3E" w:rsidRDefault="00D87086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Autorização para tomar decisões sobre modificações funcionais, de processo ou operacionais;</w:t>
            </w:r>
          </w:p>
          <w:p w:rsidR="00D87086" w:rsidRPr="00B21D3E" w:rsidRDefault="00D87086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Conhecimento profundo dos processos de negócio da empresa, equilibrado com conhecimentos analíticos;</w:t>
            </w:r>
          </w:p>
          <w:p w:rsidR="00D87086" w:rsidRPr="00B21D3E" w:rsidRDefault="00D87086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Excelente capacidade para trabalhar em </w:t>
            </w:r>
            <w:r w:rsidR="007A26F0" w:rsidRPr="00B21D3E">
              <w:rPr>
                <w:rFonts w:asciiTheme="minorHAnsi" w:hAnsiTheme="minorHAnsi"/>
                <w:sz w:val="24"/>
                <w:szCs w:val="24"/>
              </w:rPr>
              <w:t>equipe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, comunicação escrita e oral;</w:t>
            </w:r>
          </w:p>
          <w:p w:rsidR="00D87086" w:rsidRPr="00B21D3E" w:rsidRDefault="00D87086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Capacidade de tomar decisões em curtos períodos de tempo;</w:t>
            </w:r>
          </w:p>
        </w:tc>
        <w:tc>
          <w:tcPr>
            <w:tcW w:w="2835" w:type="dxa"/>
            <w:shd w:val="clear" w:color="auto" w:fill="FFFFFF"/>
          </w:tcPr>
          <w:p w:rsidR="007E441B" w:rsidRPr="00B21D3E" w:rsidRDefault="007E441B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Líder de grupo respeitado por seus colegas de trabalho;</w:t>
            </w:r>
          </w:p>
          <w:p w:rsidR="007E441B" w:rsidRPr="00B21D3E" w:rsidRDefault="007E441B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Experiência na condução de apresentações e formação;</w:t>
            </w:r>
          </w:p>
          <w:p w:rsidR="007E441B" w:rsidRPr="00B21D3E" w:rsidRDefault="007E441B" w:rsidP="00856363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Conhecimento de software de aplicação, inclusive apresentação, folha de cálculo e aplicações de processamento de textos;</w:t>
            </w:r>
          </w:p>
        </w:tc>
        <w:tc>
          <w:tcPr>
            <w:tcW w:w="3149" w:type="dxa"/>
            <w:shd w:val="clear" w:color="auto" w:fill="FFFFFF"/>
          </w:tcPr>
          <w:p w:rsidR="004A3412" w:rsidRPr="00B21D3E" w:rsidRDefault="004A3412" w:rsidP="00856363">
            <w:pPr>
              <w:ind w:left="459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Participação em workshops e apresentações para validar 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sistema em implementação;</w:t>
            </w:r>
          </w:p>
          <w:p w:rsidR="004A3412" w:rsidRPr="00B21D3E" w:rsidRDefault="004A3412" w:rsidP="00856363">
            <w:pPr>
              <w:ind w:left="459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Testar configuração de sistema;</w:t>
            </w:r>
          </w:p>
          <w:p w:rsidR="004A3412" w:rsidRPr="00B21D3E" w:rsidRDefault="004A3412" w:rsidP="00856363">
            <w:pPr>
              <w:ind w:left="459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Apoio na elaboração de manual de processo de negócio;</w:t>
            </w:r>
          </w:p>
          <w:p w:rsidR="004A3412" w:rsidRPr="00B21D3E" w:rsidRDefault="004A3412" w:rsidP="00856363">
            <w:pPr>
              <w:ind w:left="459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Apoio na elaboração de documentação de formação de utilizadores finais;</w:t>
            </w:r>
          </w:p>
          <w:p w:rsidR="004A3412" w:rsidRPr="00B21D3E" w:rsidRDefault="004A3412" w:rsidP="00856363">
            <w:pPr>
              <w:ind w:left="459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Prestação de apoio pós-implementação;</w:t>
            </w:r>
          </w:p>
        </w:tc>
      </w:tr>
    </w:tbl>
    <w:p w:rsidR="00250A89" w:rsidRPr="00B21D3E" w:rsidRDefault="00250A89" w:rsidP="00250A89">
      <w:pPr>
        <w:rPr>
          <w:rFonts w:asciiTheme="minorHAnsi" w:hAnsiTheme="minorHAnsi" w:cs="Arial"/>
          <w:lang w:eastAsia="x-none"/>
        </w:rPr>
      </w:pPr>
    </w:p>
    <w:p w:rsidR="00D963FE" w:rsidRPr="00B21D3E" w:rsidRDefault="00D963FE" w:rsidP="00250A89">
      <w:pPr>
        <w:rPr>
          <w:rFonts w:asciiTheme="minorHAnsi" w:hAnsiTheme="minorHAnsi" w:cs="Arial"/>
          <w:lang w:eastAsia="x-none"/>
        </w:rPr>
      </w:pPr>
    </w:p>
    <w:p w:rsidR="00D963FE" w:rsidRPr="00B21D3E" w:rsidRDefault="00D963FE" w:rsidP="00250A89">
      <w:pPr>
        <w:rPr>
          <w:rFonts w:asciiTheme="minorHAnsi" w:hAnsiTheme="minorHAnsi" w:cs="Arial"/>
          <w:lang w:eastAsia="x-none"/>
        </w:rPr>
      </w:pPr>
    </w:p>
    <w:p w:rsidR="00D963FE" w:rsidRPr="00B21D3E" w:rsidRDefault="00D963FE" w:rsidP="00250A89">
      <w:pPr>
        <w:rPr>
          <w:rFonts w:asciiTheme="minorHAnsi" w:hAnsiTheme="minorHAnsi" w:cs="Arial"/>
          <w:lang w:eastAsia="x-none"/>
        </w:rPr>
      </w:pPr>
    </w:p>
    <w:p w:rsidR="00D963FE" w:rsidRPr="00B21D3E" w:rsidRDefault="00D963FE" w:rsidP="00250A89">
      <w:pPr>
        <w:rPr>
          <w:rFonts w:asciiTheme="minorHAnsi" w:hAnsiTheme="minorHAnsi" w:cs="Arial"/>
          <w:lang w:eastAsia="x-none"/>
        </w:rPr>
      </w:pPr>
    </w:p>
    <w:p w:rsidR="00D963FE" w:rsidRPr="00B21D3E" w:rsidRDefault="00D963FE" w:rsidP="00250A89">
      <w:pPr>
        <w:rPr>
          <w:rFonts w:asciiTheme="minorHAnsi" w:hAnsiTheme="minorHAnsi" w:cs="Arial"/>
          <w:lang w:eastAsia="x-none"/>
        </w:rPr>
      </w:pPr>
    </w:p>
    <w:p w:rsidR="00052E67" w:rsidRPr="00B21D3E" w:rsidRDefault="00C71BBC" w:rsidP="00C71BBC">
      <w:pPr>
        <w:pStyle w:val="Ttulo2"/>
        <w:rPr>
          <w:rFonts w:asciiTheme="minorHAnsi" w:hAnsiTheme="minorHAnsi" w:cs="Arial"/>
          <w:lang w:val="pt-PT"/>
        </w:rPr>
      </w:pPr>
      <w:bookmarkStart w:id="52" w:name="_Toc438539175"/>
      <w:r w:rsidRPr="00B21D3E">
        <w:rPr>
          <w:rFonts w:asciiTheme="minorHAnsi" w:hAnsiTheme="minorHAnsi" w:cs="Arial"/>
          <w:lang w:val="pt-PT"/>
        </w:rPr>
        <w:lastRenderedPageBreak/>
        <w:t xml:space="preserve">6.8 </w:t>
      </w:r>
      <w:r w:rsidR="007A26F0" w:rsidRPr="00B21D3E">
        <w:rPr>
          <w:rFonts w:asciiTheme="minorHAnsi" w:hAnsiTheme="minorHAnsi" w:cs="Arial"/>
          <w:lang w:val="pt-PT"/>
        </w:rPr>
        <w:t>Consultor Funcional</w:t>
      </w:r>
      <w:r w:rsidR="00052E67" w:rsidRPr="00B21D3E">
        <w:rPr>
          <w:rFonts w:asciiTheme="minorHAnsi" w:hAnsiTheme="minorHAnsi" w:cs="Arial"/>
          <w:lang w:val="pt-PT"/>
        </w:rPr>
        <w:t xml:space="preserve"> </w:t>
      </w:r>
      <w:r w:rsidR="007A26F0" w:rsidRPr="00B21D3E">
        <w:rPr>
          <w:rFonts w:asciiTheme="minorHAnsi" w:hAnsiTheme="minorHAnsi" w:cs="Arial"/>
          <w:lang w:val="pt-PT"/>
        </w:rPr>
        <w:t>HRST</w:t>
      </w:r>
      <w:bookmarkEnd w:id="52"/>
    </w:p>
    <w:tbl>
      <w:tblPr>
        <w:tblW w:w="9639" w:type="dxa"/>
        <w:tblInd w:w="108" w:type="dxa"/>
        <w:tblBorders>
          <w:top w:val="double" w:sz="4" w:space="0" w:color="A6A6A6"/>
          <w:left w:val="double" w:sz="4" w:space="0" w:color="A6A6A6"/>
          <w:bottom w:val="double" w:sz="4" w:space="0" w:color="A6A6A6"/>
          <w:right w:val="double" w:sz="4" w:space="0" w:color="A6A6A6"/>
          <w:insideH w:val="double" w:sz="4" w:space="0" w:color="A6A6A6"/>
          <w:insideV w:val="double" w:sz="4" w:space="0" w:color="A6A6A6"/>
        </w:tblBorders>
        <w:tblLook w:val="04A0" w:firstRow="1" w:lastRow="0" w:firstColumn="1" w:lastColumn="0" w:noHBand="0" w:noVBand="1"/>
      </w:tblPr>
      <w:tblGrid>
        <w:gridCol w:w="5245"/>
        <w:gridCol w:w="4394"/>
      </w:tblGrid>
      <w:tr w:rsidR="00843B8B" w:rsidRPr="00B21D3E" w:rsidTr="00DA45AC">
        <w:tc>
          <w:tcPr>
            <w:tcW w:w="5245" w:type="dxa"/>
            <w:tcBorders>
              <w:bottom w:val="double" w:sz="4" w:space="0" w:color="A6A6A6"/>
            </w:tcBorders>
            <w:shd w:val="clear" w:color="auto" w:fill="1F497D"/>
          </w:tcPr>
          <w:p w:rsidR="00843B8B" w:rsidRPr="00B21D3E" w:rsidRDefault="00843B8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Principais</w:t>
            </w:r>
          </w:p>
          <w:p w:rsidR="00843B8B" w:rsidRPr="00B21D3E" w:rsidRDefault="00843B8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Atributos</w:t>
            </w:r>
          </w:p>
        </w:tc>
        <w:tc>
          <w:tcPr>
            <w:tcW w:w="4394" w:type="dxa"/>
            <w:tcBorders>
              <w:bottom w:val="double" w:sz="4" w:space="0" w:color="A6A6A6"/>
            </w:tcBorders>
            <w:shd w:val="clear" w:color="auto" w:fill="1F497D"/>
          </w:tcPr>
          <w:p w:rsidR="00843B8B" w:rsidRPr="00B21D3E" w:rsidRDefault="00843B8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 xml:space="preserve">Principais </w:t>
            </w:r>
          </w:p>
          <w:p w:rsidR="00843B8B" w:rsidRPr="00B21D3E" w:rsidRDefault="00843B8B" w:rsidP="00ED4D77">
            <w:pPr>
              <w:jc w:val="center"/>
              <w:rPr>
                <w:rFonts w:asciiTheme="minorHAnsi" w:hAnsiTheme="minorHAnsi" w:cs="Arial"/>
                <w:b/>
                <w:color w:val="FFFFFF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</w:rPr>
              <w:t>Tarefas</w:t>
            </w:r>
          </w:p>
        </w:tc>
      </w:tr>
      <w:tr w:rsidR="00843B8B" w:rsidRPr="00B21D3E" w:rsidTr="00DA45AC">
        <w:tc>
          <w:tcPr>
            <w:tcW w:w="5245" w:type="dxa"/>
            <w:shd w:val="clear" w:color="auto" w:fill="FFFFFF"/>
          </w:tcPr>
          <w:p w:rsidR="00843B8B" w:rsidRPr="00B21D3E" w:rsidRDefault="00843B8B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Conhecimento de aplicação e customização na área de processo de negócios;</w:t>
            </w:r>
          </w:p>
          <w:p w:rsidR="00843B8B" w:rsidRPr="00B21D3E" w:rsidRDefault="00843B8B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 capacidade de solucionar um requisito de negócio da em</w:t>
            </w:r>
            <w:r w:rsidR="001E7AC7" w:rsidRPr="00B21D3E">
              <w:rPr>
                <w:rFonts w:asciiTheme="minorHAnsi" w:hAnsiTheme="minorHAnsi"/>
                <w:sz w:val="24"/>
                <w:szCs w:val="24"/>
              </w:rPr>
              <w:t>presa através de uma solução SAP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;</w:t>
            </w:r>
          </w:p>
          <w:p w:rsidR="00843B8B" w:rsidRPr="00B21D3E" w:rsidRDefault="00843B8B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 capacidade de conduzir eficazmente sessões de análise/workshops;</w:t>
            </w:r>
          </w:p>
          <w:p w:rsidR="00843B8B" w:rsidRPr="00B21D3E" w:rsidRDefault="00843B8B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Conhecimento de ferramentas de software de aplicação, incluindo apresentação, folha de cálculo e aplicações de processamento de texto;</w:t>
            </w:r>
          </w:p>
          <w:p w:rsidR="00843B8B" w:rsidRPr="00B21D3E" w:rsidRDefault="00843B8B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Uma compreensão ativa da metodologia de implementação;</w:t>
            </w:r>
          </w:p>
          <w:p w:rsidR="00843B8B" w:rsidRPr="00B21D3E" w:rsidRDefault="00C71BBC" w:rsidP="004C6915">
            <w:pPr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Uma visão global das metas e da visão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durante a execução de análises detalha</w:t>
            </w:r>
            <w:r w:rsidR="001E7AC7" w:rsidRPr="00B21D3E">
              <w:rPr>
                <w:rFonts w:asciiTheme="minorHAnsi" w:hAnsiTheme="minorHAnsi"/>
                <w:sz w:val="24"/>
                <w:szCs w:val="24"/>
              </w:rPr>
              <w:t>das</w:t>
            </w:r>
            <w:r w:rsidR="00843B8B" w:rsidRPr="00B21D3E">
              <w:rPr>
                <w:rFonts w:asciiTheme="minorHAnsi" w:hAnsiTheme="minorHAnsi"/>
                <w:sz w:val="24"/>
                <w:szCs w:val="24"/>
              </w:rPr>
              <w:t xml:space="preserve"> e tarefas de configuração;</w:t>
            </w:r>
          </w:p>
        </w:tc>
        <w:tc>
          <w:tcPr>
            <w:tcW w:w="4394" w:type="dxa"/>
            <w:shd w:val="clear" w:color="auto" w:fill="FFFFFF"/>
          </w:tcPr>
          <w:p w:rsidR="00843B8B" w:rsidRPr="00B21D3E" w:rsidRDefault="00534C38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Conduzir reuniões de</w:t>
            </w:r>
            <w:r w:rsidR="00982F8C"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43B8B" w:rsidRPr="00B21D3E">
              <w:rPr>
                <w:rFonts w:asciiTheme="minorHAnsi" w:hAnsiTheme="minorHAnsi"/>
                <w:sz w:val="24"/>
                <w:szCs w:val="24"/>
              </w:rPr>
              <w:t>trabalho/workshops;</w:t>
            </w:r>
          </w:p>
          <w:p w:rsidR="00843B8B" w:rsidRPr="00B21D3E" w:rsidRDefault="00843B8B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Solicitar informações especializadas sobre o negócio;</w:t>
            </w:r>
          </w:p>
          <w:p w:rsidR="00843B8B" w:rsidRPr="00B21D3E" w:rsidRDefault="00843B8B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Configuração do sistema na sua área de intervenção;</w:t>
            </w:r>
          </w:p>
          <w:p w:rsidR="00843B8B" w:rsidRPr="00B21D3E" w:rsidRDefault="00843B8B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Elaborar os Manuais de Utilizador e de Formação;</w:t>
            </w:r>
          </w:p>
          <w:p w:rsidR="00843B8B" w:rsidRPr="00B21D3E" w:rsidRDefault="00843B8B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Reportar situação ao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;</w:t>
            </w:r>
          </w:p>
          <w:p w:rsidR="00843B8B" w:rsidRPr="00B21D3E" w:rsidRDefault="00843B8B" w:rsidP="004C691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Facilitar a transferência de conhecimento para outros membros da </w:t>
            </w:r>
            <w:r w:rsidR="007A26F0" w:rsidRPr="00B21D3E">
              <w:rPr>
                <w:rFonts w:asciiTheme="minorHAnsi" w:hAnsiTheme="minorHAnsi"/>
                <w:sz w:val="24"/>
                <w:szCs w:val="24"/>
              </w:rPr>
              <w:t>equipe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;</w:t>
            </w:r>
          </w:p>
        </w:tc>
      </w:tr>
    </w:tbl>
    <w:p w:rsidR="00DA0A9C" w:rsidRPr="00B21D3E" w:rsidRDefault="00DA0A9C" w:rsidP="002F602D">
      <w:pPr>
        <w:pStyle w:val="Ttulo1"/>
        <w:spacing w:before="0" w:after="0" w:line="360" w:lineRule="auto"/>
        <w:rPr>
          <w:rFonts w:asciiTheme="minorHAnsi" w:hAnsiTheme="minorHAnsi"/>
          <w:lang w:eastAsia="en-US"/>
        </w:rPr>
      </w:pPr>
      <w:bookmarkStart w:id="53" w:name="_Toc438539176"/>
      <w:r w:rsidRPr="00B21D3E">
        <w:rPr>
          <w:rFonts w:asciiTheme="minorHAnsi" w:hAnsiTheme="minorHAnsi"/>
          <w:lang w:eastAsia="en-US"/>
        </w:rPr>
        <w:lastRenderedPageBreak/>
        <w:t xml:space="preserve">7. </w:t>
      </w:r>
      <w:r w:rsidR="00F3018E" w:rsidRPr="00B21D3E">
        <w:rPr>
          <w:rFonts w:asciiTheme="minorHAnsi" w:hAnsiTheme="minorHAnsi"/>
          <w:lang w:eastAsia="en-US"/>
        </w:rPr>
        <w:t>Gestão</w:t>
      </w:r>
      <w:r w:rsidRPr="00B21D3E">
        <w:rPr>
          <w:rFonts w:asciiTheme="minorHAnsi" w:hAnsiTheme="minorHAnsi"/>
          <w:lang w:eastAsia="en-US"/>
        </w:rPr>
        <w:t xml:space="preserve"> de Aquisições</w:t>
      </w:r>
      <w:bookmarkEnd w:id="47"/>
      <w:bookmarkEnd w:id="53"/>
    </w:p>
    <w:p w:rsidR="00DA0A9C" w:rsidRPr="00B21D3E" w:rsidRDefault="00F3018E" w:rsidP="00C71BBC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gestão </w:t>
      </w:r>
      <w:r w:rsidR="00DA0A9C" w:rsidRPr="00B21D3E">
        <w:rPr>
          <w:rFonts w:asciiTheme="minorHAnsi" w:hAnsiTheme="minorHAnsi"/>
          <w:sz w:val="24"/>
          <w:szCs w:val="24"/>
        </w:rPr>
        <w:t xml:space="preserve">de aquisições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engloba os processos necessários para garantir que os recursos materiais e humanos sejam adquiridos de acordo com as especificações de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="00DA0A9C" w:rsidRPr="00B21D3E">
        <w:rPr>
          <w:rFonts w:asciiTheme="minorHAnsi" w:hAnsiTheme="minorHAnsi"/>
          <w:sz w:val="24"/>
          <w:szCs w:val="24"/>
        </w:rPr>
        <w:t>, prazos e custos.</w:t>
      </w:r>
    </w:p>
    <w:p w:rsidR="00CD2CF9" w:rsidRPr="00B21D3E" w:rsidRDefault="00DA0A9C" w:rsidP="00C71BBC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Todos os custos referentes às aquisições devem estar contemplados no orçamento de custos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.</w:t>
      </w:r>
      <w:r w:rsidR="00CD2CF9" w:rsidRPr="00B21D3E">
        <w:rPr>
          <w:rFonts w:asciiTheme="minorHAnsi" w:hAnsiTheme="minorHAnsi"/>
          <w:sz w:val="24"/>
          <w:szCs w:val="24"/>
        </w:rPr>
        <w:t xml:space="preserve"> Sendo que custos considerados extras ao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CD2CF9" w:rsidRPr="00B21D3E">
        <w:rPr>
          <w:rFonts w:asciiTheme="minorHAnsi" w:hAnsiTheme="minorHAnsi"/>
          <w:sz w:val="24"/>
          <w:szCs w:val="24"/>
        </w:rPr>
        <w:t xml:space="preserve">, não compõem o orçamento de custos, tais como: </w:t>
      </w:r>
    </w:p>
    <w:p w:rsidR="00DA0A9C" w:rsidRPr="00B21D3E" w:rsidRDefault="00CD2CF9" w:rsidP="0063744C">
      <w:pPr>
        <w:pStyle w:val="PargrafodaLista"/>
        <w:numPr>
          <w:ilvl w:val="0"/>
          <w:numId w:val="14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Custos com Hardware</w:t>
      </w:r>
    </w:p>
    <w:p w:rsidR="00CD2CF9" w:rsidRPr="00B21D3E" w:rsidRDefault="00CD2CF9" w:rsidP="0063744C">
      <w:pPr>
        <w:pStyle w:val="PargrafodaLista"/>
        <w:numPr>
          <w:ilvl w:val="0"/>
          <w:numId w:val="14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Custos com Infra</w:t>
      </w:r>
      <w:r w:rsidR="00273187" w:rsidRPr="00B21D3E">
        <w:rPr>
          <w:rFonts w:asciiTheme="minorHAnsi" w:hAnsiTheme="minorHAnsi"/>
          <w:sz w:val="24"/>
        </w:rPr>
        <w:t xml:space="preserve"> - </w:t>
      </w:r>
      <w:r w:rsidR="00AB125D" w:rsidRPr="00B21D3E">
        <w:rPr>
          <w:rFonts w:asciiTheme="minorHAnsi" w:hAnsiTheme="minorHAnsi"/>
          <w:sz w:val="24"/>
        </w:rPr>
        <w:t>Estrutura</w:t>
      </w:r>
      <w:r w:rsidRPr="00B21D3E">
        <w:rPr>
          <w:rFonts w:asciiTheme="minorHAnsi" w:hAnsiTheme="minorHAnsi"/>
          <w:sz w:val="24"/>
        </w:rPr>
        <w:t xml:space="preserve"> e Comunicações</w:t>
      </w:r>
    </w:p>
    <w:p w:rsidR="00CD2CF9" w:rsidRPr="00B21D3E" w:rsidRDefault="00CD2CF9" w:rsidP="0063744C">
      <w:pPr>
        <w:pStyle w:val="PargrafodaLista"/>
        <w:numPr>
          <w:ilvl w:val="0"/>
          <w:numId w:val="14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Custos com Auditorias e Assessorias</w:t>
      </w:r>
    </w:p>
    <w:p w:rsidR="00CD2CF9" w:rsidRPr="00B21D3E" w:rsidRDefault="00CD2CF9" w:rsidP="0063744C">
      <w:pPr>
        <w:pStyle w:val="PargrafodaLista"/>
        <w:numPr>
          <w:ilvl w:val="0"/>
          <w:numId w:val="14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Custos com Consultorias não relativas ao ERP SAP</w:t>
      </w:r>
    </w:p>
    <w:p w:rsidR="00DA0A9C" w:rsidRPr="00B21D3E" w:rsidRDefault="00DA0A9C" w:rsidP="002F602D">
      <w:pPr>
        <w:pStyle w:val="Ttulo1"/>
        <w:spacing w:before="0" w:after="0" w:line="360" w:lineRule="auto"/>
        <w:rPr>
          <w:rFonts w:asciiTheme="minorHAnsi" w:hAnsiTheme="minorHAnsi"/>
        </w:rPr>
      </w:pPr>
      <w:bookmarkStart w:id="54" w:name="_Toc69423673"/>
      <w:bookmarkStart w:id="55" w:name="_Toc438539177"/>
      <w:r w:rsidRPr="00B21D3E">
        <w:rPr>
          <w:rFonts w:asciiTheme="minorHAnsi" w:hAnsiTheme="minorHAnsi"/>
        </w:rPr>
        <w:lastRenderedPageBreak/>
        <w:t>8. Ge</w:t>
      </w:r>
      <w:r w:rsidR="00F3018E" w:rsidRPr="00B21D3E">
        <w:rPr>
          <w:rFonts w:asciiTheme="minorHAnsi" w:hAnsiTheme="minorHAnsi"/>
        </w:rPr>
        <w:t>stão</w:t>
      </w:r>
      <w:r w:rsidRPr="00B21D3E">
        <w:rPr>
          <w:rFonts w:asciiTheme="minorHAnsi" w:hAnsiTheme="minorHAnsi"/>
        </w:rPr>
        <w:t xml:space="preserve"> de Comunicações</w:t>
      </w:r>
      <w:bookmarkEnd w:id="54"/>
      <w:bookmarkEnd w:id="55"/>
    </w:p>
    <w:p w:rsidR="00DA0A9C" w:rsidRPr="00B21D3E" w:rsidRDefault="00F3018E" w:rsidP="00C53EB0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 gestão</w:t>
      </w:r>
      <w:r w:rsidR="00DA0A9C" w:rsidRPr="00B21D3E">
        <w:rPr>
          <w:rFonts w:asciiTheme="minorHAnsi" w:hAnsiTheme="minorHAnsi"/>
          <w:sz w:val="24"/>
          <w:szCs w:val="24"/>
        </w:rPr>
        <w:t xml:space="preserve"> das comunicações engloba os processos necessários para assegurar a </w:t>
      </w:r>
      <w:r w:rsidR="00115F13" w:rsidRPr="00B21D3E">
        <w:rPr>
          <w:rFonts w:asciiTheme="minorHAnsi" w:hAnsiTheme="minorHAnsi"/>
          <w:sz w:val="24"/>
          <w:szCs w:val="24"/>
        </w:rPr>
        <w:t>criação</w:t>
      </w:r>
      <w:r w:rsidR="00DA0A9C" w:rsidRPr="00B21D3E">
        <w:rPr>
          <w:rFonts w:asciiTheme="minorHAnsi" w:hAnsiTheme="minorHAnsi"/>
          <w:sz w:val="24"/>
          <w:szCs w:val="24"/>
        </w:rPr>
        <w:t xml:space="preserve">, a coleta, o armazenamento e a divulgação apropriada e oportuna das informações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. Neste tópico do Plano de </w:t>
      </w:r>
      <w:r w:rsidRPr="00B21D3E">
        <w:rPr>
          <w:rFonts w:asciiTheme="minorHAnsi" w:hAnsiTheme="minorHAnsi"/>
          <w:sz w:val="24"/>
          <w:szCs w:val="24"/>
        </w:rPr>
        <w:t>Gestão</w:t>
      </w:r>
      <w:r w:rsidR="00DA0A9C" w:rsidRPr="00B21D3E">
        <w:rPr>
          <w:rFonts w:asciiTheme="minorHAnsi" w:hAnsiTheme="minorHAnsi"/>
          <w:sz w:val="24"/>
          <w:szCs w:val="24"/>
        </w:rPr>
        <w:t xml:space="preserve">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são organizadas as reuniões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, os documentos que serão divulgados e os indicadores utilizados de performance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. Este processo garante o acompanhamento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por parte dos “stakeholders”, bem como o </w:t>
      </w:r>
      <w:r w:rsidR="00AB125D" w:rsidRPr="00B21D3E">
        <w:rPr>
          <w:rFonts w:asciiTheme="minorHAnsi" w:hAnsiTheme="minorHAnsi"/>
          <w:sz w:val="24"/>
          <w:szCs w:val="24"/>
        </w:rPr>
        <w:t>registo</w:t>
      </w:r>
      <w:r w:rsidR="00DA0A9C" w:rsidRPr="00B21D3E">
        <w:rPr>
          <w:rFonts w:asciiTheme="minorHAnsi" w:hAnsiTheme="minorHAnsi"/>
          <w:sz w:val="24"/>
          <w:szCs w:val="24"/>
        </w:rPr>
        <w:t xml:space="preserve"> adequado das infor</w:t>
      </w:r>
      <w:r w:rsidR="00DA0A9C" w:rsidRPr="00B21D3E">
        <w:rPr>
          <w:rFonts w:asciiTheme="minorHAnsi" w:hAnsiTheme="minorHAnsi"/>
          <w:sz w:val="24"/>
          <w:szCs w:val="24"/>
        </w:rPr>
        <w:softHyphen/>
        <w:t xml:space="preserve">mações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para futura consulta. </w:t>
      </w:r>
    </w:p>
    <w:p w:rsidR="00DA0A9C" w:rsidRPr="00B21D3E" w:rsidRDefault="00DA0A9C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principais pontos aqui tratados são:</w:t>
      </w:r>
    </w:p>
    <w:p w:rsidR="00DA0A9C" w:rsidRPr="00B21D3E" w:rsidRDefault="00DA0A9C" w:rsidP="002F602D">
      <w:pPr>
        <w:pStyle w:val="Corpodetexto2"/>
        <w:spacing w:after="0"/>
        <w:rPr>
          <w:rFonts w:asciiTheme="minorHAnsi" w:hAnsiTheme="minorHAnsi"/>
          <w:sz w:val="24"/>
          <w:szCs w:val="24"/>
        </w:rPr>
      </w:pPr>
    </w:p>
    <w:p w:rsidR="00DA0A9C" w:rsidRPr="00B21D3E" w:rsidRDefault="00DA0A9C" w:rsidP="0063744C">
      <w:pPr>
        <w:pStyle w:val="PargrafodaLista"/>
        <w:numPr>
          <w:ilvl w:val="0"/>
          <w:numId w:val="15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Plano de Gerenciamento de Comunicações</w:t>
      </w:r>
      <w:r w:rsidR="006F0055" w:rsidRPr="00B21D3E">
        <w:rPr>
          <w:rFonts w:asciiTheme="minorHAnsi" w:hAnsiTheme="minorHAnsi"/>
          <w:sz w:val="24"/>
        </w:rPr>
        <w:t>;</w:t>
      </w:r>
    </w:p>
    <w:p w:rsidR="00DA0A9C" w:rsidRPr="00B21D3E" w:rsidRDefault="00DA0A9C" w:rsidP="0063744C">
      <w:pPr>
        <w:pStyle w:val="PargrafodaLista"/>
        <w:numPr>
          <w:ilvl w:val="0"/>
          <w:numId w:val="15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Relatório de Acompanhamento</w:t>
      </w:r>
      <w:r w:rsidR="006F0055" w:rsidRPr="00B21D3E">
        <w:rPr>
          <w:rFonts w:asciiTheme="minorHAnsi" w:hAnsiTheme="minorHAnsi"/>
          <w:sz w:val="24"/>
        </w:rPr>
        <w:t>.</w:t>
      </w:r>
    </w:p>
    <w:p w:rsidR="00DA0A9C" w:rsidRPr="00B21D3E" w:rsidRDefault="00DA0A9C" w:rsidP="0063488C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bookmarkStart w:id="56" w:name="_Toc69423674"/>
    </w:p>
    <w:p w:rsidR="00DA0A9C" w:rsidRPr="00B21D3E" w:rsidRDefault="007F4006" w:rsidP="0063488C">
      <w:pPr>
        <w:pStyle w:val="Ttulo2"/>
        <w:spacing w:before="0" w:after="0"/>
        <w:rPr>
          <w:rFonts w:asciiTheme="minorHAnsi" w:hAnsiTheme="minorHAnsi" w:cs="Arial"/>
          <w:lang w:val="pt-PT"/>
        </w:rPr>
      </w:pPr>
      <w:bookmarkStart w:id="57" w:name="_Toc438539178"/>
      <w:r w:rsidRPr="00B21D3E">
        <w:rPr>
          <w:rFonts w:asciiTheme="minorHAnsi" w:hAnsiTheme="minorHAnsi" w:cs="Arial"/>
          <w:lang w:val="pt-PT"/>
        </w:rPr>
        <w:t xml:space="preserve">8.1 </w:t>
      </w:r>
      <w:r w:rsidR="00DA0A9C" w:rsidRPr="00B21D3E">
        <w:rPr>
          <w:rFonts w:asciiTheme="minorHAnsi" w:hAnsiTheme="minorHAnsi" w:cs="Arial"/>
          <w:lang w:val="pt-PT"/>
        </w:rPr>
        <w:t>Plano de Ge</w:t>
      </w:r>
      <w:r w:rsidR="00F3018E" w:rsidRPr="00B21D3E">
        <w:rPr>
          <w:rFonts w:asciiTheme="minorHAnsi" w:hAnsiTheme="minorHAnsi" w:cs="Arial"/>
          <w:lang w:val="pt-PT"/>
        </w:rPr>
        <w:t>stão</w:t>
      </w:r>
      <w:r w:rsidR="00DA0A9C" w:rsidRPr="00B21D3E">
        <w:rPr>
          <w:rFonts w:asciiTheme="minorHAnsi" w:hAnsiTheme="minorHAnsi" w:cs="Arial"/>
          <w:lang w:val="pt-PT"/>
        </w:rPr>
        <w:t xml:space="preserve"> de Comunicações</w:t>
      </w:r>
      <w:bookmarkEnd w:id="56"/>
      <w:bookmarkEnd w:id="57"/>
    </w:p>
    <w:p w:rsidR="007F4006" w:rsidRPr="00B21D3E" w:rsidRDefault="007F4006" w:rsidP="007F4006">
      <w:pPr>
        <w:rPr>
          <w:rFonts w:asciiTheme="minorHAnsi" w:hAnsiTheme="minorHAnsi" w:cs="Arial"/>
        </w:rPr>
      </w:pPr>
    </w:p>
    <w:p w:rsidR="005E3B4F" w:rsidRPr="00B21D3E" w:rsidRDefault="00DA0A9C" w:rsidP="00C53EB0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plano de ge</w:t>
      </w:r>
      <w:r w:rsidR="00F3018E" w:rsidRPr="00B21D3E">
        <w:rPr>
          <w:rFonts w:asciiTheme="minorHAnsi" w:hAnsiTheme="minorHAnsi"/>
          <w:sz w:val="24"/>
          <w:szCs w:val="24"/>
        </w:rPr>
        <w:t>stão</w:t>
      </w:r>
      <w:r w:rsidRPr="00B21D3E">
        <w:rPr>
          <w:rFonts w:asciiTheme="minorHAnsi" w:hAnsiTheme="minorHAnsi"/>
          <w:sz w:val="24"/>
          <w:szCs w:val="24"/>
        </w:rPr>
        <w:t xml:space="preserve"> das comunicações engloba a identificação das informações que os interessados necessitam: quem requer qual informação, quando ela será necessária, como será fornecida e por quem. Na tabela a seguir estão definidos os principais documentos que serão utilizados neste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115F13" w:rsidRPr="00B21D3E">
        <w:rPr>
          <w:rFonts w:asciiTheme="minorHAnsi" w:hAnsiTheme="minorHAnsi"/>
          <w:sz w:val="24"/>
          <w:szCs w:val="24"/>
        </w:rPr>
        <w:t>, a sua função é</w:t>
      </w:r>
      <w:r w:rsidRPr="00B21D3E">
        <w:rPr>
          <w:rFonts w:asciiTheme="minorHAnsi" w:hAnsiTheme="minorHAnsi"/>
          <w:sz w:val="24"/>
          <w:szCs w:val="24"/>
        </w:rPr>
        <w:t xml:space="preserve"> quando e para quem será emitido. Os documentos deverão ser arquivados na </w:t>
      </w:r>
      <w:r w:rsidR="00AB125D" w:rsidRPr="00B21D3E">
        <w:rPr>
          <w:rFonts w:asciiTheme="minorHAnsi" w:hAnsiTheme="minorHAnsi"/>
          <w:sz w:val="24"/>
          <w:szCs w:val="24"/>
        </w:rPr>
        <w:t>estrutura</w:t>
      </w:r>
      <w:r w:rsidRPr="00B21D3E">
        <w:rPr>
          <w:rFonts w:asciiTheme="minorHAnsi" w:hAnsiTheme="minorHAnsi"/>
          <w:sz w:val="24"/>
          <w:szCs w:val="24"/>
        </w:rPr>
        <w:t xml:space="preserve"> de dados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076B29" w:rsidRPr="00B21D3E">
        <w:rPr>
          <w:rFonts w:asciiTheme="minorHAnsi" w:hAnsiTheme="minorHAnsi"/>
          <w:sz w:val="24"/>
          <w:szCs w:val="24"/>
        </w:rPr>
        <w:t xml:space="preserve"> (</w:t>
      </w:r>
      <w:r w:rsidR="002F1203" w:rsidRPr="00B21D3E">
        <w:rPr>
          <w:rFonts w:asciiTheme="minorHAnsi" w:hAnsiTheme="minorHAnsi"/>
          <w:sz w:val="24"/>
          <w:szCs w:val="24"/>
        </w:rPr>
        <w:t xml:space="preserve">sistema de gestão de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2F1203" w:rsidRPr="00B21D3E">
        <w:rPr>
          <w:rFonts w:asciiTheme="minorHAnsi" w:hAnsiTheme="minorHAnsi"/>
          <w:sz w:val="24"/>
          <w:szCs w:val="24"/>
        </w:rPr>
        <w:t xml:space="preserve">s </w:t>
      </w:r>
      <w:r w:rsidR="00076B29" w:rsidRPr="00B21D3E">
        <w:rPr>
          <w:rFonts w:asciiTheme="minorHAnsi" w:hAnsiTheme="minorHAnsi"/>
          <w:sz w:val="24"/>
          <w:szCs w:val="24"/>
        </w:rPr>
        <w:t>EPM)</w:t>
      </w:r>
      <w:r w:rsidRPr="00B21D3E">
        <w:rPr>
          <w:rFonts w:asciiTheme="minorHAnsi" w:hAnsiTheme="minorHAnsi"/>
          <w:sz w:val="24"/>
          <w:szCs w:val="24"/>
        </w:rPr>
        <w:t>.</w:t>
      </w:r>
    </w:p>
    <w:p w:rsidR="0063488C" w:rsidRPr="00B21D3E" w:rsidRDefault="0063488C" w:rsidP="00250A89">
      <w:pPr>
        <w:spacing w:after="0" w:line="360" w:lineRule="auto"/>
        <w:ind w:firstLine="708"/>
        <w:rPr>
          <w:rFonts w:asciiTheme="minorHAnsi" w:hAnsiTheme="minorHAnsi" w:cs="Arial"/>
          <w:sz w:val="12"/>
          <w:szCs w:val="12"/>
        </w:rPr>
      </w:pPr>
    </w:p>
    <w:tbl>
      <w:tblPr>
        <w:tblW w:w="0" w:type="auto"/>
        <w:tblBorders>
          <w:top w:val="thinThickSmallGap" w:sz="12" w:space="0" w:color="BFBFBF"/>
          <w:left w:val="thinThickSmallGap" w:sz="12" w:space="0" w:color="BFBFBF"/>
          <w:bottom w:val="thinThickSmallGap" w:sz="12" w:space="0" w:color="BFBFBF"/>
          <w:right w:val="thinThickSmallGap" w:sz="12" w:space="0" w:color="BFBFBF"/>
          <w:insideH w:val="thinThickSmallGap" w:sz="12" w:space="0" w:color="BFBFBF"/>
          <w:insideV w:val="thinThickSmallGap" w:sz="12" w:space="0" w:color="BFBFBF"/>
        </w:tblBorders>
        <w:tblLook w:val="04A0" w:firstRow="1" w:lastRow="0" w:firstColumn="1" w:lastColumn="0" w:noHBand="0" w:noVBand="1"/>
      </w:tblPr>
      <w:tblGrid>
        <w:gridCol w:w="1809"/>
        <w:gridCol w:w="2977"/>
        <w:gridCol w:w="1418"/>
        <w:gridCol w:w="1559"/>
        <w:gridCol w:w="2015"/>
      </w:tblGrid>
      <w:tr w:rsidR="005E3B4F" w:rsidRPr="00B21D3E" w:rsidTr="00C53EB0">
        <w:tc>
          <w:tcPr>
            <w:tcW w:w="1809" w:type="dxa"/>
            <w:shd w:val="clear" w:color="auto" w:fill="1F497D"/>
            <w:vAlign w:val="center"/>
          </w:tcPr>
          <w:p w:rsidR="005E3B4F" w:rsidRPr="00B21D3E" w:rsidRDefault="005E3B4F" w:rsidP="00C53EB0">
            <w:pPr>
              <w:pStyle w:val="Cabealho"/>
              <w:tabs>
                <w:tab w:val="clear" w:pos="4252"/>
                <w:tab w:val="clear" w:pos="8504"/>
              </w:tabs>
              <w:spacing w:after="0" w:line="360" w:lineRule="auto"/>
              <w:jc w:val="left"/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  <w:t>Documento</w:t>
            </w:r>
          </w:p>
        </w:tc>
        <w:tc>
          <w:tcPr>
            <w:tcW w:w="2977" w:type="dxa"/>
            <w:shd w:val="clear" w:color="auto" w:fill="1F497D"/>
            <w:vAlign w:val="center"/>
          </w:tcPr>
          <w:p w:rsidR="005E3B4F" w:rsidRPr="00B21D3E" w:rsidRDefault="005E3B4F" w:rsidP="00C53EB0">
            <w:pPr>
              <w:pStyle w:val="Cabealho"/>
              <w:tabs>
                <w:tab w:val="clear" w:pos="4252"/>
                <w:tab w:val="clear" w:pos="8504"/>
              </w:tabs>
              <w:spacing w:after="0" w:line="360" w:lineRule="auto"/>
              <w:jc w:val="left"/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  <w:t>Função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5E3B4F" w:rsidRPr="00B21D3E" w:rsidRDefault="005E3B4F" w:rsidP="00C53EB0">
            <w:pPr>
              <w:pStyle w:val="Cabealho"/>
              <w:tabs>
                <w:tab w:val="clear" w:pos="4252"/>
                <w:tab w:val="clear" w:pos="8504"/>
              </w:tabs>
              <w:spacing w:after="0" w:line="360" w:lineRule="auto"/>
              <w:jc w:val="left"/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bCs/>
                <w:color w:val="FFFFFF"/>
                <w:sz w:val="24"/>
                <w:szCs w:val="24"/>
                <w:lang w:val="pt-PT"/>
              </w:rPr>
              <w:t>Freqüência / Data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5E3B4F" w:rsidRPr="00B21D3E" w:rsidRDefault="005E3B4F" w:rsidP="00C53EB0">
            <w:pPr>
              <w:pStyle w:val="Cabealho"/>
              <w:tabs>
                <w:tab w:val="clear" w:pos="4252"/>
                <w:tab w:val="clear" w:pos="8504"/>
              </w:tabs>
              <w:spacing w:after="0" w:line="360" w:lineRule="auto"/>
              <w:jc w:val="left"/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2015" w:type="dxa"/>
            <w:shd w:val="clear" w:color="auto" w:fill="1F497D"/>
            <w:vAlign w:val="center"/>
          </w:tcPr>
          <w:p w:rsidR="005E3B4F" w:rsidRPr="00B21D3E" w:rsidRDefault="005E3B4F" w:rsidP="00C53EB0">
            <w:pPr>
              <w:pStyle w:val="Cabealho"/>
              <w:tabs>
                <w:tab w:val="clear" w:pos="4252"/>
                <w:tab w:val="clear" w:pos="8504"/>
              </w:tabs>
              <w:spacing w:after="0" w:line="360" w:lineRule="auto"/>
              <w:jc w:val="left"/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  <w:lang w:val="pt-PT"/>
              </w:rPr>
              <w:t>Destinatário</w:t>
            </w:r>
          </w:p>
        </w:tc>
      </w:tr>
      <w:tr w:rsidR="005E3B4F" w:rsidRPr="00B21D3E" w:rsidTr="00C53EB0">
        <w:tc>
          <w:tcPr>
            <w:tcW w:w="1809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Plano de Gestão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2977" w:type="dxa"/>
            <w:shd w:val="clear" w:color="auto" w:fill="auto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Registro dos principais pontos referentes ao processo de plane</w:t>
            </w:r>
            <w:r w:rsidR="00A24B62" w:rsidRPr="00B21D3E">
              <w:rPr>
                <w:rFonts w:asciiTheme="minorHAnsi" w:hAnsiTheme="minorHAnsi"/>
                <w:sz w:val="24"/>
                <w:szCs w:val="24"/>
              </w:rPr>
              <w:t>j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amento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No início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3B4F" w:rsidRPr="00B21D3E" w:rsidRDefault="008260C4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“Stakeholders”</w:t>
            </w:r>
          </w:p>
        </w:tc>
      </w:tr>
      <w:tr w:rsidR="005E3B4F" w:rsidRPr="00B21D3E" w:rsidTr="00C53EB0">
        <w:tc>
          <w:tcPr>
            <w:tcW w:w="1809" w:type="dxa"/>
            <w:shd w:val="clear" w:color="auto" w:fill="auto"/>
            <w:vAlign w:val="center"/>
          </w:tcPr>
          <w:p w:rsidR="005E3B4F" w:rsidRPr="00B21D3E" w:rsidRDefault="003F3958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Atas</w:t>
            </w:r>
            <w:r w:rsidR="005E3B4F" w:rsidRPr="00B21D3E">
              <w:rPr>
                <w:rFonts w:asciiTheme="minorHAnsi" w:hAnsiTheme="minorHAnsi"/>
                <w:sz w:val="24"/>
                <w:szCs w:val="24"/>
              </w:rPr>
              <w:t xml:space="preserve"> de Reunião</w:t>
            </w:r>
          </w:p>
        </w:tc>
        <w:tc>
          <w:tcPr>
            <w:tcW w:w="2977" w:type="dxa"/>
            <w:shd w:val="clear" w:color="auto" w:fill="auto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Registro dos resultados de reuniões de decisão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como: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ações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definidas, responsáveis, prazos etc.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Sempre que houver uma reunião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Líder da Reunião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5E3B4F" w:rsidRPr="00B21D3E" w:rsidRDefault="005E3B4F" w:rsidP="00C53EB0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Envolvidos e interessados no tema da reunião</w:t>
            </w:r>
          </w:p>
        </w:tc>
      </w:tr>
      <w:tr w:rsidR="005E3B4F" w:rsidRPr="00B21D3E" w:rsidTr="00C53EB0">
        <w:tc>
          <w:tcPr>
            <w:tcW w:w="1809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lastRenderedPageBreak/>
              <w:t>Relatório de Desempenho</w:t>
            </w:r>
          </w:p>
        </w:tc>
        <w:tc>
          <w:tcPr>
            <w:tcW w:w="2977" w:type="dxa"/>
            <w:shd w:val="clear" w:color="auto" w:fill="auto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Contempla todos os indicadores de desempe-nho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comen-tários pertinentes ao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Semanal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3B4F" w:rsidRPr="00B21D3E" w:rsidRDefault="008260C4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“Stakeholders”</w:t>
            </w:r>
          </w:p>
        </w:tc>
      </w:tr>
      <w:tr w:rsidR="005E3B4F" w:rsidRPr="00B21D3E" w:rsidTr="00C53EB0">
        <w:tc>
          <w:tcPr>
            <w:tcW w:w="1809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Solicitação de Mudanças</w:t>
            </w:r>
          </w:p>
        </w:tc>
        <w:tc>
          <w:tcPr>
            <w:tcW w:w="2977" w:type="dxa"/>
            <w:shd w:val="clear" w:color="auto" w:fill="auto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Descreve a alteração proposta e os benefícios esperados para que sejam avaliados os eventuais impactos em prazo, custo, esforço, </w:t>
            </w:r>
            <w:r w:rsidR="001D08B5" w:rsidRPr="00B21D3E">
              <w:rPr>
                <w:rFonts w:asciiTheme="minorHAnsi" w:hAnsiTheme="minorHAnsi"/>
                <w:sz w:val="24"/>
                <w:szCs w:val="24"/>
              </w:rPr>
              <w:t>produtos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e </w:t>
            </w:r>
            <w:r w:rsidR="007733B2" w:rsidRPr="00B21D3E">
              <w:rPr>
                <w:rFonts w:asciiTheme="minorHAnsi" w:hAnsiTheme="minorHAnsi"/>
                <w:sz w:val="24"/>
                <w:szCs w:val="24"/>
              </w:rPr>
              <w:t>atividades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Conforme necessidade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Equipe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/ Requisitante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5E3B4F" w:rsidRPr="00B21D3E" w:rsidRDefault="008260C4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="005E3B4F" w:rsidRPr="00B21D3E">
              <w:rPr>
                <w:rFonts w:asciiTheme="minorHAnsi" w:hAnsiTheme="minorHAnsi"/>
                <w:sz w:val="24"/>
                <w:szCs w:val="24"/>
              </w:rPr>
              <w:t xml:space="preserve"> / Aprovadores</w:t>
            </w:r>
          </w:p>
        </w:tc>
      </w:tr>
      <w:tr w:rsidR="005E3B4F" w:rsidRPr="00B21D3E" w:rsidTr="00C53EB0">
        <w:tc>
          <w:tcPr>
            <w:tcW w:w="1809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Homologação</w:t>
            </w:r>
          </w:p>
        </w:tc>
        <w:tc>
          <w:tcPr>
            <w:tcW w:w="2977" w:type="dxa"/>
            <w:shd w:val="clear" w:color="auto" w:fill="auto"/>
          </w:tcPr>
          <w:p w:rsidR="005E3B4F" w:rsidRPr="00B21D3E" w:rsidRDefault="005E3B4F" w:rsidP="00C53EB0">
            <w:pPr>
              <w:spacing w:after="0" w:line="360" w:lineRule="auto"/>
              <w:ind w:firstLine="708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Solicita a aprovação dos produtos gerados </w:t>
            </w:r>
            <w:r w:rsidR="00433367" w:rsidRPr="00B21D3E">
              <w:rPr>
                <w:rFonts w:asciiTheme="minorHAnsi" w:hAnsiTheme="minorHAnsi"/>
                <w:sz w:val="24"/>
                <w:szCs w:val="24"/>
              </w:rPr>
              <w:t xml:space="preserve">no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Conforme cronograma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Equipe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5E3B4F" w:rsidRPr="00B21D3E" w:rsidRDefault="005E3B4F" w:rsidP="00AD3136">
            <w:pPr>
              <w:spacing w:after="0" w:line="36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Requisitante / retorna para Equipe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</w:tr>
    </w:tbl>
    <w:p w:rsidR="00311A24" w:rsidRPr="00B21D3E" w:rsidRDefault="00311A24" w:rsidP="00C53EB0">
      <w:pPr>
        <w:spacing w:after="0" w:line="360" w:lineRule="auto"/>
        <w:jc w:val="left"/>
        <w:rPr>
          <w:rFonts w:asciiTheme="minorHAnsi" w:hAnsiTheme="minorHAnsi" w:cs="Arial"/>
          <w:sz w:val="24"/>
          <w:szCs w:val="24"/>
        </w:rPr>
      </w:pPr>
    </w:p>
    <w:p w:rsidR="00003D52" w:rsidRPr="00B21D3E" w:rsidRDefault="00003D52" w:rsidP="00C53EB0">
      <w:pPr>
        <w:spacing w:after="0" w:line="360" w:lineRule="auto"/>
        <w:ind w:firstLine="708"/>
        <w:jc w:val="left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Plano </w:t>
      </w:r>
      <w:r w:rsidR="00AE06C5" w:rsidRPr="00B21D3E">
        <w:rPr>
          <w:rFonts w:asciiTheme="minorHAnsi" w:hAnsiTheme="minorHAnsi"/>
          <w:sz w:val="24"/>
          <w:szCs w:val="24"/>
        </w:rPr>
        <w:t xml:space="preserve">de </w:t>
      </w:r>
      <w:r w:rsidRPr="00B21D3E">
        <w:rPr>
          <w:rFonts w:asciiTheme="minorHAnsi" w:hAnsiTheme="minorHAnsi"/>
          <w:sz w:val="24"/>
          <w:szCs w:val="24"/>
        </w:rPr>
        <w:t>Comunicações</w:t>
      </w:r>
      <w:r w:rsidR="002936EB" w:rsidRPr="00B21D3E">
        <w:rPr>
          <w:rFonts w:asciiTheme="minorHAnsi" w:hAnsiTheme="minorHAnsi"/>
          <w:sz w:val="24"/>
          <w:szCs w:val="24"/>
        </w:rPr>
        <w:t>:</w:t>
      </w:r>
    </w:p>
    <w:p w:rsidR="00DA0A9C" w:rsidRPr="00B21D3E" w:rsidRDefault="00DA0A9C" w:rsidP="00C53EB0">
      <w:pPr>
        <w:spacing w:after="0" w:line="360" w:lineRule="auto"/>
        <w:ind w:firstLine="708"/>
        <w:jc w:val="left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tabela a seguir define o plano de reuniões previstas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, descrevendo a finalidade, a freqüência e os participantes destas reuniões.</w:t>
      </w:r>
    </w:p>
    <w:p w:rsidR="00C550CA" w:rsidRPr="00B21D3E" w:rsidRDefault="00C550CA" w:rsidP="00C53EB0">
      <w:pPr>
        <w:ind w:firstLine="708"/>
        <w:jc w:val="left"/>
        <w:rPr>
          <w:rFonts w:asciiTheme="minorHAnsi" w:hAnsiTheme="minorHAnsi" w:cs="Arial"/>
          <w:sz w:val="24"/>
          <w:szCs w:val="24"/>
        </w:rPr>
      </w:pPr>
    </w:p>
    <w:p w:rsidR="003B68C2" w:rsidRPr="00B21D3E" w:rsidRDefault="003B68C2" w:rsidP="00C53EB0">
      <w:pPr>
        <w:ind w:firstLine="708"/>
        <w:jc w:val="left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sz w:val="24"/>
          <w:szCs w:val="24"/>
        </w:rPr>
        <w:t xml:space="preserve">Conforme </w:t>
      </w:r>
      <w:r w:rsidRPr="00B21D3E">
        <w:rPr>
          <w:rFonts w:asciiTheme="minorHAnsi" w:hAnsiTheme="minorHAnsi" w:cs="Arial"/>
          <w:b/>
          <w:sz w:val="24"/>
          <w:szCs w:val="24"/>
          <w:u w:val="single"/>
        </w:rPr>
        <w:t>Anexo 01</w:t>
      </w:r>
      <w:r w:rsidRPr="00B21D3E">
        <w:rPr>
          <w:rFonts w:asciiTheme="minorHAnsi" w:hAnsiTheme="minorHAnsi" w:cs="Arial"/>
          <w:sz w:val="24"/>
          <w:szCs w:val="24"/>
        </w:rPr>
        <w:t>.</w:t>
      </w:r>
    </w:p>
    <w:p w:rsidR="00DA0A9C" w:rsidRPr="00B21D3E" w:rsidRDefault="00E30F45" w:rsidP="00C53EB0">
      <w:pPr>
        <w:pStyle w:val="Ttulo1"/>
        <w:spacing w:before="0" w:after="0" w:line="360" w:lineRule="auto"/>
        <w:rPr>
          <w:rFonts w:asciiTheme="minorHAnsi" w:hAnsiTheme="minorHAnsi"/>
        </w:rPr>
      </w:pPr>
      <w:bookmarkStart w:id="58" w:name="_Toc69423676"/>
      <w:bookmarkStart w:id="59" w:name="_Toc438539179"/>
      <w:r w:rsidRPr="00B21D3E">
        <w:rPr>
          <w:rFonts w:asciiTheme="minorHAnsi" w:hAnsiTheme="minorHAnsi"/>
        </w:rPr>
        <w:lastRenderedPageBreak/>
        <w:t>9. Gestão</w:t>
      </w:r>
      <w:r w:rsidR="00DA0A9C" w:rsidRPr="00B21D3E">
        <w:rPr>
          <w:rFonts w:asciiTheme="minorHAnsi" w:hAnsiTheme="minorHAnsi"/>
        </w:rPr>
        <w:t xml:space="preserve"> de Riscos</w:t>
      </w:r>
      <w:bookmarkEnd w:id="58"/>
      <w:bookmarkEnd w:id="59"/>
    </w:p>
    <w:p w:rsidR="00DA0A9C" w:rsidRPr="00B21D3E" w:rsidRDefault="00E30F45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 gestão </w:t>
      </w:r>
      <w:r w:rsidR="00DA0A9C" w:rsidRPr="00B21D3E">
        <w:rPr>
          <w:rFonts w:asciiTheme="minorHAnsi" w:hAnsiTheme="minorHAnsi"/>
          <w:sz w:val="24"/>
          <w:szCs w:val="24"/>
        </w:rPr>
        <w:t xml:space="preserve">dos riscos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é o processo sistemático de identificação, análise e </w:t>
      </w:r>
      <w:r w:rsidR="00324E94" w:rsidRPr="00B21D3E">
        <w:rPr>
          <w:rFonts w:asciiTheme="minorHAnsi" w:hAnsiTheme="minorHAnsi"/>
          <w:sz w:val="24"/>
          <w:szCs w:val="24"/>
        </w:rPr>
        <w:t>planejamento</w:t>
      </w:r>
      <w:r w:rsidR="00DA0A9C" w:rsidRPr="00B21D3E">
        <w:rPr>
          <w:rFonts w:asciiTheme="minorHAnsi" w:hAnsiTheme="minorHAnsi"/>
          <w:sz w:val="24"/>
          <w:szCs w:val="24"/>
        </w:rPr>
        <w:t xml:space="preserve"> de respostas aos riscos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A0A9C" w:rsidRPr="00B21D3E">
        <w:rPr>
          <w:rFonts w:asciiTheme="minorHAnsi" w:hAnsiTheme="minorHAnsi"/>
          <w:sz w:val="24"/>
          <w:szCs w:val="24"/>
        </w:rPr>
        <w:t xml:space="preserve"> (também conhecido como plano de contingência). </w:t>
      </w:r>
    </w:p>
    <w:p w:rsidR="00DA0A9C" w:rsidRPr="00B21D3E" w:rsidRDefault="00DA0A9C" w:rsidP="00AD3136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principais pontos aqui tratados são:</w:t>
      </w:r>
    </w:p>
    <w:p w:rsidR="00DA0A9C" w:rsidRPr="00B21D3E" w:rsidRDefault="00DA0A9C" w:rsidP="0063744C">
      <w:pPr>
        <w:pStyle w:val="PargrafodaLista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Identificação e Análise dos Riscos</w:t>
      </w:r>
      <w:r w:rsidR="003669BA" w:rsidRPr="00B21D3E">
        <w:rPr>
          <w:rFonts w:asciiTheme="minorHAnsi" w:hAnsiTheme="minorHAnsi"/>
          <w:sz w:val="24"/>
        </w:rPr>
        <w:t>;</w:t>
      </w:r>
    </w:p>
    <w:p w:rsidR="00DA0A9C" w:rsidRPr="00B21D3E" w:rsidRDefault="00DA0A9C" w:rsidP="0063744C">
      <w:pPr>
        <w:pStyle w:val="PargrafodaLista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Plano de Respostas aos Riscos</w:t>
      </w:r>
      <w:r w:rsidR="003669BA" w:rsidRPr="00B21D3E">
        <w:rPr>
          <w:rFonts w:asciiTheme="minorHAnsi" w:hAnsiTheme="minorHAnsi"/>
          <w:sz w:val="24"/>
        </w:rPr>
        <w:t>;</w:t>
      </w:r>
    </w:p>
    <w:p w:rsidR="00DA0A9C" w:rsidRPr="00B21D3E" w:rsidRDefault="00E30F45" w:rsidP="0063744C">
      <w:pPr>
        <w:pStyle w:val="PargrafodaLista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Plano de Gestão</w:t>
      </w:r>
      <w:r w:rsidR="00DA0A9C" w:rsidRPr="00B21D3E">
        <w:rPr>
          <w:rFonts w:asciiTheme="minorHAnsi" w:hAnsiTheme="minorHAnsi"/>
          <w:sz w:val="24"/>
        </w:rPr>
        <w:t xml:space="preserve"> de Riscos</w:t>
      </w:r>
      <w:r w:rsidR="003669BA" w:rsidRPr="00B21D3E">
        <w:rPr>
          <w:rFonts w:asciiTheme="minorHAnsi" w:hAnsiTheme="minorHAnsi"/>
          <w:sz w:val="24"/>
        </w:rPr>
        <w:t>;</w:t>
      </w:r>
    </w:p>
    <w:p w:rsidR="00273187" w:rsidRPr="00B21D3E" w:rsidRDefault="00273187" w:rsidP="00C53EB0">
      <w:pPr>
        <w:spacing w:after="0" w:line="360" w:lineRule="auto"/>
        <w:jc w:val="left"/>
        <w:rPr>
          <w:rFonts w:asciiTheme="minorHAnsi" w:hAnsiTheme="minorHAnsi" w:cs="Arial"/>
          <w:b/>
        </w:rPr>
      </w:pPr>
    </w:p>
    <w:p w:rsidR="00DA0A9C" w:rsidRPr="00B21D3E" w:rsidRDefault="0031461E" w:rsidP="00C53EB0">
      <w:pPr>
        <w:pStyle w:val="Ttulo2"/>
        <w:spacing w:before="0" w:after="0" w:line="360" w:lineRule="auto"/>
        <w:rPr>
          <w:rFonts w:asciiTheme="minorHAnsi" w:hAnsiTheme="minorHAnsi" w:cs="Arial"/>
          <w:lang w:val="pt-PT"/>
        </w:rPr>
      </w:pPr>
      <w:bookmarkStart w:id="60" w:name="_Toc438539180"/>
      <w:r w:rsidRPr="00B21D3E">
        <w:rPr>
          <w:rFonts w:asciiTheme="minorHAnsi" w:hAnsiTheme="minorHAnsi" w:cs="Arial"/>
          <w:lang w:val="pt-PT"/>
        </w:rPr>
        <w:t xml:space="preserve">9.1 </w:t>
      </w:r>
      <w:r w:rsidR="00DA0A9C" w:rsidRPr="00B21D3E">
        <w:rPr>
          <w:rFonts w:asciiTheme="minorHAnsi" w:hAnsiTheme="minorHAnsi" w:cs="Arial"/>
          <w:lang w:val="pt-PT"/>
        </w:rPr>
        <w:t>Identificação e Análise dos Riscos</w:t>
      </w:r>
      <w:bookmarkEnd w:id="60"/>
      <w:r w:rsidR="005C2626" w:rsidRPr="00B21D3E">
        <w:rPr>
          <w:rFonts w:asciiTheme="minorHAnsi" w:hAnsiTheme="minorHAnsi" w:cs="Arial"/>
          <w:lang w:val="pt-PT"/>
        </w:rPr>
        <w:t xml:space="preserve"> </w:t>
      </w:r>
    </w:p>
    <w:p w:rsidR="0031461E" w:rsidRPr="00B21D3E" w:rsidRDefault="0031461E" w:rsidP="00C53EB0">
      <w:pPr>
        <w:spacing w:after="0" w:line="360" w:lineRule="auto"/>
        <w:jc w:val="left"/>
        <w:rPr>
          <w:rFonts w:asciiTheme="minorHAnsi" w:hAnsiTheme="minorHAnsi" w:cs="Arial"/>
        </w:rPr>
      </w:pPr>
    </w:p>
    <w:tbl>
      <w:tblPr>
        <w:tblW w:w="9690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</w:tblBorders>
        <w:tblLook w:val="0000" w:firstRow="0" w:lastRow="0" w:firstColumn="0" w:lastColumn="0" w:noHBand="0" w:noVBand="0"/>
      </w:tblPr>
      <w:tblGrid>
        <w:gridCol w:w="1653"/>
        <w:gridCol w:w="2193"/>
        <w:gridCol w:w="2193"/>
        <w:gridCol w:w="3651"/>
      </w:tblGrid>
      <w:tr w:rsidR="00DA0A9C" w:rsidRPr="00B21D3E" w:rsidTr="008F1573">
        <w:tc>
          <w:tcPr>
            <w:tcW w:w="9690" w:type="dxa"/>
            <w:gridSpan w:val="4"/>
            <w:shd w:val="clear" w:color="auto" w:fill="E6E6E6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bCs/>
                <w:lang w:val="pt-PT"/>
              </w:rPr>
            </w:pPr>
            <w:r w:rsidRPr="00B21D3E">
              <w:rPr>
                <w:rFonts w:asciiTheme="minorHAnsi" w:hAnsiTheme="minorHAnsi" w:cs="Arial"/>
                <w:bCs/>
                <w:lang w:val="pt-PT"/>
              </w:rPr>
              <w:t xml:space="preserve">Identificação </w:t>
            </w:r>
          </w:p>
        </w:tc>
      </w:tr>
      <w:tr w:rsidR="00DA0A9C" w:rsidRPr="00B21D3E" w:rsidTr="008F1573">
        <w:tc>
          <w:tcPr>
            <w:tcW w:w="165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Descrição</w:t>
            </w:r>
          </w:p>
        </w:tc>
        <w:tc>
          <w:tcPr>
            <w:tcW w:w="8037" w:type="dxa"/>
            <w:gridSpan w:val="3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</w:p>
        </w:tc>
      </w:tr>
      <w:tr w:rsidR="00DA0A9C" w:rsidRPr="00B21D3E" w:rsidTr="008F1573">
        <w:tc>
          <w:tcPr>
            <w:tcW w:w="165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Sintoma</w:t>
            </w:r>
          </w:p>
        </w:tc>
        <w:tc>
          <w:tcPr>
            <w:tcW w:w="8037" w:type="dxa"/>
            <w:gridSpan w:val="3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</w:p>
        </w:tc>
      </w:tr>
      <w:tr w:rsidR="00DA0A9C" w:rsidRPr="00B21D3E" w:rsidTr="008F1573">
        <w:tc>
          <w:tcPr>
            <w:tcW w:w="9690" w:type="dxa"/>
            <w:gridSpan w:val="4"/>
            <w:shd w:val="clear" w:color="auto" w:fill="E6E6E6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Resposta</w:t>
            </w:r>
            <w:r w:rsidR="004C3884" w:rsidRPr="00B21D3E">
              <w:rPr>
                <w:rFonts w:asciiTheme="minorHAnsi" w:hAnsiTheme="minorHAnsi" w:cs="Arial"/>
                <w:lang w:val="pt-PT"/>
              </w:rPr>
              <w:t xml:space="preserve">         </w:t>
            </w:r>
            <w:r w:rsidR="007D6152" w:rsidRPr="00B21D3E">
              <w:rPr>
                <w:rFonts w:asciiTheme="minorHAnsi" w:hAnsiTheme="minorHAnsi" w:cs="Arial"/>
                <w:lang w:val="pt-PT"/>
              </w:rPr>
              <w:t xml:space="preserve">     Aguardando Aprovação</w:t>
            </w:r>
          </w:p>
        </w:tc>
      </w:tr>
      <w:tr w:rsidR="00DA0A9C" w:rsidRPr="00B21D3E" w:rsidTr="008F1573">
        <w:trPr>
          <w:trHeight w:val="347"/>
        </w:trPr>
        <w:tc>
          <w:tcPr>
            <w:tcW w:w="165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Estratégia</w:t>
            </w:r>
          </w:p>
        </w:tc>
        <w:tc>
          <w:tcPr>
            <w:tcW w:w="8037" w:type="dxa"/>
            <w:gridSpan w:val="3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</w:p>
        </w:tc>
      </w:tr>
      <w:tr w:rsidR="00DA0A9C" w:rsidRPr="00B21D3E" w:rsidTr="008F1573">
        <w:trPr>
          <w:trHeight w:val="325"/>
        </w:trPr>
        <w:tc>
          <w:tcPr>
            <w:tcW w:w="165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  <w:r w:rsidRPr="00B21D3E">
              <w:rPr>
                <w:rFonts w:asciiTheme="minorHAnsi" w:hAnsiTheme="minorHAnsi" w:cs="Arial"/>
                <w:lang w:val="pt-PT"/>
              </w:rPr>
              <w:t>Responsável</w:t>
            </w:r>
          </w:p>
        </w:tc>
        <w:tc>
          <w:tcPr>
            <w:tcW w:w="219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lang w:val="pt-PT"/>
              </w:rPr>
            </w:pPr>
          </w:p>
        </w:tc>
        <w:tc>
          <w:tcPr>
            <w:tcW w:w="2193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color w:val="FF0000"/>
                <w:lang w:val="pt-PT"/>
              </w:rPr>
            </w:pPr>
          </w:p>
        </w:tc>
        <w:tc>
          <w:tcPr>
            <w:tcW w:w="3651" w:type="dxa"/>
          </w:tcPr>
          <w:p w:rsidR="00DA0A9C" w:rsidRPr="00B21D3E" w:rsidRDefault="00DA0A9C" w:rsidP="00C53EB0">
            <w:pPr>
              <w:pStyle w:val="Tabletext"/>
              <w:jc w:val="left"/>
              <w:rPr>
                <w:rFonts w:asciiTheme="minorHAnsi" w:hAnsiTheme="minorHAnsi" w:cs="Arial"/>
                <w:color w:val="FF0000"/>
                <w:lang w:val="pt-PT"/>
              </w:rPr>
            </w:pPr>
          </w:p>
        </w:tc>
      </w:tr>
    </w:tbl>
    <w:p w:rsidR="00016E5B" w:rsidRPr="00B21D3E" w:rsidRDefault="00016E5B" w:rsidP="00C53EB0">
      <w:pPr>
        <w:ind w:left="360"/>
        <w:jc w:val="left"/>
        <w:rPr>
          <w:rFonts w:asciiTheme="minorHAnsi" w:hAnsiTheme="minorHAnsi" w:cs="Arial"/>
          <w:color w:val="FF0000"/>
        </w:rPr>
      </w:pPr>
      <w:bookmarkStart w:id="61" w:name="_Toc69423678"/>
    </w:p>
    <w:p w:rsidR="005C2626" w:rsidRPr="00B21D3E" w:rsidRDefault="0031461E" w:rsidP="00C53EB0">
      <w:pPr>
        <w:pStyle w:val="Ttulo2"/>
        <w:spacing w:before="0" w:after="0" w:line="360" w:lineRule="auto"/>
        <w:rPr>
          <w:rFonts w:asciiTheme="minorHAnsi" w:hAnsiTheme="minorHAnsi" w:cs="Arial"/>
          <w:color w:val="FF0000"/>
          <w:szCs w:val="24"/>
          <w:lang w:val="pt-PT"/>
        </w:rPr>
      </w:pPr>
      <w:bookmarkStart w:id="62" w:name="_Toc438539181"/>
      <w:r w:rsidRPr="00B21D3E">
        <w:rPr>
          <w:rFonts w:asciiTheme="minorHAnsi" w:hAnsiTheme="minorHAnsi" w:cs="Arial"/>
          <w:szCs w:val="24"/>
          <w:lang w:val="pt-PT"/>
        </w:rPr>
        <w:t xml:space="preserve">9.2 </w:t>
      </w:r>
      <w:r w:rsidR="00DA0A9C" w:rsidRPr="00B21D3E">
        <w:rPr>
          <w:rFonts w:asciiTheme="minorHAnsi" w:hAnsiTheme="minorHAnsi" w:cs="Arial"/>
          <w:szCs w:val="24"/>
          <w:lang w:val="pt-PT"/>
        </w:rPr>
        <w:t>Plano de Respostas aos Riscos</w:t>
      </w:r>
      <w:bookmarkEnd w:id="61"/>
      <w:bookmarkEnd w:id="62"/>
      <w:r w:rsidR="005C2626" w:rsidRPr="00B21D3E">
        <w:rPr>
          <w:rFonts w:asciiTheme="minorHAnsi" w:hAnsiTheme="minorHAnsi" w:cs="Arial"/>
          <w:szCs w:val="24"/>
          <w:lang w:val="pt-PT"/>
        </w:rPr>
        <w:t xml:space="preserve"> </w:t>
      </w:r>
    </w:p>
    <w:p w:rsidR="00DA0A9C" w:rsidRPr="00B21D3E" w:rsidRDefault="00DA0A9C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plano de respostas ao risco, ou plano de contingência, estabelece as </w:t>
      </w:r>
      <w:r w:rsidR="00250A89" w:rsidRPr="00B21D3E">
        <w:rPr>
          <w:rFonts w:asciiTheme="minorHAnsi" w:hAnsiTheme="minorHAnsi"/>
          <w:sz w:val="24"/>
          <w:szCs w:val="24"/>
        </w:rPr>
        <w:t>ações</w:t>
      </w:r>
      <w:r w:rsidR="00D10A7D" w:rsidRPr="00B21D3E">
        <w:rPr>
          <w:rFonts w:asciiTheme="minorHAnsi" w:hAnsiTheme="minorHAnsi"/>
          <w:sz w:val="24"/>
          <w:szCs w:val="24"/>
        </w:rPr>
        <w:t xml:space="preserve"> plane</w:t>
      </w:r>
      <w:r w:rsidRPr="00B21D3E">
        <w:rPr>
          <w:rFonts w:asciiTheme="minorHAnsi" w:hAnsiTheme="minorHAnsi"/>
          <w:sz w:val="24"/>
          <w:szCs w:val="24"/>
        </w:rPr>
        <w:t xml:space="preserve">adas para os riscos apontados </w:t>
      </w:r>
      <w:r w:rsidR="00D10A7D" w:rsidRPr="00B21D3E">
        <w:rPr>
          <w:rFonts w:asciiTheme="minorHAnsi" w:hAnsiTheme="minorHAnsi"/>
          <w:sz w:val="24"/>
          <w:szCs w:val="24"/>
        </w:rPr>
        <w:t>acima caso sejam identificados</w:t>
      </w:r>
      <w:r w:rsidRPr="00B21D3E">
        <w:rPr>
          <w:rFonts w:asciiTheme="minorHAnsi" w:hAnsiTheme="minorHAnsi"/>
          <w:sz w:val="24"/>
          <w:szCs w:val="24"/>
        </w:rPr>
        <w:t xml:space="preserve">, definindo a ação e responsáveis diretos na execução destas </w:t>
      </w:r>
      <w:r w:rsidR="00250A89" w:rsidRPr="00B21D3E">
        <w:rPr>
          <w:rFonts w:asciiTheme="minorHAnsi" w:hAnsiTheme="minorHAnsi"/>
          <w:sz w:val="24"/>
          <w:szCs w:val="24"/>
        </w:rPr>
        <w:t>ações</w:t>
      </w:r>
      <w:r w:rsidRPr="00B21D3E">
        <w:rPr>
          <w:rFonts w:asciiTheme="minorHAnsi" w:hAnsiTheme="minorHAnsi"/>
          <w:sz w:val="24"/>
          <w:szCs w:val="24"/>
        </w:rPr>
        <w:t xml:space="preserve">. </w:t>
      </w:r>
      <w:r w:rsidR="000963E1" w:rsidRPr="00B21D3E">
        <w:rPr>
          <w:rFonts w:asciiTheme="minorHAnsi" w:hAnsiTheme="minorHAnsi"/>
          <w:sz w:val="24"/>
          <w:szCs w:val="24"/>
        </w:rPr>
        <w:t>Conforme</w:t>
      </w:r>
      <w:r w:rsidRPr="00B21D3E">
        <w:rPr>
          <w:rFonts w:asciiTheme="minorHAnsi" w:hAnsiTheme="minorHAnsi"/>
          <w:sz w:val="24"/>
          <w:szCs w:val="24"/>
        </w:rPr>
        <w:t xml:space="preserve"> tabela a seguir. </w:t>
      </w:r>
    </w:p>
    <w:p w:rsidR="00DA0A9C" w:rsidRPr="00B21D3E" w:rsidRDefault="00DA0A9C" w:rsidP="00C53EB0">
      <w:pPr>
        <w:spacing w:after="0" w:line="360" w:lineRule="auto"/>
        <w:ind w:left="357"/>
        <w:jc w:val="left"/>
        <w:rPr>
          <w:rFonts w:asciiTheme="minorHAnsi" w:hAnsiTheme="minorHAnsi" w:cs="Arial"/>
        </w:rPr>
      </w:pPr>
    </w:p>
    <w:p w:rsidR="00DA0A9C" w:rsidRPr="00B21D3E" w:rsidRDefault="0031461E" w:rsidP="0031461E">
      <w:pPr>
        <w:pStyle w:val="Ttulo2"/>
        <w:rPr>
          <w:rFonts w:asciiTheme="minorHAnsi" w:hAnsiTheme="minorHAnsi" w:cs="Arial"/>
          <w:lang w:val="pt-PT"/>
        </w:rPr>
      </w:pPr>
      <w:bookmarkStart w:id="63" w:name="_Toc69423755"/>
      <w:bookmarkStart w:id="64" w:name="_Toc438539182"/>
      <w:bookmarkStart w:id="65" w:name="_Toc69423679"/>
      <w:r w:rsidRPr="00B21D3E">
        <w:rPr>
          <w:rFonts w:asciiTheme="minorHAnsi" w:hAnsiTheme="minorHAnsi" w:cs="Arial"/>
          <w:lang w:val="pt-PT"/>
        </w:rPr>
        <w:t xml:space="preserve">9.3 </w:t>
      </w:r>
      <w:r w:rsidR="00DA0A9C" w:rsidRPr="00B21D3E">
        <w:rPr>
          <w:rFonts w:asciiTheme="minorHAnsi" w:hAnsiTheme="minorHAnsi" w:cs="Arial"/>
          <w:lang w:val="pt-PT"/>
        </w:rPr>
        <w:t>Plano de Ge</w:t>
      </w:r>
      <w:r w:rsidR="00E30F45" w:rsidRPr="00B21D3E">
        <w:rPr>
          <w:rFonts w:asciiTheme="minorHAnsi" w:hAnsiTheme="minorHAnsi" w:cs="Arial"/>
          <w:lang w:val="pt-PT"/>
        </w:rPr>
        <w:t>stão</w:t>
      </w:r>
      <w:r w:rsidR="00DA0A9C" w:rsidRPr="00B21D3E">
        <w:rPr>
          <w:rFonts w:asciiTheme="minorHAnsi" w:hAnsiTheme="minorHAnsi" w:cs="Arial"/>
          <w:lang w:val="pt-PT"/>
        </w:rPr>
        <w:t xml:space="preserve"> de Riscos</w:t>
      </w:r>
      <w:bookmarkEnd w:id="63"/>
      <w:bookmarkEnd w:id="64"/>
    </w:p>
    <w:p w:rsidR="00250A89" w:rsidRPr="00B21D3E" w:rsidRDefault="00DA0A9C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 plano de ge</w:t>
      </w:r>
      <w:r w:rsidR="00E30F45" w:rsidRPr="00B21D3E">
        <w:rPr>
          <w:rFonts w:asciiTheme="minorHAnsi" w:hAnsiTheme="minorHAnsi"/>
          <w:sz w:val="24"/>
          <w:szCs w:val="24"/>
        </w:rPr>
        <w:t>stão</w:t>
      </w:r>
      <w:r w:rsidRPr="00B21D3E">
        <w:rPr>
          <w:rFonts w:asciiTheme="minorHAnsi" w:hAnsiTheme="minorHAnsi"/>
          <w:sz w:val="24"/>
          <w:szCs w:val="24"/>
        </w:rPr>
        <w:t xml:space="preserve"> de riscos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D10A7D" w:rsidRPr="00B21D3E">
        <w:rPr>
          <w:rFonts w:asciiTheme="minorHAnsi" w:hAnsiTheme="minorHAnsi"/>
          <w:sz w:val="24"/>
          <w:szCs w:val="24"/>
        </w:rPr>
        <w:t xml:space="preserve"> descreve como é</w:t>
      </w:r>
      <w:r w:rsidRPr="00B21D3E">
        <w:rPr>
          <w:rFonts w:asciiTheme="minorHAnsi" w:hAnsiTheme="minorHAnsi"/>
          <w:sz w:val="24"/>
          <w:szCs w:val="24"/>
        </w:rPr>
        <w:t xml:space="preserve"> feita a </w:t>
      </w:r>
      <w:r w:rsidR="001D08B5" w:rsidRPr="00B21D3E">
        <w:rPr>
          <w:rFonts w:asciiTheme="minorHAnsi" w:hAnsiTheme="minorHAnsi"/>
          <w:sz w:val="24"/>
          <w:szCs w:val="24"/>
        </w:rPr>
        <w:t>estruturação</w:t>
      </w:r>
      <w:r w:rsidRPr="00B21D3E">
        <w:rPr>
          <w:rFonts w:asciiTheme="minorHAnsi" w:hAnsiTheme="minorHAnsi"/>
          <w:sz w:val="24"/>
          <w:szCs w:val="24"/>
        </w:rPr>
        <w:t xml:space="preserve"> e a execução das </w:t>
      </w:r>
      <w:r w:rsidR="007733B2" w:rsidRPr="00B21D3E">
        <w:rPr>
          <w:rFonts w:asciiTheme="minorHAnsi" w:hAnsiTheme="minorHAnsi"/>
          <w:sz w:val="24"/>
          <w:szCs w:val="24"/>
        </w:rPr>
        <w:t>atividades</w:t>
      </w:r>
      <w:r w:rsidRPr="00B21D3E">
        <w:rPr>
          <w:rFonts w:asciiTheme="minorHAnsi" w:hAnsiTheme="minorHAnsi"/>
          <w:sz w:val="24"/>
          <w:szCs w:val="24"/>
        </w:rPr>
        <w:t xml:space="preserve"> de identificação, análise, comunicação e monitoração dos riscos durante do ciclo de vida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. Como regra, não serão todos os riscos que deverão ser tratados neste processo e a definição de como identificar quais riscos 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="008F2742" w:rsidRPr="00B21D3E">
        <w:rPr>
          <w:rFonts w:asciiTheme="minorHAnsi" w:hAnsiTheme="minorHAnsi"/>
          <w:sz w:val="24"/>
          <w:szCs w:val="24"/>
        </w:rPr>
        <w:t xml:space="preserve"> deverá controlar, encontra-se n</w:t>
      </w:r>
      <w:r w:rsidRPr="00B21D3E">
        <w:rPr>
          <w:rFonts w:asciiTheme="minorHAnsi" w:hAnsiTheme="minorHAnsi"/>
          <w:sz w:val="24"/>
          <w:szCs w:val="24"/>
        </w:rPr>
        <w:t xml:space="preserve">a tabela a seguir, que representa uma matriz de associação dos impactos e probabilidades do risco ocorrer. A </w:t>
      </w:r>
      <w:r w:rsidRPr="00B21D3E">
        <w:rPr>
          <w:rFonts w:asciiTheme="minorHAnsi" w:hAnsiTheme="minorHAnsi"/>
          <w:sz w:val="24"/>
          <w:szCs w:val="24"/>
        </w:rPr>
        <w:lastRenderedPageBreak/>
        <w:t xml:space="preserve">partir </w:t>
      </w:r>
      <w:r w:rsidR="00D10A7D" w:rsidRPr="00B21D3E">
        <w:rPr>
          <w:rFonts w:asciiTheme="minorHAnsi" w:hAnsiTheme="minorHAnsi"/>
          <w:sz w:val="24"/>
          <w:szCs w:val="24"/>
        </w:rPr>
        <w:t xml:space="preserve">desta matriz, definimos </w:t>
      </w:r>
      <w:r w:rsidRPr="00B21D3E">
        <w:rPr>
          <w:rFonts w:asciiTheme="minorHAnsi" w:hAnsiTheme="minorHAnsi"/>
          <w:sz w:val="24"/>
          <w:szCs w:val="24"/>
        </w:rPr>
        <w:t xml:space="preserve">o parâmetro a ser adotado para </w:t>
      </w:r>
      <w:r w:rsidR="003F3958" w:rsidRPr="00B21D3E">
        <w:rPr>
          <w:rFonts w:asciiTheme="minorHAnsi" w:hAnsiTheme="minorHAnsi"/>
          <w:sz w:val="24"/>
          <w:szCs w:val="24"/>
        </w:rPr>
        <w:t>controle</w:t>
      </w:r>
      <w:r w:rsidRPr="00B21D3E">
        <w:rPr>
          <w:rFonts w:asciiTheme="minorHAnsi" w:hAnsiTheme="minorHAnsi"/>
          <w:sz w:val="24"/>
          <w:szCs w:val="24"/>
        </w:rPr>
        <w:t xml:space="preserve"> dos riscos pertinentes ao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>.</w:t>
      </w:r>
    </w:p>
    <w:p w:rsidR="0063488C" w:rsidRPr="00B21D3E" w:rsidRDefault="0063488C" w:rsidP="0063488C">
      <w:pPr>
        <w:pStyle w:val="Corpodetexto2"/>
        <w:spacing w:after="0"/>
        <w:ind w:firstLine="708"/>
        <w:rPr>
          <w:rFonts w:asciiTheme="minorHAnsi" w:hAnsiTheme="minorHAnsi"/>
          <w:sz w:val="24"/>
        </w:rPr>
      </w:pPr>
    </w:p>
    <w:p w:rsidR="00DA0A9C" w:rsidRPr="00B21D3E" w:rsidRDefault="00D87500" w:rsidP="0063488C">
      <w:pPr>
        <w:pStyle w:val="Ttulo2"/>
        <w:spacing w:before="0" w:after="0"/>
        <w:rPr>
          <w:rFonts w:asciiTheme="minorHAnsi" w:hAnsiTheme="minorHAnsi" w:cs="Arial"/>
          <w:lang w:val="pt-PT"/>
        </w:rPr>
      </w:pPr>
      <w:bookmarkStart w:id="66" w:name="_Toc69423756"/>
      <w:bookmarkStart w:id="67" w:name="_Toc438539183"/>
      <w:r w:rsidRPr="00B21D3E">
        <w:rPr>
          <w:rFonts w:asciiTheme="minorHAnsi" w:hAnsiTheme="minorHAnsi" w:cs="Arial"/>
          <w:lang w:val="pt-PT"/>
        </w:rPr>
        <w:t xml:space="preserve">9.4 </w:t>
      </w:r>
      <w:r w:rsidR="00DA0A9C" w:rsidRPr="00B21D3E">
        <w:rPr>
          <w:rFonts w:asciiTheme="minorHAnsi" w:hAnsiTheme="minorHAnsi" w:cs="Arial"/>
          <w:lang w:val="pt-PT"/>
        </w:rPr>
        <w:t>Detalhamento do Plano de Ge</w:t>
      </w:r>
      <w:r w:rsidR="00E30F45" w:rsidRPr="00B21D3E">
        <w:rPr>
          <w:rFonts w:asciiTheme="minorHAnsi" w:hAnsiTheme="minorHAnsi" w:cs="Arial"/>
          <w:lang w:val="pt-PT"/>
        </w:rPr>
        <w:t xml:space="preserve">stão </w:t>
      </w:r>
      <w:r w:rsidR="00DA0A9C" w:rsidRPr="00B21D3E">
        <w:rPr>
          <w:rFonts w:asciiTheme="minorHAnsi" w:hAnsiTheme="minorHAnsi" w:cs="Arial"/>
          <w:lang w:val="pt-PT"/>
        </w:rPr>
        <w:t>de Riscos</w:t>
      </w:r>
      <w:bookmarkEnd w:id="66"/>
      <w:bookmarkEnd w:id="67"/>
    </w:p>
    <w:p w:rsidR="00D87500" w:rsidRPr="00B21D3E" w:rsidRDefault="00D87500" w:rsidP="00273187">
      <w:pPr>
        <w:spacing w:before="20" w:after="20"/>
        <w:rPr>
          <w:rFonts w:asciiTheme="minorHAnsi" w:hAnsiTheme="minorHAnsi" w:cs="Arial"/>
          <w:b/>
        </w:rPr>
      </w:pPr>
    </w:p>
    <w:tbl>
      <w:tblPr>
        <w:tblW w:w="0" w:type="auto"/>
        <w:tblInd w:w="108" w:type="dxa"/>
        <w:tblBorders>
          <w:top w:val="double" w:sz="4" w:space="0" w:color="BFBFBF"/>
          <w:left w:val="double" w:sz="4" w:space="0" w:color="BFBFBF"/>
          <w:bottom w:val="double" w:sz="4" w:space="0" w:color="BFBFBF"/>
          <w:right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3119"/>
        <w:gridCol w:w="6551"/>
      </w:tblGrid>
      <w:tr w:rsidR="00D87500" w:rsidRPr="00B21D3E" w:rsidTr="002E70E1">
        <w:trPr>
          <w:trHeight w:val="433"/>
        </w:trPr>
        <w:tc>
          <w:tcPr>
            <w:tcW w:w="3119" w:type="dxa"/>
            <w:shd w:val="clear" w:color="auto" w:fill="1F497D"/>
          </w:tcPr>
          <w:p w:rsidR="00D87500" w:rsidRPr="00B21D3E" w:rsidRDefault="00D87500" w:rsidP="002E70E1">
            <w:pPr>
              <w:spacing w:before="20" w:after="20"/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Assunto</w:t>
            </w:r>
          </w:p>
        </w:tc>
        <w:tc>
          <w:tcPr>
            <w:tcW w:w="6551" w:type="dxa"/>
            <w:shd w:val="clear" w:color="auto" w:fill="1F497D"/>
          </w:tcPr>
          <w:p w:rsidR="00D87500" w:rsidRPr="00B21D3E" w:rsidRDefault="00D87500" w:rsidP="002E70E1">
            <w:pPr>
              <w:spacing w:before="20" w:after="20"/>
              <w:jc w:val="center"/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</w:pPr>
            <w:r w:rsidRPr="00B21D3E">
              <w:rPr>
                <w:rFonts w:asciiTheme="minorHAnsi" w:hAnsiTheme="minorHAnsi" w:cs="Arial"/>
                <w:b/>
                <w:color w:val="FFFFFF"/>
                <w:sz w:val="24"/>
                <w:szCs w:val="24"/>
              </w:rPr>
              <w:t>Gestão</w:t>
            </w:r>
          </w:p>
        </w:tc>
      </w:tr>
      <w:tr w:rsidR="00D87500" w:rsidRPr="00B21D3E" w:rsidTr="000B1CC7">
        <w:trPr>
          <w:trHeight w:val="1261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Identificação de Riscos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É de responsabilidade de todos os membros da equipe ou pessoas externas ao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que tenham identificado algum risco reportar ao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para que possam ser feitas as devidas análises, bem como o </w:t>
            </w:r>
            <w:r w:rsidR="00324E94" w:rsidRPr="00B21D3E">
              <w:rPr>
                <w:rFonts w:asciiTheme="minorHAnsi" w:hAnsiTheme="minorHAnsi"/>
                <w:sz w:val="24"/>
                <w:szCs w:val="24"/>
              </w:rPr>
              <w:t>planejamento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 respostas quando necessário.</w:t>
            </w:r>
          </w:p>
        </w:tc>
      </w:tr>
      <w:tr w:rsidR="00D87500" w:rsidRPr="00B21D3E" w:rsidTr="000B1CC7">
        <w:trPr>
          <w:trHeight w:val="954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Classificação do Risco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O método para avaliação de riscos é o descrito anteriormente, onde devem ser levados em consideração o Impacto e a Probabilidade de ocorrência.</w:t>
            </w:r>
          </w:p>
        </w:tc>
      </w:tr>
      <w:tr w:rsidR="00D87500" w:rsidRPr="00B21D3E" w:rsidTr="000B1CC7">
        <w:trPr>
          <w:trHeight w:val="967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Avaliação do Impacto do Risco no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é responsável por avaliar o impacto que os riscos identificados e devidamente classificados terão no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levando-se em consideração o cronograma, custos e outras variáveis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87500" w:rsidRPr="00B21D3E" w:rsidTr="000B1CC7">
        <w:trPr>
          <w:trHeight w:val="953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Comunicação do Risco Identificado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deverá comunicar a todos os envolvidos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a existência de um risco e </w:t>
            </w:r>
            <w:r w:rsidR="001D08B5" w:rsidRPr="00B21D3E">
              <w:rPr>
                <w:rFonts w:asciiTheme="minorHAnsi" w:hAnsiTheme="minorHAnsi"/>
                <w:sz w:val="24"/>
                <w:szCs w:val="24"/>
              </w:rPr>
              <w:t>registar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no Ponto de Situação como um item relevante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87500" w:rsidRPr="00B21D3E" w:rsidTr="000B1CC7">
        <w:trPr>
          <w:trHeight w:val="968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Plano de Respostas aos Riscos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 </w:t>
            </w:r>
            <w:r w:rsidR="008260C4" w:rsidRPr="00B21D3E">
              <w:rPr>
                <w:rFonts w:asciiTheme="minorHAnsi" w:hAnsiTheme="minorHAnsi"/>
                <w:sz w:val="24"/>
                <w:szCs w:val="24"/>
              </w:rPr>
              <w:t>Gerente de 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deverá </w:t>
            </w:r>
            <w:r w:rsidR="00250A89" w:rsidRPr="00B21D3E">
              <w:rPr>
                <w:rFonts w:asciiTheme="minorHAnsi" w:hAnsiTheme="minorHAnsi"/>
                <w:sz w:val="24"/>
                <w:szCs w:val="24"/>
              </w:rPr>
              <w:t>atualizar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 o plano de respostas aos riscos sempre que um novo risco for identificado e classificado, para tratamento de respostas.</w:t>
            </w:r>
          </w:p>
        </w:tc>
      </w:tr>
      <w:tr w:rsidR="00D87500" w:rsidRPr="00B21D3E" w:rsidTr="000B1CC7">
        <w:trPr>
          <w:trHeight w:val="1252"/>
        </w:trPr>
        <w:tc>
          <w:tcPr>
            <w:tcW w:w="3119" w:type="dxa"/>
            <w:shd w:val="clear" w:color="auto" w:fill="auto"/>
            <w:vAlign w:val="center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>Aceitação de Riscos</w:t>
            </w:r>
          </w:p>
        </w:tc>
        <w:tc>
          <w:tcPr>
            <w:tcW w:w="6551" w:type="dxa"/>
            <w:shd w:val="clear" w:color="auto" w:fill="auto"/>
          </w:tcPr>
          <w:p w:rsidR="00D87500" w:rsidRPr="00B21D3E" w:rsidRDefault="00D87500" w:rsidP="00AD3136">
            <w:pPr>
              <w:spacing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21D3E">
              <w:rPr>
                <w:rFonts w:asciiTheme="minorHAnsi" w:hAnsiTheme="minorHAnsi"/>
                <w:sz w:val="24"/>
                <w:szCs w:val="24"/>
              </w:rPr>
              <w:t xml:space="preserve">Os riscos que foram identificados, classificados com Impacto x Probabilidade devem ser monitorados pela equipe de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 xml:space="preserve">, para acompanhamento de possíveis evoluções deste risco dentro do </w:t>
            </w:r>
            <w:r w:rsidR="00786D41" w:rsidRPr="00B21D3E">
              <w:rPr>
                <w:rFonts w:asciiTheme="minorHAnsi" w:hAnsiTheme="minorHAnsi"/>
                <w:sz w:val="24"/>
                <w:szCs w:val="24"/>
              </w:rPr>
              <w:t>projeto</w:t>
            </w:r>
            <w:r w:rsidRPr="00B21D3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:rsidR="00DA0A9C" w:rsidRPr="00B21D3E" w:rsidRDefault="002D7E0D" w:rsidP="00250A89">
      <w:pPr>
        <w:pStyle w:val="Ttulo1"/>
        <w:spacing w:before="0"/>
        <w:rPr>
          <w:rFonts w:asciiTheme="minorHAnsi" w:hAnsiTheme="minorHAnsi"/>
        </w:rPr>
      </w:pPr>
      <w:bookmarkStart w:id="68" w:name="_Toc39999439"/>
      <w:bookmarkStart w:id="69" w:name="_Toc46303515"/>
      <w:bookmarkStart w:id="70" w:name="_Toc438539184"/>
      <w:bookmarkStart w:id="71" w:name="_Toc52604300"/>
      <w:bookmarkStart w:id="72" w:name="_Toc69423691"/>
      <w:bookmarkEnd w:id="65"/>
      <w:r w:rsidRPr="00B21D3E">
        <w:rPr>
          <w:rFonts w:asciiTheme="minorHAnsi" w:hAnsiTheme="minorHAnsi"/>
        </w:rPr>
        <w:lastRenderedPageBreak/>
        <w:t>10.</w:t>
      </w:r>
      <w:r w:rsidRPr="00B21D3E">
        <w:rPr>
          <w:rFonts w:asciiTheme="minorHAnsi" w:hAnsiTheme="minorHAnsi"/>
        </w:rPr>
        <w:tab/>
      </w:r>
      <w:r w:rsidR="00DA0A9C" w:rsidRPr="00B21D3E">
        <w:rPr>
          <w:rFonts w:asciiTheme="minorHAnsi" w:hAnsiTheme="minorHAnsi"/>
        </w:rPr>
        <w:t xml:space="preserve">Metodologia de </w:t>
      </w:r>
      <w:bookmarkEnd w:id="68"/>
      <w:bookmarkEnd w:id="69"/>
      <w:bookmarkEnd w:id="70"/>
      <w:r w:rsidR="0063488C" w:rsidRPr="00B21D3E">
        <w:rPr>
          <w:rFonts w:asciiTheme="minorHAnsi" w:hAnsiTheme="minorHAnsi"/>
        </w:rPr>
        <w:t>Desenvolvimento.</w:t>
      </w:r>
    </w:p>
    <w:p w:rsidR="00B77DF8" w:rsidRPr="00B21D3E" w:rsidRDefault="00B77DF8" w:rsidP="00E235F4">
      <w:pPr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B21D3E">
        <w:rPr>
          <w:rFonts w:asciiTheme="minorHAnsi" w:hAnsiTheme="minorHAnsi" w:cs="Arial"/>
          <w:b/>
          <w:bCs/>
          <w:sz w:val="24"/>
          <w:szCs w:val="24"/>
        </w:rPr>
        <w:t>ASAP - Acceler</w:t>
      </w:r>
      <w:r w:rsidR="00436F83" w:rsidRPr="00B21D3E">
        <w:rPr>
          <w:rFonts w:asciiTheme="minorHAnsi" w:hAnsiTheme="minorHAnsi" w:cs="Arial"/>
          <w:b/>
          <w:bCs/>
          <w:sz w:val="24"/>
          <w:szCs w:val="24"/>
        </w:rPr>
        <w:t>ated SAP</w:t>
      </w:r>
      <w:r w:rsidRPr="00B21D3E">
        <w:rPr>
          <w:rFonts w:asciiTheme="minorHAnsi" w:hAnsiTheme="minorHAnsi" w:cs="Arial"/>
          <w:b/>
          <w:bCs/>
          <w:sz w:val="24"/>
          <w:szCs w:val="24"/>
        </w:rPr>
        <w:t>®</w:t>
      </w:r>
    </w:p>
    <w:p w:rsidR="00F2643F" w:rsidRPr="00B21D3E" w:rsidRDefault="00B77DF8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Copyright SAP AG - All rights reserved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b/>
          <w:bCs/>
          <w:sz w:val="24"/>
          <w:szCs w:val="24"/>
          <w:lang w:val="en-US"/>
        </w:rPr>
        <w:t>ASAP Methodology for Implementation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1 - Project Preparation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2 - Business Blueprint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3 - Realization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4 - Final Preparation</w:t>
      </w:r>
    </w:p>
    <w:p w:rsidR="00B77DF8" w:rsidRPr="00B21D3E" w:rsidRDefault="00B77DF8" w:rsidP="00E235F4">
      <w:pPr>
        <w:pStyle w:val="Corpodetexto"/>
        <w:spacing w:after="0" w:line="360" w:lineRule="auto"/>
        <w:rPr>
          <w:rFonts w:asciiTheme="minorHAnsi" w:hAnsiTheme="minorHAnsi"/>
          <w:sz w:val="24"/>
          <w:szCs w:val="24"/>
          <w:lang w:val="en-US"/>
        </w:rPr>
      </w:pPr>
      <w:r w:rsidRPr="00B21D3E">
        <w:rPr>
          <w:rFonts w:asciiTheme="minorHAnsi" w:hAnsiTheme="minorHAnsi"/>
          <w:sz w:val="24"/>
          <w:szCs w:val="24"/>
          <w:lang w:val="en-US"/>
        </w:rPr>
        <w:t>5 - Go Live Support</w:t>
      </w:r>
    </w:p>
    <w:p w:rsidR="00CF105A" w:rsidRPr="00B21D3E" w:rsidRDefault="00CF105A" w:rsidP="00E235F4">
      <w:pPr>
        <w:pStyle w:val="Corpodetexto"/>
        <w:spacing w:after="0" w:line="360" w:lineRule="auto"/>
        <w:rPr>
          <w:rFonts w:asciiTheme="minorHAnsi" w:hAnsiTheme="minorHAnsi"/>
          <w:sz w:val="18"/>
          <w:lang w:val="en-US"/>
        </w:rPr>
      </w:pPr>
    </w:p>
    <w:p w:rsidR="00DA0A9C" w:rsidRPr="00B21D3E" w:rsidRDefault="00DA0A9C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bookmarkStart w:id="73" w:name="_Toc39999440"/>
      <w:bookmarkStart w:id="74" w:name="_Toc46303516"/>
      <w:r w:rsidRPr="00B21D3E">
        <w:rPr>
          <w:rFonts w:asciiTheme="minorHAnsi" w:hAnsiTheme="minorHAnsi"/>
          <w:sz w:val="24"/>
          <w:szCs w:val="24"/>
        </w:rPr>
        <w:t xml:space="preserve">Padrões de </w:t>
      </w:r>
      <w:bookmarkEnd w:id="73"/>
      <w:bookmarkEnd w:id="74"/>
      <w:r w:rsidR="008F2742" w:rsidRPr="00B21D3E">
        <w:rPr>
          <w:rFonts w:asciiTheme="minorHAnsi" w:hAnsiTheme="minorHAnsi"/>
          <w:sz w:val="24"/>
          <w:szCs w:val="24"/>
        </w:rPr>
        <w:t>Desenvolvimento</w:t>
      </w:r>
      <w:r w:rsidR="00D87500" w:rsidRPr="00B21D3E">
        <w:rPr>
          <w:rFonts w:asciiTheme="minorHAnsi" w:hAnsiTheme="minorHAnsi"/>
          <w:sz w:val="24"/>
          <w:szCs w:val="24"/>
        </w:rPr>
        <w:t>:</w:t>
      </w:r>
    </w:p>
    <w:p w:rsidR="00DA0A9C" w:rsidRPr="00B21D3E" w:rsidRDefault="00AF2A3B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Os documentos deverão conter a descrição funcional, o descritivo com a lógica do programa e a listagem com o programa desenvolvido</w:t>
      </w:r>
      <w:r w:rsidR="00064E85" w:rsidRPr="00B21D3E">
        <w:rPr>
          <w:rFonts w:asciiTheme="minorHAnsi" w:hAnsiTheme="minorHAnsi"/>
          <w:sz w:val="24"/>
          <w:szCs w:val="24"/>
        </w:rPr>
        <w:t>.</w:t>
      </w:r>
    </w:p>
    <w:p w:rsidR="00DA0A9C" w:rsidRPr="00B21D3E" w:rsidRDefault="00DA0A9C" w:rsidP="00E235F4">
      <w:pPr>
        <w:pStyle w:val="Ttulo3"/>
        <w:spacing w:before="0" w:after="0" w:line="360" w:lineRule="auto"/>
        <w:rPr>
          <w:rFonts w:asciiTheme="minorHAnsi" w:hAnsiTheme="minorHAnsi"/>
          <w:sz w:val="24"/>
          <w:szCs w:val="24"/>
        </w:rPr>
      </w:pPr>
    </w:p>
    <w:p w:rsidR="00DA0A9C" w:rsidRPr="00B21D3E" w:rsidRDefault="008F2742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Padrão Ata de Reunião</w:t>
      </w:r>
      <w:r w:rsidR="00D87500" w:rsidRPr="00B21D3E">
        <w:rPr>
          <w:rFonts w:asciiTheme="minorHAnsi" w:hAnsiTheme="minorHAnsi"/>
          <w:sz w:val="24"/>
          <w:szCs w:val="24"/>
        </w:rPr>
        <w:t>:</w:t>
      </w:r>
    </w:p>
    <w:p w:rsidR="00DA0A9C" w:rsidRPr="00B21D3E" w:rsidRDefault="00AF2A3B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As </w:t>
      </w:r>
      <w:r w:rsidR="003F3958" w:rsidRPr="00B21D3E">
        <w:rPr>
          <w:rFonts w:asciiTheme="minorHAnsi" w:hAnsiTheme="minorHAnsi"/>
          <w:sz w:val="24"/>
          <w:szCs w:val="24"/>
        </w:rPr>
        <w:t>atas</w:t>
      </w:r>
      <w:r w:rsidRPr="00B21D3E">
        <w:rPr>
          <w:rFonts w:asciiTheme="minorHAnsi" w:hAnsiTheme="minorHAnsi"/>
          <w:sz w:val="24"/>
          <w:szCs w:val="24"/>
        </w:rPr>
        <w:t xml:space="preserve"> de reunião deverão conter o </w:t>
      </w:r>
      <w:r w:rsidR="007733B2" w:rsidRPr="00B21D3E">
        <w:rPr>
          <w:rFonts w:asciiTheme="minorHAnsi" w:hAnsiTheme="minorHAnsi"/>
          <w:sz w:val="24"/>
          <w:szCs w:val="24"/>
        </w:rPr>
        <w:t>objetivo</w:t>
      </w:r>
      <w:r w:rsidRPr="00B21D3E">
        <w:rPr>
          <w:rFonts w:asciiTheme="minorHAnsi" w:hAnsiTheme="minorHAnsi"/>
          <w:sz w:val="24"/>
          <w:szCs w:val="24"/>
        </w:rPr>
        <w:t>, a pauta, o nome das pessoas presentes, o assunto discutido e as pendências</w:t>
      </w:r>
      <w:r w:rsidR="00064E85" w:rsidRPr="00B21D3E">
        <w:rPr>
          <w:rFonts w:asciiTheme="minorHAnsi" w:hAnsiTheme="minorHAnsi"/>
          <w:sz w:val="24"/>
          <w:szCs w:val="24"/>
        </w:rPr>
        <w:t>.</w:t>
      </w:r>
    </w:p>
    <w:p w:rsidR="008F2742" w:rsidRPr="00B21D3E" w:rsidRDefault="008F2742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</w:p>
    <w:p w:rsidR="008F2742" w:rsidRPr="00B21D3E" w:rsidRDefault="008F2742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Padrão Código:</w:t>
      </w:r>
    </w:p>
    <w:p w:rsidR="008F2742" w:rsidRPr="00B21D3E" w:rsidRDefault="008F2742" w:rsidP="008F2742">
      <w:pPr>
        <w:pStyle w:val="InfoBlue"/>
        <w:spacing w:line="360" w:lineRule="auto"/>
        <w:ind w:firstLine="708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b/>
          <w:sz w:val="24"/>
          <w:u w:val="single"/>
        </w:rPr>
        <w:t>Anexo 02</w:t>
      </w:r>
      <w:r w:rsidR="00816129" w:rsidRPr="00B21D3E">
        <w:rPr>
          <w:rFonts w:asciiTheme="minorHAnsi" w:hAnsiTheme="minorHAnsi"/>
          <w:sz w:val="24"/>
        </w:rPr>
        <w:t xml:space="preserve"> – Padrão</w:t>
      </w:r>
      <w:r w:rsidRPr="00B21D3E">
        <w:rPr>
          <w:rFonts w:asciiTheme="minorHAnsi" w:hAnsiTheme="minorHAnsi"/>
          <w:sz w:val="24"/>
        </w:rPr>
        <w:t xml:space="preserve"> de Nomenclatura.</w:t>
      </w:r>
    </w:p>
    <w:p w:rsidR="008F2742" w:rsidRPr="00B21D3E" w:rsidRDefault="008F2742" w:rsidP="008F2742">
      <w:pPr>
        <w:pStyle w:val="Corpodetexto"/>
        <w:rPr>
          <w:rFonts w:asciiTheme="minorHAnsi" w:hAnsiTheme="minorHAnsi"/>
        </w:rPr>
      </w:pPr>
    </w:p>
    <w:p w:rsidR="008F2742" w:rsidRPr="00B21D3E" w:rsidRDefault="008F2742" w:rsidP="008F2742">
      <w:pPr>
        <w:pStyle w:val="Corpodetexto"/>
        <w:rPr>
          <w:rFonts w:asciiTheme="minorHAnsi" w:hAnsiTheme="minorHAnsi"/>
        </w:rPr>
      </w:pPr>
    </w:p>
    <w:p w:rsidR="00DA0A9C" w:rsidRPr="00B21D3E" w:rsidRDefault="00DA0A9C" w:rsidP="00250A89">
      <w:pPr>
        <w:pStyle w:val="Ttulo1"/>
        <w:spacing w:before="0"/>
        <w:rPr>
          <w:rFonts w:asciiTheme="minorHAnsi" w:hAnsiTheme="minorHAnsi"/>
        </w:rPr>
      </w:pPr>
      <w:bookmarkStart w:id="75" w:name="_Toc69423720"/>
      <w:bookmarkStart w:id="76" w:name="_Toc438539185"/>
      <w:bookmarkEnd w:id="71"/>
      <w:bookmarkEnd w:id="72"/>
      <w:r w:rsidRPr="00B21D3E">
        <w:rPr>
          <w:rFonts w:asciiTheme="minorHAnsi" w:hAnsiTheme="minorHAnsi"/>
        </w:rPr>
        <w:lastRenderedPageBreak/>
        <w:t>11. Ge</w:t>
      </w:r>
      <w:r w:rsidR="00220745" w:rsidRPr="00B21D3E">
        <w:rPr>
          <w:rFonts w:asciiTheme="minorHAnsi" w:hAnsiTheme="minorHAnsi"/>
        </w:rPr>
        <w:t>stão</w:t>
      </w:r>
      <w:r w:rsidRPr="00B21D3E">
        <w:rPr>
          <w:rFonts w:asciiTheme="minorHAnsi" w:hAnsiTheme="minorHAnsi"/>
        </w:rPr>
        <w:t xml:space="preserve"> de Integração (</w:t>
      </w:r>
      <w:r w:rsidR="003F3958" w:rsidRPr="00B21D3E">
        <w:rPr>
          <w:rFonts w:asciiTheme="minorHAnsi" w:hAnsiTheme="minorHAnsi"/>
        </w:rPr>
        <w:t>controle</w:t>
      </w:r>
      <w:r w:rsidRPr="00B21D3E">
        <w:rPr>
          <w:rFonts w:asciiTheme="minorHAnsi" w:hAnsiTheme="minorHAnsi"/>
        </w:rPr>
        <w:t xml:space="preserve"> integrado de mudança)</w:t>
      </w:r>
      <w:bookmarkEnd w:id="75"/>
      <w:bookmarkEnd w:id="76"/>
    </w:p>
    <w:p w:rsidR="00DA0A9C" w:rsidRPr="00B21D3E" w:rsidRDefault="00DA0A9C" w:rsidP="00AD3136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propósito deste processo é controlar a mudanças no plano de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 estabelecido que afe</w:t>
      </w:r>
      <w:r w:rsidR="00220745" w:rsidRPr="00B21D3E">
        <w:rPr>
          <w:rFonts w:asciiTheme="minorHAnsi" w:hAnsiTheme="minorHAnsi"/>
          <w:sz w:val="24"/>
          <w:szCs w:val="24"/>
        </w:rPr>
        <w:t>c</w:t>
      </w:r>
      <w:r w:rsidRPr="00B21D3E">
        <w:rPr>
          <w:rFonts w:asciiTheme="minorHAnsi" w:hAnsiTheme="minorHAnsi"/>
          <w:sz w:val="24"/>
          <w:szCs w:val="24"/>
        </w:rPr>
        <w:t xml:space="preserve">tam o </w:t>
      </w:r>
      <w:r w:rsidR="001F4740" w:rsidRPr="00B21D3E">
        <w:rPr>
          <w:rFonts w:asciiTheme="minorHAnsi" w:hAnsiTheme="minorHAnsi"/>
          <w:sz w:val="24"/>
          <w:szCs w:val="24"/>
        </w:rPr>
        <w:t>escopo</w:t>
      </w:r>
      <w:r w:rsidRPr="00B21D3E">
        <w:rPr>
          <w:rFonts w:asciiTheme="minorHAnsi" w:hAnsiTheme="minorHAnsi"/>
          <w:sz w:val="24"/>
          <w:szCs w:val="24"/>
        </w:rPr>
        <w:t xml:space="preserve">, prazo, custo, qualidade e “deliverables” aprovados do </w:t>
      </w:r>
      <w:r w:rsidR="00786D41" w:rsidRPr="00B21D3E">
        <w:rPr>
          <w:rFonts w:asciiTheme="minorHAnsi" w:hAnsiTheme="minorHAnsi"/>
          <w:sz w:val="24"/>
          <w:szCs w:val="24"/>
        </w:rPr>
        <w:t>projeto</w:t>
      </w:r>
      <w:r w:rsidRPr="00B21D3E">
        <w:rPr>
          <w:rFonts w:asciiTheme="minorHAnsi" w:hAnsiTheme="minorHAnsi"/>
          <w:sz w:val="24"/>
          <w:szCs w:val="24"/>
        </w:rPr>
        <w:t xml:space="preserve">. </w:t>
      </w:r>
    </w:p>
    <w:p w:rsidR="00DA0A9C" w:rsidRPr="00B21D3E" w:rsidRDefault="00DA0A9C" w:rsidP="00C550CA">
      <w:pPr>
        <w:spacing w:after="0" w:line="360" w:lineRule="auto"/>
        <w:ind w:firstLine="708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 xml:space="preserve">O </w:t>
      </w:r>
      <w:r w:rsidR="007733B2" w:rsidRPr="00B21D3E">
        <w:rPr>
          <w:rFonts w:asciiTheme="minorHAnsi" w:hAnsiTheme="minorHAnsi"/>
          <w:sz w:val="24"/>
          <w:szCs w:val="24"/>
        </w:rPr>
        <w:t>objetivo</w:t>
      </w:r>
      <w:r w:rsidRPr="00B21D3E">
        <w:rPr>
          <w:rFonts w:asciiTheme="minorHAnsi" w:hAnsiTheme="minorHAnsi"/>
          <w:sz w:val="24"/>
          <w:szCs w:val="24"/>
        </w:rPr>
        <w:t xml:space="preserve"> do plano é:</w:t>
      </w:r>
    </w:p>
    <w:p w:rsidR="00DA0A9C" w:rsidRPr="00B21D3E" w:rsidRDefault="00DA0A9C" w:rsidP="0063744C">
      <w:pPr>
        <w:pStyle w:val="PargrafodaLista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Desenvolver um procedimento/ regras para a gestão das modificações.</w:t>
      </w:r>
    </w:p>
    <w:p w:rsidR="00DA0A9C" w:rsidRPr="00B21D3E" w:rsidRDefault="00AD56B4" w:rsidP="0063744C">
      <w:pPr>
        <w:pStyle w:val="PargrafodaLista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Gerir</w:t>
      </w:r>
      <w:r w:rsidR="00DA0A9C" w:rsidRPr="00B21D3E">
        <w:rPr>
          <w:rFonts w:asciiTheme="minorHAnsi" w:hAnsiTheme="minorHAnsi"/>
          <w:sz w:val="24"/>
        </w:rPr>
        <w:t xml:space="preserve"> e coordenar a mudança.</w:t>
      </w:r>
    </w:p>
    <w:p w:rsidR="00DA0A9C" w:rsidRPr="00B21D3E" w:rsidRDefault="00DA0A9C" w:rsidP="0063744C">
      <w:pPr>
        <w:pStyle w:val="PargrafodaLista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 xml:space="preserve">Monitorar impactos no prazo e custo do </w:t>
      </w:r>
      <w:r w:rsidR="00786D41" w:rsidRPr="00B21D3E">
        <w:rPr>
          <w:rFonts w:asciiTheme="minorHAnsi" w:hAnsiTheme="minorHAnsi"/>
          <w:sz w:val="24"/>
        </w:rPr>
        <w:t>projeto</w:t>
      </w:r>
      <w:r w:rsidRPr="00B21D3E">
        <w:rPr>
          <w:rFonts w:asciiTheme="minorHAnsi" w:hAnsiTheme="minorHAnsi"/>
          <w:sz w:val="24"/>
        </w:rPr>
        <w:t>.</w:t>
      </w:r>
    </w:p>
    <w:p w:rsidR="00DA0A9C" w:rsidRPr="00B21D3E" w:rsidRDefault="00AD56B4" w:rsidP="0063744C">
      <w:pPr>
        <w:pStyle w:val="PargrafodaLista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4"/>
        </w:rPr>
      </w:pPr>
      <w:r w:rsidRPr="00B21D3E">
        <w:rPr>
          <w:rFonts w:asciiTheme="minorHAnsi" w:hAnsiTheme="minorHAnsi"/>
          <w:sz w:val="24"/>
        </w:rPr>
        <w:t>Decidir como</w:t>
      </w:r>
      <w:r w:rsidR="00DA0A9C" w:rsidRPr="00B21D3E">
        <w:rPr>
          <w:rFonts w:asciiTheme="minorHAnsi" w:hAnsiTheme="minorHAnsi"/>
          <w:sz w:val="24"/>
        </w:rPr>
        <w:t xml:space="preserve"> alterar o baseline do </w:t>
      </w:r>
      <w:r w:rsidR="00786D41" w:rsidRPr="00B21D3E">
        <w:rPr>
          <w:rFonts w:asciiTheme="minorHAnsi" w:hAnsiTheme="minorHAnsi"/>
          <w:sz w:val="24"/>
        </w:rPr>
        <w:t>projeto</w:t>
      </w:r>
      <w:r w:rsidR="00DA0A9C" w:rsidRPr="00B21D3E">
        <w:rPr>
          <w:rFonts w:asciiTheme="minorHAnsi" w:hAnsiTheme="minorHAnsi"/>
          <w:sz w:val="24"/>
        </w:rPr>
        <w:t>.</w:t>
      </w:r>
    </w:p>
    <w:p w:rsidR="00DA0A9C" w:rsidRPr="00B21D3E" w:rsidRDefault="00DA0A9C" w:rsidP="00E235F4">
      <w:pPr>
        <w:pStyle w:val="SPEC02"/>
        <w:spacing w:line="360" w:lineRule="auto"/>
        <w:jc w:val="both"/>
        <w:rPr>
          <w:rFonts w:asciiTheme="minorHAnsi" w:hAnsiTheme="minorHAnsi"/>
        </w:rPr>
      </w:pPr>
    </w:p>
    <w:p w:rsidR="00AD56B4" w:rsidRPr="00B21D3E" w:rsidRDefault="00DA0A9C" w:rsidP="00AD3136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Modificações no </w:t>
      </w:r>
      <w:r w:rsidR="00786D41" w:rsidRPr="00B21D3E">
        <w:rPr>
          <w:rFonts w:asciiTheme="minorHAnsi" w:hAnsiTheme="minorHAnsi" w:cs="Times New Roman"/>
        </w:rPr>
        <w:t>projeto</w:t>
      </w:r>
      <w:r w:rsidRPr="00B21D3E">
        <w:rPr>
          <w:rFonts w:asciiTheme="minorHAnsi" w:hAnsiTheme="minorHAnsi" w:cs="Times New Roman"/>
        </w:rPr>
        <w:t xml:space="preserve"> podem ocorrer devido a uma</w:t>
      </w:r>
      <w:r w:rsidR="00AD56B4" w:rsidRPr="00B21D3E">
        <w:rPr>
          <w:rFonts w:asciiTheme="minorHAnsi" w:hAnsiTheme="minorHAnsi" w:cs="Times New Roman"/>
        </w:rPr>
        <w:t xml:space="preserve"> grande variedade de eventos e imprevistos</w:t>
      </w:r>
      <w:r w:rsidR="00220745" w:rsidRPr="00B21D3E">
        <w:rPr>
          <w:rFonts w:asciiTheme="minorHAnsi" w:hAnsiTheme="minorHAnsi" w:cs="Times New Roman"/>
        </w:rPr>
        <w:t>.</w:t>
      </w:r>
    </w:p>
    <w:p w:rsidR="00DA0A9C" w:rsidRPr="00B21D3E" w:rsidRDefault="00220745" w:rsidP="00E235F4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 Como exemplo</w:t>
      </w:r>
      <w:r w:rsidR="00DA0A9C" w:rsidRPr="00B21D3E">
        <w:rPr>
          <w:rFonts w:asciiTheme="minorHAnsi" w:hAnsiTheme="minorHAnsi" w:cs="Times New Roman"/>
        </w:rPr>
        <w:t>:</w:t>
      </w:r>
    </w:p>
    <w:p w:rsidR="00DA0A9C" w:rsidRPr="00B21D3E" w:rsidRDefault="00FA790B" w:rsidP="0063744C">
      <w:pPr>
        <w:pStyle w:val="SPEC02"/>
        <w:numPr>
          <w:ilvl w:val="0"/>
          <w:numId w:val="18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Diminuição</w:t>
      </w:r>
      <w:r w:rsidR="00DA0A9C" w:rsidRPr="00B21D3E">
        <w:rPr>
          <w:rFonts w:asciiTheme="minorHAnsi" w:hAnsiTheme="minorHAnsi" w:cs="Times New Roman"/>
        </w:rPr>
        <w:t xml:space="preserve"> dos riscos do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>;</w:t>
      </w:r>
    </w:p>
    <w:p w:rsidR="00DA0A9C" w:rsidRPr="00B21D3E" w:rsidRDefault="00FA790B" w:rsidP="0063744C">
      <w:pPr>
        <w:pStyle w:val="SPEC02"/>
        <w:numPr>
          <w:ilvl w:val="0"/>
          <w:numId w:val="18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Diminuição</w:t>
      </w:r>
      <w:r w:rsidR="00DA0A9C" w:rsidRPr="00B21D3E">
        <w:rPr>
          <w:rFonts w:asciiTheme="minorHAnsi" w:hAnsiTheme="minorHAnsi" w:cs="Times New Roman"/>
        </w:rPr>
        <w:t xml:space="preserve"> do tempo do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>;</w:t>
      </w:r>
    </w:p>
    <w:p w:rsidR="00DA0A9C" w:rsidRPr="00B21D3E" w:rsidRDefault="00FA790B" w:rsidP="0063744C">
      <w:pPr>
        <w:pStyle w:val="SPEC02"/>
        <w:numPr>
          <w:ilvl w:val="0"/>
          <w:numId w:val="18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Melhoria</w:t>
      </w:r>
      <w:r w:rsidR="00DA0A9C" w:rsidRPr="00B21D3E">
        <w:rPr>
          <w:rFonts w:asciiTheme="minorHAnsi" w:hAnsiTheme="minorHAnsi" w:cs="Times New Roman"/>
        </w:rPr>
        <w:t xml:space="preserve"> da qualidade da implementação;</w:t>
      </w:r>
    </w:p>
    <w:p w:rsidR="00DA0A9C" w:rsidRPr="00B21D3E" w:rsidRDefault="00FA790B" w:rsidP="0063744C">
      <w:pPr>
        <w:pStyle w:val="SPEC02"/>
        <w:numPr>
          <w:ilvl w:val="0"/>
          <w:numId w:val="18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Melhoria</w:t>
      </w:r>
      <w:r w:rsidR="00DA0A9C" w:rsidRPr="00B21D3E">
        <w:rPr>
          <w:rFonts w:asciiTheme="minorHAnsi" w:hAnsiTheme="minorHAnsi" w:cs="Times New Roman"/>
        </w:rPr>
        <w:t xml:space="preserve"> do comprometimento com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 xml:space="preserve"> etc.</w:t>
      </w:r>
    </w:p>
    <w:p w:rsidR="00050F28" w:rsidRPr="00B21D3E" w:rsidRDefault="00050F28" w:rsidP="00E235F4">
      <w:pPr>
        <w:pStyle w:val="SPEC02"/>
        <w:spacing w:line="360" w:lineRule="auto"/>
        <w:jc w:val="both"/>
        <w:rPr>
          <w:rFonts w:asciiTheme="minorHAnsi" w:hAnsiTheme="minorHAnsi"/>
        </w:rPr>
      </w:pPr>
    </w:p>
    <w:p w:rsidR="00DA0A9C" w:rsidRPr="00B21D3E" w:rsidRDefault="00980037" w:rsidP="00AD3136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Assim sendo</w:t>
      </w:r>
      <w:r w:rsidR="00DA0A9C" w:rsidRPr="00B21D3E">
        <w:rPr>
          <w:rFonts w:asciiTheme="minorHAnsi" w:hAnsiTheme="minorHAnsi" w:cs="Times New Roman"/>
        </w:rPr>
        <w:t xml:space="preserve">, o plano de modificações será utilizado para qualquer modificação em baselines estabelecidos </w:t>
      </w:r>
      <w:r w:rsidRPr="00B21D3E">
        <w:rPr>
          <w:rFonts w:asciiTheme="minorHAnsi" w:hAnsiTheme="minorHAnsi" w:cs="Times New Roman"/>
        </w:rPr>
        <w:t>inclusive neste plano de gestã</w:t>
      </w:r>
      <w:r w:rsidR="00DA0A9C" w:rsidRPr="00B21D3E">
        <w:rPr>
          <w:rFonts w:asciiTheme="minorHAnsi" w:hAnsiTheme="minorHAnsi" w:cs="Times New Roman"/>
        </w:rPr>
        <w:t xml:space="preserve">o do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 xml:space="preserve">. Nenhuma alteração neste documento será executada antes que seja adequadamente estudada, documentada, formalmente solicitada e aprovada. Para que isso ocorra naturalmente durante o </w:t>
      </w:r>
      <w:r w:rsidR="00786D41" w:rsidRPr="00B21D3E">
        <w:rPr>
          <w:rFonts w:asciiTheme="minorHAnsi" w:hAnsiTheme="minorHAnsi" w:cs="Times New Roman"/>
        </w:rPr>
        <w:t>projeto</w:t>
      </w:r>
      <w:r w:rsidR="00DA0A9C" w:rsidRPr="00B21D3E">
        <w:rPr>
          <w:rFonts w:asciiTheme="minorHAnsi" w:hAnsiTheme="minorHAnsi" w:cs="Times New Roman"/>
        </w:rPr>
        <w:t>, segue no próximo item os procedimentos a serem adotados.</w:t>
      </w:r>
    </w:p>
    <w:p w:rsidR="00DA0A9C" w:rsidRPr="00B21D3E" w:rsidRDefault="00DA0A9C" w:rsidP="00E235F4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</w:p>
    <w:p w:rsidR="00DA0A9C" w:rsidRPr="00B21D3E" w:rsidRDefault="00DA0A9C" w:rsidP="00E235F4">
      <w:pPr>
        <w:spacing w:after="0" w:line="360" w:lineRule="auto"/>
        <w:rPr>
          <w:rFonts w:asciiTheme="minorHAnsi" w:hAnsiTheme="minorHAnsi"/>
          <w:sz w:val="24"/>
          <w:szCs w:val="24"/>
        </w:rPr>
      </w:pPr>
      <w:bookmarkStart w:id="77" w:name="_Toc52184489"/>
      <w:bookmarkStart w:id="78" w:name="_Toc53374589"/>
      <w:bookmarkStart w:id="79" w:name="_Toc53374628"/>
      <w:bookmarkStart w:id="80" w:name="_Toc53385768"/>
      <w:bookmarkStart w:id="81" w:name="_Toc64365922"/>
      <w:bookmarkStart w:id="82" w:name="_Toc64719014"/>
      <w:r w:rsidRPr="00B21D3E">
        <w:rPr>
          <w:rFonts w:asciiTheme="minorHAnsi" w:hAnsiTheme="minorHAnsi"/>
          <w:sz w:val="24"/>
          <w:szCs w:val="24"/>
        </w:rPr>
        <w:t>Processo de Alteração</w:t>
      </w:r>
      <w:bookmarkEnd w:id="77"/>
      <w:bookmarkEnd w:id="78"/>
      <w:bookmarkEnd w:id="79"/>
      <w:bookmarkEnd w:id="80"/>
      <w:bookmarkEnd w:id="81"/>
      <w:bookmarkEnd w:id="82"/>
    </w:p>
    <w:p w:rsidR="00DA0A9C" w:rsidRPr="00B21D3E" w:rsidRDefault="00DA0A9C" w:rsidP="00AD3136">
      <w:pPr>
        <w:pStyle w:val="SPEC02"/>
        <w:spacing w:line="360" w:lineRule="auto"/>
        <w:jc w:val="both"/>
        <w:rPr>
          <w:rFonts w:asciiTheme="minorHAnsi" w:hAnsiTheme="minorHAnsi"/>
          <w:b/>
          <w:bCs/>
        </w:rPr>
      </w:pPr>
      <w:r w:rsidRPr="00B21D3E">
        <w:rPr>
          <w:rFonts w:asciiTheme="minorHAnsi" w:hAnsiTheme="minorHAnsi" w:cs="Times New Roman"/>
        </w:rPr>
        <w:t xml:space="preserve">O processo de alteração será seguido todas as vezes que uma modificação em baseline </w:t>
      </w:r>
      <w:r w:rsidR="00AD56B4" w:rsidRPr="00B21D3E">
        <w:rPr>
          <w:rFonts w:asciiTheme="minorHAnsi" w:hAnsiTheme="minorHAnsi" w:cs="Times New Roman"/>
        </w:rPr>
        <w:t>estabelecida</w:t>
      </w:r>
      <w:r w:rsidRPr="00B21D3E">
        <w:rPr>
          <w:rFonts w:asciiTheme="minorHAnsi" w:hAnsiTheme="minorHAnsi" w:cs="Times New Roman"/>
        </w:rPr>
        <w:t xml:space="preserve"> for necessária. A ferramenta utilizada neste caso, durante todo o processo, é o formulário </w:t>
      </w:r>
      <w:r w:rsidRPr="00B21D3E">
        <w:rPr>
          <w:rFonts w:asciiTheme="minorHAnsi" w:hAnsiTheme="minorHAnsi"/>
          <w:b/>
          <w:bCs/>
        </w:rPr>
        <w:t>Solicitação de Mudanças</w:t>
      </w:r>
      <w:r w:rsidR="008F2742" w:rsidRPr="00B21D3E">
        <w:rPr>
          <w:rFonts w:asciiTheme="minorHAnsi" w:hAnsiTheme="minorHAnsi"/>
          <w:b/>
          <w:bCs/>
        </w:rPr>
        <w:t xml:space="preserve"> (</w:t>
      </w:r>
      <w:r w:rsidR="008F2742" w:rsidRPr="00B21D3E">
        <w:rPr>
          <w:rFonts w:asciiTheme="minorHAnsi" w:hAnsiTheme="minorHAnsi"/>
          <w:b/>
          <w:bCs/>
          <w:u w:val="single"/>
        </w:rPr>
        <w:t>Anexo 03</w:t>
      </w:r>
      <w:r w:rsidR="008F2742" w:rsidRPr="00B21D3E">
        <w:rPr>
          <w:rFonts w:asciiTheme="minorHAnsi" w:hAnsiTheme="minorHAnsi"/>
          <w:b/>
          <w:bCs/>
        </w:rPr>
        <w:t>)</w:t>
      </w:r>
      <w:r w:rsidRPr="00B21D3E">
        <w:rPr>
          <w:rFonts w:asciiTheme="minorHAnsi" w:hAnsiTheme="minorHAnsi"/>
          <w:b/>
          <w:bCs/>
        </w:rPr>
        <w:t>.</w:t>
      </w:r>
    </w:p>
    <w:p w:rsidR="00DA0A9C" w:rsidRPr="00B21D3E" w:rsidRDefault="00DA0A9C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O processo segue os seguintes passos:</w:t>
      </w:r>
    </w:p>
    <w:p w:rsidR="00DA0A9C" w:rsidRPr="00B21D3E" w:rsidRDefault="00DA0A9C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Definir a numeração da Solici</w:t>
      </w:r>
      <w:r w:rsidR="00250A89" w:rsidRPr="00B21D3E">
        <w:rPr>
          <w:rFonts w:asciiTheme="minorHAnsi" w:hAnsiTheme="minorHAnsi" w:cs="Times New Roman"/>
        </w:rPr>
        <w:t>tação de Mudanças;</w:t>
      </w:r>
    </w:p>
    <w:p w:rsidR="00DA0A9C" w:rsidRPr="00B21D3E" w:rsidRDefault="00DA0A9C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Identificar e documentar a mudança no for</w:t>
      </w:r>
      <w:r w:rsidR="00250A89" w:rsidRPr="00B21D3E">
        <w:rPr>
          <w:rFonts w:asciiTheme="minorHAnsi" w:hAnsiTheme="minorHAnsi" w:cs="Times New Roman"/>
        </w:rPr>
        <w:t>mulário Solicitação de Mudanças;</w:t>
      </w:r>
    </w:p>
    <w:p w:rsidR="00DA0A9C" w:rsidRPr="00B21D3E" w:rsidRDefault="00250A89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lastRenderedPageBreak/>
        <w:t>Analisar o impacto da mudança;</w:t>
      </w:r>
    </w:p>
    <w:p w:rsidR="00DA0A9C" w:rsidRPr="00B21D3E" w:rsidRDefault="00DA0A9C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Submeter a mudança ao </w:t>
      </w:r>
      <w:r w:rsidR="001D08B5" w:rsidRPr="00B21D3E">
        <w:rPr>
          <w:rFonts w:asciiTheme="minorHAnsi" w:hAnsiTheme="minorHAnsi" w:cs="Times New Roman"/>
        </w:rPr>
        <w:t>comité</w:t>
      </w:r>
      <w:r w:rsidRPr="00B21D3E">
        <w:rPr>
          <w:rFonts w:asciiTheme="minorHAnsi" w:hAnsiTheme="minorHAnsi" w:cs="Times New Roman"/>
        </w:rPr>
        <w:t xml:space="preserve"> de </w:t>
      </w:r>
      <w:r w:rsidR="003F3958" w:rsidRPr="00B21D3E">
        <w:rPr>
          <w:rFonts w:asciiTheme="minorHAnsi" w:hAnsiTheme="minorHAnsi" w:cs="Times New Roman"/>
        </w:rPr>
        <w:t>controle</w:t>
      </w:r>
      <w:r w:rsidRPr="00B21D3E">
        <w:rPr>
          <w:rFonts w:asciiTheme="minorHAnsi" w:hAnsiTheme="minorHAnsi" w:cs="Times New Roman"/>
        </w:rPr>
        <w:t xml:space="preserve"> de muda</w:t>
      </w:r>
      <w:r w:rsidR="00250A89" w:rsidRPr="00B21D3E">
        <w:rPr>
          <w:rFonts w:asciiTheme="minorHAnsi" w:hAnsiTheme="minorHAnsi" w:cs="Times New Roman"/>
        </w:rPr>
        <w:t>nças para aprovação ou rejeição;</w:t>
      </w:r>
    </w:p>
    <w:p w:rsidR="00DA0A9C" w:rsidRPr="00B21D3E" w:rsidRDefault="001D08B5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Registar</w:t>
      </w:r>
      <w:r w:rsidR="00250A89" w:rsidRPr="00B21D3E">
        <w:rPr>
          <w:rFonts w:asciiTheme="minorHAnsi" w:hAnsiTheme="minorHAnsi" w:cs="Times New Roman"/>
        </w:rPr>
        <w:t xml:space="preserve"> e comunicar a decisão;</w:t>
      </w:r>
    </w:p>
    <w:p w:rsidR="00DA0A9C" w:rsidRPr="00B21D3E" w:rsidRDefault="00220745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Se aprovada, o </w:t>
      </w:r>
      <w:r w:rsidR="008260C4" w:rsidRPr="00B21D3E">
        <w:rPr>
          <w:rFonts w:asciiTheme="minorHAnsi" w:hAnsiTheme="minorHAnsi" w:cs="Times New Roman"/>
        </w:rPr>
        <w:t>Gerente de Projeto</w:t>
      </w:r>
      <w:r w:rsidR="00250A89" w:rsidRPr="00B21D3E">
        <w:rPr>
          <w:rFonts w:asciiTheme="minorHAnsi" w:hAnsiTheme="minorHAnsi" w:cs="Times New Roman"/>
        </w:rPr>
        <w:t xml:space="preserve"> deve priorizar sua execução;</w:t>
      </w:r>
    </w:p>
    <w:p w:rsidR="00DA0A9C" w:rsidRPr="00B21D3E" w:rsidRDefault="00250A89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Atualizar</w:t>
      </w:r>
      <w:r w:rsidR="00DA0A9C" w:rsidRPr="00B21D3E">
        <w:rPr>
          <w:rFonts w:asciiTheme="minorHAnsi" w:hAnsiTheme="minorHAnsi" w:cs="Times New Roman"/>
        </w:rPr>
        <w:t xml:space="preserve"> a documentação do </w:t>
      </w:r>
      <w:r w:rsidR="00786D41" w:rsidRPr="00B21D3E">
        <w:rPr>
          <w:rFonts w:asciiTheme="minorHAnsi" w:hAnsiTheme="minorHAnsi" w:cs="Times New Roman"/>
        </w:rPr>
        <w:t>projeto</w:t>
      </w:r>
      <w:r w:rsidRPr="00B21D3E">
        <w:rPr>
          <w:rFonts w:asciiTheme="minorHAnsi" w:hAnsiTheme="minorHAnsi" w:cs="Times New Roman"/>
        </w:rPr>
        <w:t>;</w:t>
      </w:r>
    </w:p>
    <w:p w:rsidR="00DA0A9C" w:rsidRPr="00B21D3E" w:rsidRDefault="00DA0A9C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Gara</w:t>
      </w:r>
      <w:r w:rsidR="00250A89" w:rsidRPr="00B21D3E">
        <w:rPr>
          <w:rFonts w:asciiTheme="minorHAnsi" w:hAnsiTheme="minorHAnsi" w:cs="Times New Roman"/>
        </w:rPr>
        <w:t>ntir os recursos para a mudança;</w:t>
      </w:r>
    </w:p>
    <w:p w:rsidR="00DA0A9C" w:rsidRPr="00B21D3E" w:rsidRDefault="00250A89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Executar a mudança;</w:t>
      </w:r>
    </w:p>
    <w:p w:rsidR="00DA0A9C" w:rsidRPr="00B21D3E" w:rsidRDefault="00DA0A9C" w:rsidP="0063744C">
      <w:pPr>
        <w:pStyle w:val="SPEC02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Fechar a solicitação</w:t>
      </w:r>
    </w:p>
    <w:p w:rsidR="00DA0A9C" w:rsidRPr="00B21D3E" w:rsidRDefault="00DA0A9C" w:rsidP="00AD3136">
      <w:pPr>
        <w:pStyle w:val="SPEC02"/>
        <w:spacing w:line="360" w:lineRule="auto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 xml:space="preserve">O </w:t>
      </w:r>
      <w:r w:rsidR="007733B2" w:rsidRPr="00B21D3E">
        <w:rPr>
          <w:rFonts w:asciiTheme="minorHAnsi" w:hAnsiTheme="minorHAnsi" w:cs="Times New Roman"/>
        </w:rPr>
        <w:t>objetivo</w:t>
      </w:r>
      <w:r w:rsidRPr="00B21D3E">
        <w:rPr>
          <w:rFonts w:asciiTheme="minorHAnsi" w:hAnsiTheme="minorHAnsi" w:cs="Times New Roman"/>
        </w:rPr>
        <w:t xml:space="preserve"> deste formulário é documentar integralmente o processo de alteração, identificar seu impacto, determinar a melhor abordagem para gerenciar a alteração e, por fim, obter a aprovação de todas as partes afe</w:t>
      </w:r>
      <w:r w:rsidR="00AD56B4" w:rsidRPr="00B21D3E">
        <w:rPr>
          <w:rFonts w:asciiTheme="minorHAnsi" w:hAnsiTheme="minorHAnsi" w:cs="Times New Roman"/>
        </w:rPr>
        <w:t>c</w:t>
      </w:r>
      <w:r w:rsidRPr="00B21D3E">
        <w:rPr>
          <w:rFonts w:asciiTheme="minorHAnsi" w:hAnsiTheme="minorHAnsi" w:cs="Times New Roman"/>
        </w:rPr>
        <w:t xml:space="preserve">tadas antes de se iniciar as </w:t>
      </w:r>
      <w:r w:rsidR="00250A89" w:rsidRPr="00B21D3E">
        <w:rPr>
          <w:rFonts w:asciiTheme="minorHAnsi" w:hAnsiTheme="minorHAnsi" w:cs="Times New Roman"/>
        </w:rPr>
        <w:t>ações</w:t>
      </w:r>
      <w:r w:rsidRPr="00B21D3E">
        <w:rPr>
          <w:rFonts w:asciiTheme="minorHAnsi" w:hAnsiTheme="minorHAnsi" w:cs="Times New Roman"/>
        </w:rPr>
        <w:t xml:space="preserve"> de modificação necessárias.</w:t>
      </w:r>
    </w:p>
    <w:p w:rsidR="00050F28" w:rsidRPr="00B21D3E" w:rsidRDefault="00050F28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</w:p>
    <w:p w:rsidR="00DA0A9C" w:rsidRPr="00B21D3E" w:rsidRDefault="00DA0A9C" w:rsidP="00C550CA">
      <w:pPr>
        <w:pStyle w:val="SPEC02"/>
        <w:spacing w:line="360" w:lineRule="auto"/>
        <w:ind w:firstLine="708"/>
        <w:jc w:val="both"/>
        <w:rPr>
          <w:rFonts w:asciiTheme="minorHAnsi" w:hAnsiTheme="minorHAnsi" w:cs="Times New Roman"/>
        </w:rPr>
      </w:pPr>
      <w:r w:rsidRPr="00B21D3E">
        <w:rPr>
          <w:rFonts w:asciiTheme="minorHAnsi" w:hAnsiTheme="minorHAnsi" w:cs="Times New Roman"/>
        </w:rPr>
        <w:t>O fluxo a seguir mostra graficamente quais são as etapas que devem ser seguidas.</w:t>
      </w:r>
    </w:p>
    <w:p w:rsidR="00DA0A9C" w:rsidRPr="00B21D3E" w:rsidRDefault="00DA0A9C">
      <w:pPr>
        <w:pStyle w:val="SPEC02"/>
        <w:jc w:val="both"/>
        <w:rPr>
          <w:rFonts w:asciiTheme="minorHAnsi" w:hAnsiTheme="minorHAnsi"/>
          <w:sz w:val="20"/>
          <w:szCs w:val="20"/>
        </w:rPr>
      </w:pPr>
    </w:p>
    <w:p w:rsidR="00DA0A9C" w:rsidRPr="00B21D3E" w:rsidRDefault="00B5190B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  <w:bookmarkStart w:id="83" w:name="_Toc348908289"/>
      <w:bookmarkStart w:id="84" w:name="_Toc348909203"/>
      <w:bookmarkStart w:id="85" w:name="_Toc348909237"/>
      <w:bookmarkStart w:id="86" w:name="_Toc348909264"/>
      <w:bookmarkStart w:id="87" w:name="_Toc348909625"/>
      <w:bookmarkStart w:id="88" w:name="_Toc348909689"/>
      <w:bookmarkStart w:id="89" w:name="_Toc348909733"/>
      <w:bookmarkStart w:id="90" w:name="_Toc348909785"/>
      <w:bookmarkStart w:id="91" w:name="_Toc348909804"/>
      <w:bookmarkStart w:id="92" w:name="_Toc348909839"/>
      <w:bookmarkStart w:id="93" w:name="_Toc348909856"/>
      <w:bookmarkStart w:id="94" w:name="_Toc348909869"/>
      <w:bookmarkStart w:id="95" w:name="_Toc348909887"/>
      <w:bookmarkStart w:id="96" w:name="_Toc348909910"/>
      <w:bookmarkStart w:id="97" w:name="_Toc348945054"/>
      <w:bookmarkStart w:id="98" w:name="_Toc348946931"/>
      <w:bookmarkStart w:id="99" w:name="_Toc348947722"/>
      <w:bookmarkStart w:id="100" w:name="_Toc348949414"/>
      <w:bookmarkStart w:id="101" w:name="_Toc349027577"/>
      <w:bookmarkStart w:id="102" w:name="_Toc349114851"/>
      <w:bookmarkStart w:id="103" w:name="_Toc349114890"/>
      <w:bookmarkStart w:id="104" w:name="_Toc349117934"/>
      <w:bookmarkStart w:id="105" w:name="_Toc349117972"/>
      <w:bookmarkStart w:id="106" w:name="_Toc349294662"/>
      <w:bookmarkStart w:id="107" w:name="_Toc349736567"/>
      <w:bookmarkStart w:id="108" w:name="_Toc350721350"/>
      <w:bookmarkStart w:id="109" w:name="_Toc353196322"/>
      <w:bookmarkStart w:id="110" w:name="_Toc353196362"/>
      <w:bookmarkStart w:id="111" w:name="_Toc353196401"/>
      <w:bookmarkStart w:id="112" w:name="_Toc360459012"/>
      <w:bookmarkStart w:id="113" w:name="_Toc360459094"/>
      <w:bookmarkStart w:id="114" w:name="_Toc363463034"/>
      <w:bookmarkStart w:id="115" w:name="_Toc365539463"/>
      <w:bookmarkStart w:id="116" w:name="_Toc438539186"/>
      <w:r w:rsidRPr="00B21D3E">
        <w:rPr>
          <w:rFonts w:asciiTheme="minorHAnsi" w:hAnsiTheme="minorHAnsi"/>
          <w:noProof/>
          <w:sz w:val="20"/>
          <w:lang w:val="pt-BR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6E7C9F84" wp14:editId="3E006D7C">
                <wp:simplePos x="0" y="0"/>
                <wp:positionH relativeFrom="column">
                  <wp:posOffset>-34925</wp:posOffset>
                </wp:positionH>
                <wp:positionV relativeFrom="paragraph">
                  <wp:posOffset>-31115</wp:posOffset>
                </wp:positionV>
                <wp:extent cx="5605145" cy="1323975"/>
                <wp:effectExtent l="0" t="0" r="14605" b="9525"/>
                <wp:wrapNone/>
                <wp:docPr id="98" name="Tel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" name="Group 4"/>
                        <wpg:cNvGrpSpPr>
                          <a:grpSpLocks/>
                        </wpg:cNvGrpSpPr>
                        <wpg:grpSpPr bwMode="auto">
                          <a:xfrm>
                            <a:off x="1589405" y="211455"/>
                            <a:ext cx="160020" cy="64135"/>
                            <a:chOff x="4092" y="13614"/>
                            <a:chExt cx="252" cy="101"/>
                          </a:xfrm>
                        </wpg:grpSpPr>
                        <wps:wsp>
                          <wps:cNvPr id="10" name="Line 5"/>
                          <wps:cNvCnPr/>
                          <wps:spPr bwMode="auto">
                            <a:xfrm>
                              <a:off x="4092" y="13664"/>
                              <a:ext cx="15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4243" y="13614"/>
                              <a:ext cx="101" cy="101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101 h 101"/>
                                <a:gd name="T2" fmla="*/ 101 w 101"/>
                                <a:gd name="T3" fmla="*/ 50 h 101"/>
                                <a:gd name="T4" fmla="*/ 0 w 101"/>
                                <a:gd name="T5" fmla="*/ 0 h 101"/>
                                <a:gd name="T6" fmla="*/ 0 w 101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01">
                                  <a:moveTo>
                                    <a:pt x="0" y="101"/>
                                  </a:moveTo>
                                  <a:lnTo>
                                    <a:pt x="101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2667000" y="211455"/>
                            <a:ext cx="160020" cy="64135"/>
                            <a:chOff x="5789" y="13614"/>
                            <a:chExt cx="252" cy="101"/>
                          </a:xfrm>
                        </wpg:grpSpPr>
                        <wps:wsp>
                          <wps:cNvPr id="13" name="Line 8"/>
                          <wps:cNvCnPr/>
                          <wps:spPr bwMode="auto">
                            <a:xfrm>
                              <a:off x="5789" y="13664"/>
                              <a:ext cx="156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5942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3649345" y="211455"/>
                            <a:ext cx="238760" cy="64135"/>
                            <a:chOff x="7336" y="13614"/>
                            <a:chExt cx="376" cy="101"/>
                          </a:xfrm>
                        </wpg:grpSpPr>
                        <wps:wsp>
                          <wps:cNvPr id="16" name="Line 11"/>
                          <wps:cNvCnPr/>
                          <wps:spPr bwMode="auto">
                            <a:xfrm>
                              <a:off x="7336" y="13664"/>
                              <a:ext cx="281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12"/>
                          <wps:cNvSpPr>
                            <a:spLocks/>
                          </wps:cNvSpPr>
                          <wps:spPr bwMode="auto">
                            <a:xfrm>
                              <a:off x="7613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4878070" y="211455"/>
                            <a:ext cx="158750" cy="64135"/>
                            <a:chOff x="9271" y="13614"/>
                            <a:chExt cx="250" cy="101"/>
                          </a:xfrm>
                        </wpg:grpSpPr>
                        <wps:wsp>
                          <wps:cNvPr id="19" name="Line 14"/>
                          <wps:cNvCnPr/>
                          <wps:spPr bwMode="auto">
                            <a:xfrm>
                              <a:off x="9271" y="13664"/>
                              <a:ext cx="15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Freeform 15"/>
                          <wps:cNvSpPr>
                            <a:spLocks/>
                          </wps:cNvSpPr>
                          <wps:spPr bwMode="auto">
                            <a:xfrm>
                              <a:off x="9422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704850" y="211455"/>
                            <a:ext cx="159385" cy="64135"/>
                            <a:chOff x="2699" y="13614"/>
                            <a:chExt cx="251" cy="101"/>
                          </a:xfrm>
                        </wpg:grpSpPr>
                        <wps:wsp>
                          <wps:cNvPr id="22" name="Line 17"/>
                          <wps:cNvCnPr/>
                          <wps:spPr bwMode="auto">
                            <a:xfrm>
                              <a:off x="2699" y="13664"/>
                              <a:ext cx="155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2851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996690" y="802005"/>
                            <a:ext cx="779780" cy="34163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47820" y="835660"/>
                            <a:ext cx="4787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Planejar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33215" y="971550"/>
                            <a:ext cx="50673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Executar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49245" y="73025"/>
                            <a:ext cx="778510" cy="34099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90215" y="106045"/>
                            <a:ext cx="4984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Envolver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43555" y="241935"/>
                            <a:ext cx="3219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comit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63595" y="241935"/>
                            <a:ext cx="6794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ê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86460" y="73025"/>
                            <a:ext cx="681355" cy="34099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7575" y="173990"/>
                            <a:ext cx="422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Solicita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37945" y="173990"/>
                            <a:ext cx="1289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çã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65580" y="173990"/>
                            <a:ext cx="7112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5059045" y="97155"/>
                            <a:ext cx="534670" cy="292100"/>
                          </a:xfrm>
                          <a:custGeom>
                            <a:avLst/>
                            <a:gdLst>
                              <a:gd name="T0" fmla="*/ 136 w 842"/>
                              <a:gd name="T1" fmla="*/ 0 h 460"/>
                              <a:gd name="T2" fmla="*/ 121 w 842"/>
                              <a:gd name="T3" fmla="*/ 2 h 460"/>
                              <a:gd name="T4" fmla="*/ 109 w 842"/>
                              <a:gd name="T5" fmla="*/ 5 h 460"/>
                              <a:gd name="T6" fmla="*/ 96 w 842"/>
                              <a:gd name="T7" fmla="*/ 10 h 460"/>
                              <a:gd name="T8" fmla="*/ 83 w 842"/>
                              <a:gd name="T9" fmla="*/ 18 h 460"/>
                              <a:gd name="T10" fmla="*/ 70 w 842"/>
                              <a:gd name="T11" fmla="*/ 27 h 460"/>
                              <a:gd name="T12" fmla="*/ 59 w 842"/>
                              <a:gd name="T13" fmla="*/ 40 h 460"/>
                              <a:gd name="T14" fmla="*/ 50 w 842"/>
                              <a:gd name="T15" fmla="*/ 53 h 460"/>
                              <a:gd name="T16" fmla="*/ 40 w 842"/>
                              <a:gd name="T17" fmla="*/ 67 h 460"/>
                              <a:gd name="T18" fmla="*/ 24 w 842"/>
                              <a:gd name="T19" fmla="*/ 101 h 460"/>
                              <a:gd name="T20" fmla="*/ 11 w 842"/>
                              <a:gd name="T21" fmla="*/ 141 h 460"/>
                              <a:gd name="T22" fmla="*/ 3 w 842"/>
                              <a:gd name="T23" fmla="*/ 184 h 460"/>
                              <a:gd name="T24" fmla="*/ 0 w 842"/>
                              <a:gd name="T25" fmla="*/ 230 h 460"/>
                              <a:gd name="T26" fmla="*/ 3 w 842"/>
                              <a:gd name="T27" fmla="*/ 276 h 460"/>
                              <a:gd name="T28" fmla="*/ 11 w 842"/>
                              <a:gd name="T29" fmla="*/ 319 h 460"/>
                              <a:gd name="T30" fmla="*/ 24 w 842"/>
                              <a:gd name="T31" fmla="*/ 359 h 460"/>
                              <a:gd name="T32" fmla="*/ 40 w 842"/>
                              <a:gd name="T33" fmla="*/ 393 h 460"/>
                              <a:gd name="T34" fmla="*/ 50 w 842"/>
                              <a:gd name="T35" fmla="*/ 407 h 460"/>
                              <a:gd name="T36" fmla="*/ 59 w 842"/>
                              <a:gd name="T37" fmla="*/ 421 h 460"/>
                              <a:gd name="T38" fmla="*/ 70 w 842"/>
                              <a:gd name="T39" fmla="*/ 432 h 460"/>
                              <a:gd name="T40" fmla="*/ 83 w 842"/>
                              <a:gd name="T41" fmla="*/ 442 h 460"/>
                              <a:gd name="T42" fmla="*/ 96 w 842"/>
                              <a:gd name="T43" fmla="*/ 450 h 460"/>
                              <a:gd name="T44" fmla="*/ 109 w 842"/>
                              <a:gd name="T45" fmla="*/ 455 h 460"/>
                              <a:gd name="T46" fmla="*/ 121 w 842"/>
                              <a:gd name="T47" fmla="*/ 458 h 460"/>
                              <a:gd name="T48" fmla="*/ 136 w 842"/>
                              <a:gd name="T49" fmla="*/ 460 h 460"/>
                              <a:gd name="T50" fmla="*/ 707 w 842"/>
                              <a:gd name="T51" fmla="*/ 460 h 460"/>
                              <a:gd name="T52" fmla="*/ 721 w 842"/>
                              <a:gd name="T53" fmla="*/ 458 h 460"/>
                              <a:gd name="T54" fmla="*/ 734 w 842"/>
                              <a:gd name="T55" fmla="*/ 455 h 460"/>
                              <a:gd name="T56" fmla="*/ 747 w 842"/>
                              <a:gd name="T57" fmla="*/ 450 h 460"/>
                              <a:gd name="T58" fmla="*/ 760 w 842"/>
                              <a:gd name="T59" fmla="*/ 442 h 460"/>
                              <a:gd name="T60" fmla="*/ 772 w 842"/>
                              <a:gd name="T61" fmla="*/ 432 h 460"/>
                              <a:gd name="T62" fmla="*/ 783 w 842"/>
                              <a:gd name="T63" fmla="*/ 421 h 460"/>
                              <a:gd name="T64" fmla="*/ 793 w 842"/>
                              <a:gd name="T65" fmla="*/ 407 h 460"/>
                              <a:gd name="T66" fmla="*/ 803 w 842"/>
                              <a:gd name="T67" fmla="*/ 393 h 460"/>
                              <a:gd name="T68" fmla="*/ 820 w 842"/>
                              <a:gd name="T69" fmla="*/ 359 h 460"/>
                              <a:gd name="T70" fmla="*/ 831 w 842"/>
                              <a:gd name="T71" fmla="*/ 319 h 460"/>
                              <a:gd name="T72" fmla="*/ 839 w 842"/>
                              <a:gd name="T73" fmla="*/ 276 h 460"/>
                              <a:gd name="T74" fmla="*/ 842 w 842"/>
                              <a:gd name="T75" fmla="*/ 230 h 460"/>
                              <a:gd name="T76" fmla="*/ 839 w 842"/>
                              <a:gd name="T77" fmla="*/ 184 h 460"/>
                              <a:gd name="T78" fmla="*/ 831 w 842"/>
                              <a:gd name="T79" fmla="*/ 141 h 460"/>
                              <a:gd name="T80" fmla="*/ 820 w 842"/>
                              <a:gd name="T81" fmla="*/ 101 h 460"/>
                              <a:gd name="T82" fmla="*/ 803 w 842"/>
                              <a:gd name="T83" fmla="*/ 67 h 460"/>
                              <a:gd name="T84" fmla="*/ 793 w 842"/>
                              <a:gd name="T85" fmla="*/ 53 h 460"/>
                              <a:gd name="T86" fmla="*/ 783 w 842"/>
                              <a:gd name="T87" fmla="*/ 40 h 460"/>
                              <a:gd name="T88" fmla="*/ 772 w 842"/>
                              <a:gd name="T89" fmla="*/ 27 h 460"/>
                              <a:gd name="T90" fmla="*/ 760 w 842"/>
                              <a:gd name="T91" fmla="*/ 18 h 460"/>
                              <a:gd name="T92" fmla="*/ 747 w 842"/>
                              <a:gd name="T93" fmla="*/ 10 h 460"/>
                              <a:gd name="T94" fmla="*/ 734 w 842"/>
                              <a:gd name="T95" fmla="*/ 5 h 460"/>
                              <a:gd name="T96" fmla="*/ 721 w 842"/>
                              <a:gd name="T97" fmla="*/ 2 h 460"/>
                              <a:gd name="T98" fmla="*/ 707 w 842"/>
                              <a:gd name="T99" fmla="*/ 0 h 460"/>
                              <a:gd name="T100" fmla="*/ 136 w 842"/>
                              <a:gd name="T101" fmla="*/ 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2" h="460">
                                <a:moveTo>
                                  <a:pt x="136" y="0"/>
                                </a:moveTo>
                                <a:lnTo>
                                  <a:pt x="121" y="2"/>
                                </a:lnTo>
                                <a:lnTo>
                                  <a:pt x="109" y="5"/>
                                </a:lnTo>
                                <a:lnTo>
                                  <a:pt x="96" y="10"/>
                                </a:lnTo>
                                <a:lnTo>
                                  <a:pt x="83" y="18"/>
                                </a:lnTo>
                                <a:lnTo>
                                  <a:pt x="70" y="27"/>
                                </a:lnTo>
                                <a:lnTo>
                                  <a:pt x="59" y="40"/>
                                </a:lnTo>
                                <a:lnTo>
                                  <a:pt x="50" y="53"/>
                                </a:lnTo>
                                <a:lnTo>
                                  <a:pt x="40" y="67"/>
                                </a:lnTo>
                                <a:lnTo>
                                  <a:pt x="24" y="101"/>
                                </a:lnTo>
                                <a:lnTo>
                                  <a:pt x="11" y="141"/>
                                </a:lnTo>
                                <a:lnTo>
                                  <a:pt x="3" y="184"/>
                                </a:lnTo>
                                <a:lnTo>
                                  <a:pt x="0" y="230"/>
                                </a:lnTo>
                                <a:lnTo>
                                  <a:pt x="3" y="276"/>
                                </a:lnTo>
                                <a:lnTo>
                                  <a:pt x="11" y="319"/>
                                </a:lnTo>
                                <a:lnTo>
                                  <a:pt x="24" y="359"/>
                                </a:lnTo>
                                <a:lnTo>
                                  <a:pt x="40" y="393"/>
                                </a:lnTo>
                                <a:lnTo>
                                  <a:pt x="50" y="407"/>
                                </a:lnTo>
                                <a:lnTo>
                                  <a:pt x="59" y="421"/>
                                </a:lnTo>
                                <a:lnTo>
                                  <a:pt x="70" y="432"/>
                                </a:lnTo>
                                <a:lnTo>
                                  <a:pt x="83" y="442"/>
                                </a:lnTo>
                                <a:lnTo>
                                  <a:pt x="96" y="450"/>
                                </a:lnTo>
                                <a:lnTo>
                                  <a:pt x="109" y="455"/>
                                </a:lnTo>
                                <a:lnTo>
                                  <a:pt x="121" y="458"/>
                                </a:lnTo>
                                <a:lnTo>
                                  <a:pt x="136" y="460"/>
                                </a:lnTo>
                                <a:lnTo>
                                  <a:pt x="707" y="460"/>
                                </a:lnTo>
                                <a:lnTo>
                                  <a:pt x="721" y="458"/>
                                </a:lnTo>
                                <a:lnTo>
                                  <a:pt x="734" y="455"/>
                                </a:lnTo>
                                <a:lnTo>
                                  <a:pt x="747" y="450"/>
                                </a:lnTo>
                                <a:lnTo>
                                  <a:pt x="760" y="442"/>
                                </a:lnTo>
                                <a:lnTo>
                                  <a:pt x="772" y="432"/>
                                </a:lnTo>
                                <a:lnTo>
                                  <a:pt x="783" y="421"/>
                                </a:lnTo>
                                <a:lnTo>
                                  <a:pt x="793" y="407"/>
                                </a:lnTo>
                                <a:lnTo>
                                  <a:pt x="803" y="393"/>
                                </a:lnTo>
                                <a:lnTo>
                                  <a:pt x="820" y="359"/>
                                </a:lnTo>
                                <a:lnTo>
                                  <a:pt x="831" y="319"/>
                                </a:lnTo>
                                <a:lnTo>
                                  <a:pt x="839" y="276"/>
                                </a:lnTo>
                                <a:lnTo>
                                  <a:pt x="842" y="230"/>
                                </a:lnTo>
                                <a:lnTo>
                                  <a:pt x="839" y="184"/>
                                </a:lnTo>
                                <a:lnTo>
                                  <a:pt x="831" y="141"/>
                                </a:lnTo>
                                <a:lnTo>
                                  <a:pt x="820" y="101"/>
                                </a:lnTo>
                                <a:lnTo>
                                  <a:pt x="803" y="67"/>
                                </a:lnTo>
                                <a:lnTo>
                                  <a:pt x="793" y="53"/>
                                </a:lnTo>
                                <a:lnTo>
                                  <a:pt x="783" y="40"/>
                                </a:lnTo>
                                <a:lnTo>
                                  <a:pt x="772" y="27"/>
                                </a:lnTo>
                                <a:lnTo>
                                  <a:pt x="760" y="18"/>
                                </a:lnTo>
                                <a:lnTo>
                                  <a:pt x="747" y="10"/>
                                </a:lnTo>
                                <a:lnTo>
                                  <a:pt x="734" y="5"/>
                                </a:lnTo>
                                <a:lnTo>
                                  <a:pt x="721" y="2"/>
                                </a:lnTo>
                                <a:lnTo>
                                  <a:pt x="707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18100" y="173990"/>
                            <a:ext cx="4210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Arquivar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3175" y="97155"/>
                            <a:ext cx="680720" cy="292100"/>
                          </a:xfrm>
                          <a:custGeom>
                            <a:avLst/>
                            <a:gdLst>
                              <a:gd name="T0" fmla="*/ 172 w 1072"/>
                              <a:gd name="T1" fmla="*/ 0 h 460"/>
                              <a:gd name="T2" fmla="*/ 155 w 1072"/>
                              <a:gd name="T3" fmla="*/ 2 h 460"/>
                              <a:gd name="T4" fmla="*/ 137 w 1072"/>
                              <a:gd name="T5" fmla="*/ 5 h 460"/>
                              <a:gd name="T6" fmla="*/ 121 w 1072"/>
                              <a:gd name="T7" fmla="*/ 10 h 460"/>
                              <a:gd name="T8" fmla="*/ 105 w 1072"/>
                              <a:gd name="T9" fmla="*/ 18 h 460"/>
                              <a:gd name="T10" fmla="*/ 89 w 1072"/>
                              <a:gd name="T11" fmla="*/ 27 h 460"/>
                              <a:gd name="T12" fmla="*/ 75 w 1072"/>
                              <a:gd name="T13" fmla="*/ 40 h 460"/>
                              <a:gd name="T14" fmla="*/ 62 w 1072"/>
                              <a:gd name="T15" fmla="*/ 53 h 460"/>
                              <a:gd name="T16" fmla="*/ 51 w 1072"/>
                              <a:gd name="T17" fmla="*/ 67 h 460"/>
                              <a:gd name="T18" fmla="*/ 28 w 1072"/>
                              <a:gd name="T19" fmla="*/ 101 h 460"/>
                              <a:gd name="T20" fmla="*/ 13 w 1072"/>
                              <a:gd name="T21" fmla="*/ 141 h 460"/>
                              <a:gd name="T22" fmla="*/ 8 w 1072"/>
                              <a:gd name="T23" fmla="*/ 161 h 460"/>
                              <a:gd name="T24" fmla="*/ 3 w 1072"/>
                              <a:gd name="T25" fmla="*/ 184 h 460"/>
                              <a:gd name="T26" fmla="*/ 1 w 1072"/>
                              <a:gd name="T27" fmla="*/ 206 h 460"/>
                              <a:gd name="T28" fmla="*/ 0 w 1072"/>
                              <a:gd name="T29" fmla="*/ 230 h 460"/>
                              <a:gd name="T30" fmla="*/ 1 w 1072"/>
                              <a:gd name="T31" fmla="*/ 254 h 460"/>
                              <a:gd name="T32" fmla="*/ 3 w 1072"/>
                              <a:gd name="T33" fmla="*/ 276 h 460"/>
                              <a:gd name="T34" fmla="*/ 8 w 1072"/>
                              <a:gd name="T35" fmla="*/ 298 h 460"/>
                              <a:gd name="T36" fmla="*/ 13 w 1072"/>
                              <a:gd name="T37" fmla="*/ 319 h 460"/>
                              <a:gd name="T38" fmla="*/ 28 w 1072"/>
                              <a:gd name="T39" fmla="*/ 359 h 460"/>
                              <a:gd name="T40" fmla="*/ 51 w 1072"/>
                              <a:gd name="T41" fmla="*/ 393 h 460"/>
                              <a:gd name="T42" fmla="*/ 62 w 1072"/>
                              <a:gd name="T43" fmla="*/ 407 h 460"/>
                              <a:gd name="T44" fmla="*/ 75 w 1072"/>
                              <a:gd name="T45" fmla="*/ 421 h 460"/>
                              <a:gd name="T46" fmla="*/ 89 w 1072"/>
                              <a:gd name="T47" fmla="*/ 432 h 460"/>
                              <a:gd name="T48" fmla="*/ 105 w 1072"/>
                              <a:gd name="T49" fmla="*/ 442 h 460"/>
                              <a:gd name="T50" fmla="*/ 121 w 1072"/>
                              <a:gd name="T51" fmla="*/ 450 h 460"/>
                              <a:gd name="T52" fmla="*/ 137 w 1072"/>
                              <a:gd name="T53" fmla="*/ 455 h 460"/>
                              <a:gd name="T54" fmla="*/ 155 w 1072"/>
                              <a:gd name="T55" fmla="*/ 458 h 460"/>
                              <a:gd name="T56" fmla="*/ 172 w 1072"/>
                              <a:gd name="T57" fmla="*/ 460 h 460"/>
                              <a:gd name="T58" fmla="*/ 899 w 1072"/>
                              <a:gd name="T59" fmla="*/ 460 h 460"/>
                              <a:gd name="T60" fmla="*/ 917 w 1072"/>
                              <a:gd name="T61" fmla="*/ 458 h 460"/>
                              <a:gd name="T62" fmla="*/ 934 w 1072"/>
                              <a:gd name="T63" fmla="*/ 455 h 460"/>
                              <a:gd name="T64" fmla="*/ 950 w 1072"/>
                              <a:gd name="T65" fmla="*/ 450 h 460"/>
                              <a:gd name="T66" fmla="*/ 966 w 1072"/>
                              <a:gd name="T67" fmla="*/ 442 h 460"/>
                              <a:gd name="T68" fmla="*/ 982 w 1072"/>
                              <a:gd name="T69" fmla="*/ 432 h 460"/>
                              <a:gd name="T70" fmla="*/ 997 w 1072"/>
                              <a:gd name="T71" fmla="*/ 421 h 460"/>
                              <a:gd name="T72" fmla="*/ 1009 w 1072"/>
                              <a:gd name="T73" fmla="*/ 407 h 460"/>
                              <a:gd name="T74" fmla="*/ 1022 w 1072"/>
                              <a:gd name="T75" fmla="*/ 393 h 460"/>
                              <a:gd name="T76" fmla="*/ 1043 w 1072"/>
                              <a:gd name="T77" fmla="*/ 359 h 460"/>
                              <a:gd name="T78" fmla="*/ 1059 w 1072"/>
                              <a:gd name="T79" fmla="*/ 319 h 460"/>
                              <a:gd name="T80" fmla="*/ 1064 w 1072"/>
                              <a:gd name="T81" fmla="*/ 298 h 460"/>
                              <a:gd name="T82" fmla="*/ 1068 w 1072"/>
                              <a:gd name="T83" fmla="*/ 276 h 460"/>
                              <a:gd name="T84" fmla="*/ 1070 w 1072"/>
                              <a:gd name="T85" fmla="*/ 254 h 460"/>
                              <a:gd name="T86" fmla="*/ 1072 w 1072"/>
                              <a:gd name="T87" fmla="*/ 230 h 460"/>
                              <a:gd name="T88" fmla="*/ 1070 w 1072"/>
                              <a:gd name="T89" fmla="*/ 206 h 460"/>
                              <a:gd name="T90" fmla="*/ 1068 w 1072"/>
                              <a:gd name="T91" fmla="*/ 184 h 460"/>
                              <a:gd name="T92" fmla="*/ 1064 w 1072"/>
                              <a:gd name="T93" fmla="*/ 161 h 460"/>
                              <a:gd name="T94" fmla="*/ 1059 w 1072"/>
                              <a:gd name="T95" fmla="*/ 141 h 460"/>
                              <a:gd name="T96" fmla="*/ 1043 w 1072"/>
                              <a:gd name="T97" fmla="*/ 101 h 460"/>
                              <a:gd name="T98" fmla="*/ 1022 w 1072"/>
                              <a:gd name="T99" fmla="*/ 67 h 460"/>
                              <a:gd name="T100" fmla="*/ 1009 w 1072"/>
                              <a:gd name="T101" fmla="*/ 53 h 460"/>
                              <a:gd name="T102" fmla="*/ 997 w 1072"/>
                              <a:gd name="T103" fmla="*/ 40 h 460"/>
                              <a:gd name="T104" fmla="*/ 982 w 1072"/>
                              <a:gd name="T105" fmla="*/ 27 h 460"/>
                              <a:gd name="T106" fmla="*/ 966 w 1072"/>
                              <a:gd name="T107" fmla="*/ 18 h 460"/>
                              <a:gd name="T108" fmla="*/ 950 w 1072"/>
                              <a:gd name="T109" fmla="*/ 10 h 460"/>
                              <a:gd name="T110" fmla="*/ 934 w 1072"/>
                              <a:gd name="T111" fmla="*/ 5 h 460"/>
                              <a:gd name="T112" fmla="*/ 917 w 1072"/>
                              <a:gd name="T113" fmla="*/ 2 h 460"/>
                              <a:gd name="T114" fmla="*/ 899 w 1072"/>
                              <a:gd name="T115" fmla="*/ 0 h 460"/>
                              <a:gd name="T116" fmla="*/ 172 w 1072"/>
                              <a:gd name="T117" fmla="*/ 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72" h="460">
                                <a:moveTo>
                                  <a:pt x="172" y="0"/>
                                </a:moveTo>
                                <a:lnTo>
                                  <a:pt x="155" y="2"/>
                                </a:lnTo>
                                <a:lnTo>
                                  <a:pt x="137" y="5"/>
                                </a:lnTo>
                                <a:lnTo>
                                  <a:pt x="121" y="10"/>
                                </a:lnTo>
                                <a:lnTo>
                                  <a:pt x="105" y="18"/>
                                </a:lnTo>
                                <a:lnTo>
                                  <a:pt x="89" y="27"/>
                                </a:lnTo>
                                <a:lnTo>
                                  <a:pt x="75" y="40"/>
                                </a:lnTo>
                                <a:lnTo>
                                  <a:pt x="62" y="53"/>
                                </a:lnTo>
                                <a:lnTo>
                                  <a:pt x="51" y="67"/>
                                </a:lnTo>
                                <a:lnTo>
                                  <a:pt x="28" y="101"/>
                                </a:lnTo>
                                <a:lnTo>
                                  <a:pt x="13" y="141"/>
                                </a:lnTo>
                                <a:lnTo>
                                  <a:pt x="8" y="161"/>
                                </a:lnTo>
                                <a:lnTo>
                                  <a:pt x="3" y="184"/>
                                </a:lnTo>
                                <a:lnTo>
                                  <a:pt x="1" y="206"/>
                                </a:lnTo>
                                <a:lnTo>
                                  <a:pt x="0" y="230"/>
                                </a:lnTo>
                                <a:lnTo>
                                  <a:pt x="1" y="254"/>
                                </a:lnTo>
                                <a:lnTo>
                                  <a:pt x="3" y="276"/>
                                </a:lnTo>
                                <a:lnTo>
                                  <a:pt x="8" y="298"/>
                                </a:lnTo>
                                <a:lnTo>
                                  <a:pt x="13" y="319"/>
                                </a:lnTo>
                                <a:lnTo>
                                  <a:pt x="28" y="359"/>
                                </a:lnTo>
                                <a:lnTo>
                                  <a:pt x="51" y="393"/>
                                </a:lnTo>
                                <a:lnTo>
                                  <a:pt x="62" y="407"/>
                                </a:lnTo>
                                <a:lnTo>
                                  <a:pt x="75" y="421"/>
                                </a:lnTo>
                                <a:lnTo>
                                  <a:pt x="89" y="432"/>
                                </a:lnTo>
                                <a:lnTo>
                                  <a:pt x="105" y="442"/>
                                </a:lnTo>
                                <a:lnTo>
                                  <a:pt x="121" y="450"/>
                                </a:lnTo>
                                <a:lnTo>
                                  <a:pt x="137" y="455"/>
                                </a:lnTo>
                                <a:lnTo>
                                  <a:pt x="155" y="458"/>
                                </a:lnTo>
                                <a:lnTo>
                                  <a:pt x="172" y="460"/>
                                </a:lnTo>
                                <a:lnTo>
                                  <a:pt x="899" y="460"/>
                                </a:lnTo>
                                <a:lnTo>
                                  <a:pt x="917" y="458"/>
                                </a:lnTo>
                                <a:lnTo>
                                  <a:pt x="934" y="455"/>
                                </a:lnTo>
                                <a:lnTo>
                                  <a:pt x="950" y="450"/>
                                </a:lnTo>
                                <a:lnTo>
                                  <a:pt x="966" y="442"/>
                                </a:lnTo>
                                <a:lnTo>
                                  <a:pt x="982" y="432"/>
                                </a:lnTo>
                                <a:lnTo>
                                  <a:pt x="997" y="421"/>
                                </a:lnTo>
                                <a:lnTo>
                                  <a:pt x="1009" y="407"/>
                                </a:lnTo>
                                <a:lnTo>
                                  <a:pt x="1022" y="393"/>
                                </a:lnTo>
                                <a:lnTo>
                                  <a:pt x="1043" y="359"/>
                                </a:lnTo>
                                <a:lnTo>
                                  <a:pt x="1059" y="319"/>
                                </a:lnTo>
                                <a:lnTo>
                                  <a:pt x="1064" y="298"/>
                                </a:lnTo>
                                <a:lnTo>
                                  <a:pt x="1068" y="276"/>
                                </a:lnTo>
                                <a:lnTo>
                                  <a:pt x="1070" y="254"/>
                                </a:lnTo>
                                <a:lnTo>
                                  <a:pt x="1072" y="230"/>
                                </a:lnTo>
                                <a:lnTo>
                                  <a:pt x="1070" y="206"/>
                                </a:lnTo>
                                <a:lnTo>
                                  <a:pt x="1068" y="184"/>
                                </a:lnTo>
                                <a:lnTo>
                                  <a:pt x="1064" y="161"/>
                                </a:lnTo>
                                <a:lnTo>
                                  <a:pt x="1059" y="141"/>
                                </a:lnTo>
                                <a:lnTo>
                                  <a:pt x="1043" y="101"/>
                                </a:lnTo>
                                <a:lnTo>
                                  <a:pt x="1022" y="67"/>
                                </a:lnTo>
                                <a:lnTo>
                                  <a:pt x="1009" y="53"/>
                                </a:lnTo>
                                <a:lnTo>
                                  <a:pt x="997" y="40"/>
                                </a:lnTo>
                                <a:lnTo>
                                  <a:pt x="982" y="27"/>
                                </a:lnTo>
                                <a:lnTo>
                                  <a:pt x="966" y="18"/>
                                </a:lnTo>
                                <a:lnTo>
                                  <a:pt x="950" y="10"/>
                                </a:lnTo>
                                <a:lnTo>
                                  <a:pt x="934" y="5"/>
                                </a:lnTo>
                                <a:lnTo>
                                  <a:pt x="917" y="2"/>
                                </a:lnTo>
                                <a:lnTo>
                                  <a:pt x="899" y="0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6375" y="173990"/>
                            <a:ext cx="2736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55850" y="173990"/>
                            <a:ext cx="3619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3909695" y="24130"/>
                            <a:ext cx="923925" cy="437515"/>
                          </a:xfrm>
                          <a:custGeom>
                            <a:avLst/>
                            <a:gdLst>
                              <a:gd name="T0" fmla="*/ 727 w 1455"/>
                              <a:gd name="T1" fmla="*/ 0 h 689"/>
                              <a:gd name="T2" fmla="*/ 0 w 1455"/>
                              <a:gd name="T3" fmla="*/ 345 h 689"/>
                              <a:gd name="T4" fmla="*/ 727 w 1455"/>
                              <a:gd name="T5" fmla="*/ 689 h 689"/>
                              <a:gd name="T6" fmla="*/ 1455 w 1455"/>
                              <a:gd name="T7" fmla="*/ 345 h 689"/>
                              <a:gd name="T8" fmla="*/ 727 w 1455"/>
                              <a:gd name="T9" fmla="*/ 0 h 6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5" h="689">
                                <a:moveTo>
                                  <a:pt x="727" y="0"/>
                                </a:moveTo>
                                <a:lnTo>
                                  <a:pt x="0" y="345"/>
                                </a:lnTo>
                                <a:lnTo>
                                  <a:pt x="727" y="689"/>
                                </a:lnTo>
                                <a:lnTo>
                                  <a:pt x="1455" y="345"/>
                                </a:lnTo>
                                <a:lnTo>
                                  <a:pt x="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185920" y="173990"/>
                            <a:ext cx="3365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Aprov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20565" y="173990"/>
                            <a:ext cx="3619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3" name="Group 38"/>
                        <wpg:cNvGrpSpPr>
                          <a:grpSpLocks/>
                        </wpg:cNvGrpSpPr>
                        <wpg:grpSpPr bwMode="auto">
                          <a:xfrm>
                            <a:off x="4347210" y="510540"/>
                            <a:ext cx="63500" cy="243205"/>
                            <a:chOff x="8435" y="14085"/>
                            <a:chExt cx="100" cy="383"/>
                          </a:xfrm>
                        </wpg:grpSpPr>
                        <wps:wsp>
                          <wps:cNvPr id="44" name="Line 39"/>
                          <wps:cNvCnPr/>
                          <wps:spPr bwMode="auto">
                            <a:xfrm>
                              <a:off x="8484" y="14085"/>
                              <a:ext cx="1" cy="28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8435" y="14369"/>
                              <a:ext cx="100" cy="99"/>
                            </a:xfrm>
                            <a:custGeom>
                              <a:avLst/>
                              <a:gdLst>
                                <a:gd name="T0" fmla="*/ 0 w 100"/>
                                <a:gd name="T1" fmla="*/ 0 h 99"/>
                                <a:gd name="T2" fmla="*/ 49 w 100"/>
                                <a:gd name="T3" fmla="*/ 99 h 99"/>
                                <a:gd name="T4" fmla="*/ 100 w 100"/>
                                <a:gd name="T5" fmla="*/ 0 h 99"/>
                                <a:gd name="T6" fmla="*/ 0 w 100"/>
                                <a:gd name="T7" fmla="*/ 0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0" h="99">
                                  <a:moveTo>
                                    <a:pt x="0" y="0"/>
                                  </a:moveTo>
                                  <a:lnTo>
                                    <a:pt x="49" y="99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55240" y="24130"/>
                            <a:ext cx="287020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798060" y="24130"/>
                            <a:ext cx="28638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856480" y="52705"/>
                            <a:ext cx="17653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08170" y="529590"/>
                            <a:ext cx="27622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66590" y="558165"/>
                            <a:ext cx="16573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1" name="Group 46"/>
                        <wpg:cNvGrpSpPr>
                          <a:grpSpLocks/>
                        </wpg:cNvGrpSpPr>
                        <wpg:grpSpPr bwMode="auto">
                          <a:xfrm>
                            <a:off x="1589405" y="211455"/>
                            <a:ext cx="160020" cy="64135"/>
                            <a:chOff x="4092" y="13614"/>
                            <a:chExt cx="252" cy="101"/>
                          </a:xfrm>
                        </wpg:grpSpPr>
                        <wps:wsp>
                          <wps:cNvPr id="52" name="Line 47"/>
                          <wps:cNvCnPr/>
                          <wps:spPr bwMode="auto">
                            <a:xfrm>
                              <a:off x="4092" y="13664"/>
                              <a:ext cx="15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Freeform 48"/>
                          <wps:cNvSpPr>
                            <a:spLocks/>
                          </wps:cNvSpPr>
                          <wps:spPr bwMode="auto">
                            <a:xfrm>
                              <a:off x="4243" y="13614"/>
                              <a:ext cx="101" cy="101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101 h 101"/>
                                <a:gd name="T2" fmla="*/ 101 w 101"/>
                                <a:gd name="T3" fmla="*/ 50 h 101"/>
                                <a:gd name="T4" fmla="*/ 0 w 101"/>
                                <a:gd name="T5" fmla="*/ 0 h 101"/>
                                <a:gd name="T6" fmla="*/ 0 w 101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01">
                                  <a:moveTo>
                                    <a:pt x="0" y="101"/>
                                  </a:moveTo>
                                  <a:lnTo>
                                    <a:pt x="101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4" name="Group 49"/>
                        <wpg:cNvGrpSpPr>
                          <a:grpSpLocks/>
                        </wpg:cNvGrpSpPr>
                        <wpg:grpSpPr bwMode="auto">
                          <a:xfrm>
                            <a:off x="2667000" y="211455"/>
                            <a:ext cx="160020" cy="64135"/>
                            <a:chOff x="5789" y="13614"/>
                            <a:chExt cx="252" cy="101"/>
                          </a:xfrm>
                        </wpg:grpSpPr>
                        <wps:wsp>
                          <wps:cNvPr id="55" name="Line 50"/>
                          <wps:cNvCnPr/>
                          <wps:spPr bwMode="auto">
                            <a:xfrm>
                              <a:off x="5789" y="13664"/>
                              <a:ext cx="156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7" name="Group 52"/>
                        <wpg:cNvGrpSpPr>
                          <a:grpSpLocks/>
                        </wpg:cNvGrpSpPr>
                        <wpg:grpSpPr bwMode="auto">
                          <a:xfrm>
                            <a:off x="3649345" y="211455"/>
                            <a:ext cx="238760" cy="64135"/>
                            <a:chOff x="7336" y="13614"/>
                            <a:chExt cx="376" cy="101"/>
                          </a:xfrm>
                        </wpg:grpSpPr>
                        <wps:wsp>
                          <wps:cNvPr id="58" name="Line 53"/>
                          <wps:cNvCnPr/>
                          <wps:spPr bwMode="auto">
                            <a:xfrm>
                              <a:off x="7336" y="13664"/>
                              <a:ext cx="281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7613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0" name="Group 55"/>
                        <wpg:cNvGrpSpPr>
                          <a:grpSpLocks/>
                        </wpg:cNvGrpSpPr>
                        <wpg:grpSpPr bwMode="auto">
                          <a:xfrm>
                            <a:off x="4878070" y="211455"/>
                            <a:ext cx="158750" cy="64135"/>
                            <a:chOff x="9271" y="13614"/>
                            <a:chExt cx="250" cy="101"/>
                          </a:xfrm>
                        </wpg:grpSpPr>
                        <wps:wsp>
                          <wps:cNvPr id="61" name="Line 56"/>
                          <wps:cNvCnPr/>
                          <wps:spPr bwMode="auto">
                            <a:xfrm>
                              <a:off x="9271" y="13664"/>
                              <a:ext cx="15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Freeform 57"/>
                          <wps:cNvSpPr>
                            <a:spLocks/>
                          </wps:cNvSpPr>
                          <wps:spPr bwMode="auto">
                            <a:xfrm>
                              <a:off x="9422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3" name="Group 58"/>
                        <wpg:cNvGrpSpPr>
                          <a:grpSpLocks/>
                        </wpg:cNvGrpSpPr>
                        <wpg:grpSpPr bwMode="auto">
                          <a:xfrm>
                            <a:off x="704850" y="211455"/>
                            <a:ext cx="159385" cy="64135"/>
                            <a:chOff x="2699" y="13614"/>
                            <a:chExt cx="251" cy="101"/>
                          </a:xfrm>
                        </wpg:grpSpPr>
                        <wps:wsp>
                          <wps:cNvPr id="64" name="Line 59"/>
                          <wps:cNvCnPr/>
                          <wps:spPr bwMode="auto">
                            <a:xfrm>
                              <a:off x="2699" y="13664"/>
                              <a:ext cx="155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Freeform 60"/>
                          <wps:cNvSpPr>
                            <a:spLocks/>
                          </wps:cNvSpPr>
                          <wps:spPr bwMode="auto">
                            <a:xfrm>
                              <a:off x="2851" y="13614"/>
                              <a:ext cx="99" cy="101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101 h 101"/>
                                <a:gd name="T2" fmla="*/ 99 w 99"/>
                                <a:gd name="T3" fmla="*/ 50 h 101"/>
                                <a:gd name="T4" fmla="*/ 0 w 99"/>
                                <a:gd name="T5" fmla="*/ 0 h 101"/>
                                <a:gd name="T6" fmla="*/ 0 w 99"/>
                                <a:gd name="T7" fmla="*/ 10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9" h="101">
                                  <a:moveTo>
                                    <a:pt x="0" y="101"/>
                                  </a:moveTo>
                                  <a:lnTo>
                                    <a:pt x="99" y="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996690" y="802005"/>
                            <a:ext cx="779780" cy="34163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147820" y="835660"/>
                            <a:ext cx="4787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 w:rsidP="0063488C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Planejar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133215" y="971550"/>
                            <a:ext cx="50673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Executar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49245" y="73025"/>
                            <a:ext cx="778510" cy="34099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59405" y="106045"/>
                            <a:ext cx="73215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Submeter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043555" y="241935"/>
                            <a:ext cx="55417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Comitê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86460" y="73025"/>
                            <a:ext cx="681355" cy="34099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17575" y="173990"/>
                            <a:ext cx="422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jc w:val="right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Solicitaç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37945" y="173990"/>
                            <a:ext cx="1289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65580" y="173990"/>
                            <a:ext cx="7112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Freeform 72"/>
                        <wps:cNvSpPr>
                          <a:spLocks/>
                        </wps:cNvSpPr>
                        <wps:spPr bwMode="auto">
                          <a:xfrm>
                            <a:off x="5059045" y="97155"/>
                            <a:ext cx="534670" cy="292100"/>
                          </a:xfrm>
                          <a:custGeom>
                            <a:avLst/>
                            <a:gdLst>
                              <a:gd name="T0" fmla="*/ 136 w 842"/>
                              <a:gd name="T1" fmla="*/ 0 h 460"/>
                              <a:gd name="T2" fmla="*/ 121 w 842"/>
                              <a:gd name="T3" fmla="*/ 2 h 460"/>
                              <a:gd name="T4" fmla="*/ 109 w 842"/>
                              <a:gd name="T5" fmla="*/ 5 h 460"/>
                              <a:gd name="T6" fmla="*/ 96 w 842"/>
                              <a:gd name="T7" fmla="*/ 10 h 460"/>
                              <a:gd name="T8" fmla="*/ 83 w 842"/>
                              <a:gd name="T9" fmla="*/ 18 h 460"/>
                              <a:gd name="T10" fmla="*/ 70 w 842"/>
                              <a:gd name="T11" fmla="*/ 27 h 460"/>
                              <a:gd name="T12" fmla="*/ 59 w 842"/>
                              <a:gd name="T13" fmla="*/ 40 h 460"/>
                              <a:gd name="T14" fmla="*/ 50 w 842"/>
                              <a:gd name="T15" fmla="*/ 53 h 460"/>
                              <a:gd name="T16" fmla="*/ 40 w 842"/>
                              <a:gd name="T17" fmla="*/ 67 h 460"/>
                              <a:gd name="T18" fmla="*/ 24 w 842"/>
                              <a:gd name="T19" fmla="*/ 101 h 460"/>
                              <a:gd name="T20" fmla="*/ 11 w 842"/>
                              <a:gd name="T21" fmla="*/ 141 h 460"/>
                              <a:gd name="T22" fmla="*/ 3 w 842"/>
                              <a:gd name="T23" fmla="*/ 184 h 460"/>
                              <a:gd name="T24" fmla="*/ 0 w 842"/>
                              <a:gd name="T25" fmla="*/ 230 h 460"/>
                              <a:gd name="T26" fmla="*/ 3 w 842"/>
                              <a:gd name="T27" fmla="*/ 276 h 460"/>
                              <a:gd name="T28" fmla="*/ 11 w 842"/>
                              <a:gd name="T29" fmla="*/ 319 h 460"/>
                              <a:gd name="T30" fmla="*/ 24 w 842"/>
                              <a:gd name="T31" fmla="*/ 359 h 460"/>
                              <a:gd name="T32" fmla="*/ 40 w 842"/>
                              <a:gd name="T33" fmla="*/ 393 h 460"/>
                              <a:gd name="T34" fmla="*/ 50 w 842"/>
                              <a:gd name="T35" fmla="*/ 407 h 460"/>
                              <a:gd name="T36" fmla="*/ 59 w 842"/>
                              <a:gd name="T37" fmla="*/ 421 h 460"/>
                              <a:gd name="T38" fmla="*/ 70 w 842"/>
                              <a:gd name="T39" fmla="*/ 432 h 460"/>
                              <a:gd name="T40" fmla="*/ 83 w 842"/>
                              <a:gd name="T41" fmla="*/ 442 h 460"/>
                              <a:gd name="T42" fmla="*/ 96 w 842"/>
                              <a:gd name="T43" fmla="*/ 450 h 460"/>
                              <a:gd name="T44" fmla="*/ 109 w 842"/>
                              <a:gd name="T45" fmla="*/ 455 h 460"/>
                              <a:gd name="T46" fmla="*/ 121 w 842"/>
                              <a:gd name="T47" fmla="*/ 458 h 460"/>
                              <a:gd name="T48" fmla="*/ 136 w 842"/>
                              <a:gd name="T49" fmla="*/ 460 h 460"/>
                              <a:gd name="T50" fmla="*/ 707 w 842"/>
                              <a:gd name="T51" fmla="*/ 460 h 460"/>
                              <a:gd name="T52" fmla="*/ 721 w 842"/>
                              <a:gd name="T53" fmla="*/ 458 h 460"/>
                              <a:gd name="T54" fmla="*/ 734 w 842"/>
                              <a:gd name="T55" fmla="*/ 455 h 460"/>
                              <a:gd name="T56" fmla="*/ 747 w 842"/>
                              <a:gd name="T57" fmla="*/ 450 h 460"/>
                              <a:gd name="T58" fmla="*/ 760 w 842"/>
                              <a:gd name="T59" fmla="*/ 442 h 460"/>
                              <a:gd name="T60" fmla="*/ 772 w 842"/>
                              <a:gd name="T61" fmla="*/ 432 h 460"/>
                              <a:gd name="T62" fmla="*/ 783 w 842"/>
                              <a:gd name="T63" fmla="*/ 421 h 460"/>
                              <a:gd name="T64" fmla="*/ 793 w 842"/>
                              <a:gd name="T65" fmla="*/ 407 h 460"/>
                              <a:gd name="T66" fmla="*/ 803 w 842"/>
                              <a:gd name="T67" fmla="*/ 393 h 460"/>
                              <a:gd name="T68" fmla="*/ 820 w 842"/>
                              <a:gd name="T69" fmla="*/ 359 h 460"/>
                              <a:gd name="T70" fmla="*/ 831 w 842"/>
                              <a:gd name="T71" fmla="*/ 319 h 460"/>
                              <a:gd name="T72" fmla="*/ 839 w 842"/>
                              <a:gd name="T73" fmla="*/ 276 h 460"/>
                              <a:gd name="T74" fmla="*/ 842 w 842"/>
                              <a:gd name="T75" fmla="*/ 230 h 460"/>
                              <a:gd name="T76" fmla="*/ 839 w 842"/>
                              <a:gd name="T77" fmla="*/ 184 h 460"/>
                              <a:gd name="T78" fmla="*/ 831 w 842"/>
                              <a:gd name="T79" fmla="*/ 141 h 460"/>
                              <a:gd name="T80" fmla="*/ 820 w 842"/>
                              <a:gd name="T81" fmla="*/ 101 h 460"/>
                              <a:gd name="T82" fmla="*/ 803 w 842"/>
                              <a:gd name="T83" fmla="*/ 67 h 460"/>
                              <a:gd name="T84" fmla="*/ 793 w 842"/>
                              <a:gd name="T85" fmla="*/ 53 h 460"/>
                              <a:gd name="T86" fmla="*/ 783 w 842"/>
                              <a:gd name="T87" fmla="*/ 40 h 460"/>
                              <a:gd name="T88" fmla="*/ 772 w 842"/>
                              <a:gd name="T89" fmla="*/ 27 h 460"/>
                              <a:gd name="T90" fmla="*/ 760 w 842"/>
                              <a:gd name="T91" fmla="*/ 18 h 460"/>
                              <a:gd name="T92" fmla="*/ 747 w 842"/>
                              <a:gd name="T93" fmla="*/ 10 h 460"/>
                              <a:gd name="T94" fmla="*/ 734 w 842"/>
                              <a:gd name="T95" fmla="*/ 5 h 460"/>
                              <a:gd name="T96" fmla="*/ 721 w 842"/>
                              <a:gd name="T97" fmla="*/ 2 h 460"/>
                              <a:gd name="T98" fmla="*/ 707 w 842"/>
                              <a:gd name="T99" fmla="*/ 0 h 460"/>
                              <a:gd name="T100" fmla="*/ 136 w 842"/>
                              <a:gd name="T101" fmla="*/ 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2" h="460">
                                <a:moveTo>
                                  <a:pt x="136" y="0"/>
                                </a:moveTo>
                                <a:lnTo>
                                  <a:pt x="121" y="2"/>
                                </a:lnTo>
                                <a:lnTo>
                                  <a:pt x="109" y="5"/>
                                </a:lnTo>
                                <a:lnTo>
                                  <a:pt x="96" y="10"/>
                                </a:lnTo>
                                <a:lnTo>
                                  <a:pt x="83" y="18"/>
                                </a:lnTo>
                                <a:lnTo>
                                  <a:pt x="70" y="27"/>
                                </a:lnTo>
                                <a:lnTo>
                                  <a:pt x="59" y="40"/>
                                </a:lnTo>
                                <a:lnTo>
                                  <a:pt x="50" y="53"/>
                                </a:lnTo>
                                <a:lnTo>
                                  <a:pt x="40" y="67"/>
                                </a:lnTo>
                                <a:lnTo>
                                  <a:pt x="24" y="101"/>
                                </a:lnTo>
                                <a:lnTo>
                                  <a:pt x="11" y="141"/>
                                </a:lnTo>
                                <a:lnTo>
                                  <a:pt x="3" y="184"/>
                                </a:lnTo>
                                <a:lnTo>
                                  <a:pt x="0" y="230"/>
                                </a:lnTo>
                                <a:lnTo>
                                  <a:pt x="3" y="276"/>
                                </a:lnTo>
                                <a:lnTo>
                                  <a:pt x="11" y="319"/>
                                </a:lnTo>
                                <a:lnTo>
                                  <a:pt x="24" y="359"/>
                                </a:lnTo>
                                <a:lnTo>
                                  <a:pt x="40" y="393"/>
                                </a:lnTo>
                                <a:lnTo>
                                  <a:pt x="50" y="407"/>
                                </a:lnTo>
                                <a:lnTo>
                                  <a:pt x="59" y="421"/>
                                </a:lnTo>
                                <a:lnTo>
                                  <a:pt x="70" y="432"/>
                                </a:lnTo>
                                <a:lnTo>
                                  <a:pt x="83" y="442"/>
                                </a:lnTo>
                                <a:lnTo>
                                  <a:pt x="96" y="450"/>
                                </a:lnTo>
                                <a:lnTo>
                                  <a:pt x="109" y="455"/>
                                </a:lnTo>
                                <a:lnTo>
                                  <a:pt x="121" y="458"/>
                                </a:lnTo>
                                <a:lnTo>
                                  <a:pt x="136" y="460"/>
                                </a:lnTo>
                                <a:lnTo>
                                  <a:pt x="707" y="460"/>
                                </a:lnTo>
                                <a:lnTo>
                                  <a:pt x="721" y="458"/>
                                </a:lnTo>
                                <a:lnTo>
                                  <a:pt x="734" y="455"/>
                                </a:lnTo>
                                <a:lnTo>
                                  <a:pt x="747" y="450"/>
                                </a:lnTo>
                                <a:lnTo>
                                  <a:pt x="760" y="442"/>
                                </a:lnTo>
                                <a:lnTo>
                                  <a:pt x="772" y="432"/>
                                </a:lnTo>
                                <a:lnTo>
                                  <a:pt x="783" y="421"/>
                                </a:lnTo>
                                <a:lnTo>
                                  <a:pt x="793" y="407"/>
                                </a:lnTo>
                                <a:lnTo>
                                  <a:pt x="803" y="393"/>
                                </a:lnTo>
                                <a:lnTo>
                                  <a:pt x="820" y="359"/>
                                </a:lnTo>
                                <a:lnTo>
                                  <a:pt x="831" y="319"/>
                                </a:lnTo>
                                <a:lnTo>
                                  <a:pt x="839" y="276"/>
                                </a:lnTo>
                                <a:lnTo>
                                  <a:pt x="842" y="230"/>
                                </a:lnTo>
                                <a:lnTo>
                                  <a:pt x="839" y="184"/>
                                </a:lnTo>
                                <a:lnTo>
                                  <a:pt x="831" y="141"/>
                                </a:lnTo>
                                <a:lnTo>
                                  <a:pt x="820" y="101"/>
                                </a:lnTo>
                                <a:lnTo>
                                  <a:pt x="803" y="67"/>
                                </a:lnTo>
                                <a:lnTo>
                                  <a:pt x="793" y="53"/>
                                </a:lnTo>
                                <a:lnTo>
                                  <a:pt x="783" y="40"/>
                                </a:lnTo>
                                <a:lnTo>
                                  <a:pt x="772" y="27"/>
                                </a:lnTo>
                                <a:lnTo>
                                  <a:pt x="760" y="18"/>
                                </a:lnTo>
                                <a:lnTo>
                                  <a:pt x="747" y="10"/>
                                </a:lnTo>
                                <a:lnTo>
                                  <a:pt x="734" y="5"/>
                                </a:lnTo>
                                <a:lnTo>
                                  <a:pt x="721" y="2"/>
                                </a:lnTo>
                                <a:lnTo>
                                  <a:pt x="707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118100" y="173990"/>
                            <a:ext cx="4210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Arquivar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Freeform 74"/>
                        <wps:cNvSpPr>
                          <a:spLocks/>
                        </wps:cNvSpPr>
                        <wps:spPr bwMode="auto">
                          <a:xfrm>
                            <a:off x="3175" y="97155"/>
                            <a:ext cx="680720" cy="292100"/>
                          </a:xfrm>
                          <a:custGeom>
                            <a:avLst/>
                            <a:gdLst>
                              <a:gd name="T0" fmla="*/ 172 w 1072"/>
                              <a:gd name="T1" fmla="*/ 0 h 460"/>
                              <a:gd name="T2" fmla="*/ 155 w 1072"/>
                              <a:gd name="T3" fmla="*/ 2 h 460"/>
                              <a:gd name="T4" fmla="*/ 137 w 1072"/>
                              <a:gd name="T5" fmla="*/ 5 h 460"/>
                              <a:gd name="T6" fmla="*/ 121 w 1072"/>
                              <a:gd name="T7" fmla="*/ 10 h 460"/>
                              <a:gd name="T8" fmla="*/ 105 w 1072"/>
                              <a:gd name="T9" fmla="*/ 18 h 460"/>
                              <a:gd name="T10" fmla="*/ 89 w 1072"/>
                              <a:gd name="T11" fmla="*/ 27 h 460"/>
                              <a:gd name="T12" fmla="*/ 75 w 1072"/>
                              <a:gd name="T13" fmla="*/ 40 h 460"/>
                              <a:gd name="T14" fmla="*/ 62 w 1072"/>
                              <a:gd name="T15" fmla="*/ 53 h 460"/>
                              <a:gd name="T16" fmla="*/ 51 w 1072"/>
                              <a:gd name="T17" fmla="*/ 67 h 460"/>
                              <a:gd name="T18" fmla="*/ 28 w 1072"/>
                              <a:gd name="T19" fmla="*/ 101 h 460"/>
                              <a:gd name="T20" fmla="*/ 13 w 1072"/>
                              <a:gd name="T21" fmla="*/ 141 h 460"/>
                              <a:gd name="T22" fmla="*/ 8 w 1072"/>
                              <a:gd name="T23" fmla="*/ 161 h 460"/>
                              <a:gd name="T24" fmla="*/ 3 w 1072"/>
                              <a:gd name="T25" fmla="*/ 184 h 460"/>
                              <a:gd name="T26" fmla="*/ 1 w 1072"/>
                              <a:gd name="T27" fmla="*/ 206 h 460"/>
                              <a:gd name="T28" fmla="*/ 0 w 1072"/>
                              <a:gd name="T29" fmla="*/ 230 h 460"/>
                              <a:gd name="T30" fmla="*/ 1 w 1072"/>
                              <a:gd name="T31" fmla="*/ 254 h 460"/>
                              <a:gd name="T32" fmla="*/ 3 w 1072"/>
                              <a:gd name="T33" fmla="*/ 276 h 460"/>
                              <a:gd name="T34" fmla="*/ 8 w 1072"/>
                              <a:gd name="T35" fmla="*/ 298 h 460"/>
                              <a:gd name="T36" fmla="*/ 13 w 1072"/>
                              <a:gd name="T37" fmla="*/ 319 h 460"/>
                              <a:gd name="T38" fmla="*/ 28 w 1072"/>
                              <a:gd name="T39" fmla="*/ 359 h 460"/>
                              <a:gd name="T40" fmla="*/ 51 w 1072"/>
                              <a:gd name="T41" fmla="*/ 393 h 460"/>
                              <a:gd name="T42" fmla="*/ 62 w 1072"/>
                              <a:gd name="T43" fmla="*/ 407 h 460"/>
                              <a:gd name="T44" fmla="*/ 75 w 1072"/>
                              <a:gd name="T45" fmla="*/ 421 h 460"/>
                              <a:gd name="T46" fmla="*/ 89 w 1072"/>
                              <a:gd name="T47" fmla="*/ 432 h 460"/>
                              <a:gd name="T48" fmla="*/ 105 w 1072"/>
                              <a:gd name="T49" fmla="*/ 442 h 460"/>
                              <a:gd name="T50" fmla="*/ 121 w 1072"/>
                              <a:gd name="T51" fmla="*/ 450 h 460"/>
                              <a:gd name="T52" fmla="*/ 137 w 1072"/>
                              <a:gd name="T53" fmla="*/ 455 h 460"/>
                              <a:gd name="T54" fmla="*/ 155 w 1072"/>
                              <a:gd name="T55" fmla="*/ 458 h 460"/>
                              <a:gd name="T56" fmla="*/ 172 w 1072"/>
                              <a:gd name="T57" fmla="*/ 460 h 460"/>
                              <a:gd name="T58" fmla="*/ 899 w 1072"/>
                              <a:gd name="T59" fmla="*/ 460 h 460"/>
                              <a:gd name="T60" fmla="*/ 917 w 1072"/>
                              <a:gd name="T61" fmla="*/ 458 h 460"/>
                              <a:gd name="T62" fmla="*/ 934 w 1072"/>
                              <a:gd name="T63" fmla="*/ 455 h 460"/>
                              <a:gd name="T64" fmla="*/ 950 w 1072"/>
                              <a:gd name="T65" fmla="*/ 450 h 460"/>
                              <a:gd name="T66" fmla="*/ 966 w 1072"/>
                              <a:gd name="T67" fmla="*/ 442 h 460"/>
                              <a:gd name="T68" fmla="*/ 982 w 1072"/>
                              <a:gd name="T69" fmla="*/ 432 h 460"/>
                              <a:gd name="T70" fmla="*/ 997 w 1072"/>
                              <a:gd name="T71" fmla="*/ 421 h 460"/>
                              <a:gd name="T72" fmla="*/ 1009 w 1072"/>
                              <a:gd name="T73" fmla="*/ 407 h 460"/>
                              <a:gd name="T74" fmla="*/ 1022 w 1072"/>
                              <a:gd name="T75" fmla="*/ 393 h 460"/>
                              <a:gd name="T76" fmla="*/ 1043 w 1072"/>
                              <a:gd name="T77" fmla="*/ 359 h 460"/>
                              <a:gd name="T78" fmla="*/ 1059 w 1072"/>
                              <a:gd name="T79" fmla="*/ 319 h 460"/>
                              <a:gd name="T80" fmla="*/ 1064 w 1072"/>
                              <a:gd name="T81" fmla="*/ 298 h 460"/>
                              <a:gd name="T82" fmla="*/ 1068 w 1072"/>
                              <a:gd name="T83" fmla="*/ 276 h 460"/>
                              <a:gd name="T84" fmla="*/ 1070 w 1072"/>
                              <a:gd name="T85" fmla="*/ 254 h 460"/>
                              <a:gd name="T86" fmla="*/ 1072 w 1072"/>
                              <a:gd name="T87" fmla="*/ 230 h 460"/>
                              <a:gd name="T88" fmla="*/ 1070 w 1072"/>
                              <a:gd name="T89" fmla="*/ 206 h 460"/>
                              <a:gd name="T90" fmla="*/ 1068 w 1072"/>
                              <a:gd name="T91" fmla="*/ 184 h 460"/>
                              <a:gd name="T92" fmla="*/ 1064 w 1072"/>
                              <a:gd name="T93" fmla="*/ 161 h 460"/>
                              <a:gd name="T94" fmla="*/ 1059 w 1072"/>
                              <a:gd name="T95" fmla="*/ 141 h 460"/>
                              <a:gd name="T96" fmla="*/ 1043 w 1072"/>
                              <a:gd name="T97" fmla="*/ 101 h 460"/>
                              <a:gd name="T98" fmla="*/ 1022 w 1072"/>
                              <a:gd name="T99" fmla="*/ 67 h 460"/>
                              <a:gd name="T100" fmla="*/ 1009 w 1072"/>
                              <a:gd name="T101" fmla="*/ 53 h 460"/>
                              <a:gd name="T102" fmla="*/ 997 w 1072"/>
                              <a:gd name="T103" fmla="*/ 40 h 460"/>
                              <a:gd name="T104" fmla="*/ 982 w 1072"/>
                              <a:gd name="T105" fmla="*/ 27 h 460"/>
                              <a:gd name="T106" fmla="*/ 966 w 1072"/>
                              <a:gd name="T107" fmla="*/ 18 h 460"/>
                              <a:gd name="T108" fmla="*/ 950 w 1072"/>
                              <a:gd name="T109" fmla="*/ 10 h 460"/>
                              <a:gd name="T110" fmla="*/ 934 w 1072"/>
                              <a:gd name="T111" fmla="*/ 5 h 460"/>
                              <a:gd name="T112" fmla="*/ 917 w 1072"/>
                              <a:gd name="T113" fmla="*/ 2 h 460"/>
                              <a:gd name="T114" fmla="*/ 899 w 1072"/>
                              <a:gd name="T115" fmla="*/ 0 h 460"/>
                              <a:gd name="T116" fmla="*/ 172 w 1072"/>
                              <a:gd name="T117" fmla="*/ 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72" h="460">
                                <a:moveTo>
                                  <a:pt x="172" y="0"/>
                                </a:moveTo>
                                <a:lnTo>
                                  <a:pt x="155" y="2"/>
                                </a:lnTo>
                                <a:lnTo>
                                  <a:pt x="137" y="5"/>
                                </a:lnTo>
                                <a:lnTo>
                                  <a:pt x="121" y="10"/>
                                </a:lnTo>
                                <a:lnTo>
                                  <a:pt x="105" y="18"/>
                                </a:lnTo>
                                <a:lnTo>
                                  <a:pt x="89" y="27"/>
                                </a:lnTo>
                                <a:lnTo>
                                  <a:pt x="75" y="40"/>
                                </a:lnTo>
                                <a:lnTo>
                                  <a:pt x="62" y="53"/>
                                </a:lnTo>
                                <a:lnTo>
                                  <a:pt x="51" y="67"/>
                                </a:lnTo>
                                <a:lnTo>
                                  <a:pt x="28" y="101"/>
                                </a:lnTo>
                                <a:lnTo>
                                  <a:pt x="13" y="141"/>
                                </a:lnTo>
                                <a:lnTo>
                                  <a:pt x="8" y="161"/>
                                </a:lnTo>
                                <a:lnTo>
                                  <a:pt x="3" y="184"/>
                                </a:lnTo>
                                <a:lnTo>
                                  <a:pt x="1" y="206"/>
                                </a:lnTo>
                                <a:lnTo>
                                  <a:pt x="0" y="230"/>
                                </a:lnTo>
                                <a:lnTo>
                                  <a:pt x="1" y="254"/>
                                </a:lnTo>
                                <a:lnTo>
                                  <a:pt x="3" y="276"/>
                                </a:lnTo>
                                <a:lnTo>
                                  <a:pt x="8" y="298"/>
                                </a:lnTo>
                                <a:lnTo>
                                  <a:pt x="13" y="319"/>
                                </a:lnTo>
                                <a:lnTo>
                                  <a:pt x="28" y="359"/>
                                </a:lnTo>
                                <a:lnTo>
                                  <a:pt x="51" y="393"/>
                                </a:lnTo>
                                <a:lnTo>
                                  <a:pt x="62" y="407"/>
                                </a:lnTo>
                                <a:lnTo>
                                  <a:pt x="75" y="421"/>
                                </a:lnTo>
                                <a:lnTo>
                                  <a:pt x="89" y="432"/>
                                </a:lnTo>
                                <a:lnTo>
                                  <a:pt x="105" y="442"/>
                                </a:lnTo>
                                <a:lnTo>
                                  <a:pt x="121" y="450"/>
                                </a:lnTo>
                                <a:lnTo>
                                  <a:pt x="137" y="455"/>
                                </a:lnTo>
                                <a:lnTo>
                                  <a:pt x="155" y="458"/>
                                </a:lnTo>
                                <a:lnTo>
                                  <a:pt x="172" y="460"/>
                                </a:lnTo>
                                <a:lnTo>
                                  <a:pt x="899" y="460"/>
                                </a:lnTo>
                                <a:lnTo>
                                  <a:pt x="917" y="458"/>
                                </a:lnTo>
                                <a:lnTo>
                                  <a:pt x="934" y="455"/>
                                </a:lnTo>
                                <a:lnTo>
                                  <a:pt x="950" y="450"/>
                                </a:lnTo>
                                <a:lnTo>
                                  <a:pt x="966" y="442"/>
                                </a:lnTo>
                                <a:lnTo>
                                  <a:pt x="982" y="432"/>
                                </a:lnTo>
                                <a:lnTo>
                                  <a:pt x="997" y="421"/>
                                </a:lnTo>
                                <a:lnTo>
                                  <a:pt x="1009" y="407"/>
                                </a:lnTo>
                                <a:lnTo>
                                  <a:pt x="1022" y="393"/>
                                </a:lnTo>
                                <a:lnTo>
                                  <a:pt x="1043" y="359"/>
                                </a:lnTo>
                                <a:lnTo>
                                  <a:pt x="1059" y="319"/>
                                </a:lnTo>
                                <a:lnTo>
                                  <a:pt x="1064" y="298"/>
                                </a:lnTo>
                                <a:lnTo>
                                  <a:pt x="1068" y="276"/>
                                </a:lnTo>
                                <a:lnTo>
                                  <a:pt x="1070" y="254"/>
                                </a:lnTo>
                                <a:lnTo>
                                  <a:pt x="1072" y="230"/>
                                </a:lnTo>
                                <a:lnTo>
                                  <a:pt x="1070" y="206"/>
                                </a:lnTo>
                                <a:lnTo>
                                  <a:pt x="1068" y="184"/>
                                </a:lnTo>
                                <a:lnTo>
                                  <a:pt x="1064" y="161"/>
                                </a:lnTo>
                                <a:lnTo>
                                  <a:pt x="1059" y="141"/>
                                </a:lnTo>
                                <a:lnTo>
                                  <a:pt x="1043" y="101"/>
                                </a:lnTo>
                                <a:lnTo>
                                  <a:pt x="1022" y="67"/>
                                </a:lnTo>
                                <a:lnTo>
                                  <a:pt x="1009" y="53"/>
                                </a:lnTo>
                                <a:lnTo>
                                  <a:pt x="997" y="40"/>
                                </a:lnTo>
                                <a:lnTo>
                                  <a:pt x="982" y="27"/>
                                </a:lnTo>
                                <a:lnTo>
                                  <a:pt x="966" y="18"/>
                                </a:lnTo>
                                <a:lnTo>
                                  <a:pt x="950" y="10"/>
                                </a:lnTo>
                                <a:lnTo>
                                  <a:pt x="934" y="5"/>
                                </a:lnTo>
                                <a:lnTo>
                                  <a:pt x="917" y="2"/>
                                </a:lnTo>
                                <a:lnTo>
                                  <a:pt x="899" y="0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6375" y="173990"/>
                            <a:ext cx="2736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355850" y="173990"/>
                            <a:ext cx="3619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Freeform 77"/>
                        <wps:cNvSpPr>
                          <a:spLocks/>
                        </wps:cNvSpPr>
                        <wps:spPr bwMode="auto">
                          <a:xfrm>
                            <a:off x="3909695" y="24130"/>
                            <a:ext cx="923925" cy="437515"/>
                          </a:xfrm>
                          <a:custGeom>
                            <a:avLst/>
                            <a:gdLst>
                              <a:gd name="T0" fmla="*/ 727 w 1455"/>
                              <a:gd name="T1" fmla="*/ 0 h 689"/>
                              <a:gd name="T2" fmla="*/ 0 w 1455"/>
                              <a:gd name="T3" fmla="*/ 345 h 689"/>
                              <a:gd name="T4" fmla="*/ 727 w 1455"/>
                              <a:gd name="T5" fmla="*/ 689 h 689"/>
                              <a:gd name="T6" fmla="*/ 1455 w 1455"/>
                              <a:gd name="T7" fmla="*/ 345 h 689"/>
                              <a:gd name="T8" fmla="*/ 727 w 1455"/>
                              <a:gd name="T9" fmla="*/ 0 h 6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5" h="689">
                                <a:moveTo>
                                  <a:pt x="727" y="0"/>
                                </a:moveTo>
                                <a:lnTo>
                                  <a:pt x="0" y="345"/>
                                </a:lnTo>
                                <a:lnTo>
                                  <a:pt x="727" y="689"/>
                                </a:lnTo>
                                <a:lnTo>
                                  <a:pt x="1455" y="345"/>
                                </a:lnTo>
                                <a:lnTo>
                                  <a:pt x="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185920" y="173990"/>
                            <a:ext cx="511266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Aprovado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520565" y="173990"/>
                            <a:ext cx="3619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5" name="Group 80"/>
                        <wpg:cNvGrpSpPr>
                          <a:grpSpLocks/>
                        </wpg:cNvGrpSpPr>
                        <wpg:grpSpPr bwMode="auto">
                          <a:xfrm>
                            <a:off x="4347210" y="510540"/>
                            <a:ext cx="63500" cy="243205"/>
                            <a:chOff x="8435" y="14085"/>
                            <a:chExt cx="100" cy="383"/>
                          </a:xfrm>
                        </wpg:grpSpPr>
                        <wps:wsp>
                          <wps:cNvPr id="86" name="Line 81"/>
                          <wps:cNvCnPr/>
                          <wps:spPr bwMode="auto">
                            <a:xfrm>
                              <a:off x="8484" y="14085"/>
                              <a:ext cx="1" cy="28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Freeform 82"/>
                          <wps:cNvSpPr>
                            <a:spLocks/>
                          </wps:cNvSpPr>
                          <wps:spPr bwMode="auto">
                            <a:xfrm>
                              <a:off x="8435" y="14369"/>
                              <a:ext cx="100" cy="99"/>
                            </a:xfrm>
                            <a:custGeom>
                              <a:avLst/>
                              <a:gdLst>
                                <a:gd name="T0" fmla="*/ 0 w 100"/>
                                <a:gd name="T1" fmla="*/ 0 h 99"/>
                                <a:gd name="T2" fmla="*/ 49 w 100"/>
                                <a:gd name="T3" fmla="*/ 99 h 99"/>
                                <a:gd name="T4" fmla="*/ 100 w 100"/>
                                <a:gd name="T5" fmla="*/ 0 h 99"/>
                                <a:gd name="T6" fmla="*/ 0 w 100"/>
                                <a:gd name="T7" fmla="*/ 0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0" h="99">
                                  <a:moveTo>
                                    <a:pt x="0" y="0"/>
                                  </a:moveTo>
                                  <a:lnTo>
                                    <a:pt x="49" y="99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55240" y="24130"/>
                            <a:ext cx="287020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798060" y="24130"/>
                            <a:ext cx="28638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56480" y="52705"/>
                            <a:ext cx="17653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408170" y="529590"/>
                            <a:ext cx="27622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66590" y="558165"/>
                            <a:ext cx="16573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954530" y="258445"/>
                            <a:ext cx="50673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Executar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985010" y="122555"/>
                            <a:ext cx="4787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Planejar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18005" y="89535"/>
                            <a:ext cx="779780" cy="34163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985010" y="140335"/>
                            <a:ext cx="5016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</w:rPr>
                                <w:t>Analisar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954530" y="276225"/>
                            <a:ext cx="5422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F7" w:rsidRDefault="005D42F7">
                              <w:pPr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Impactos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Tela 2" o:spid="_x0000_s1026" editas="canvas" style="position:absolute;margin-left:-2.75pt;margin-top:-2.45pt;width:441.35pt;height:104.25pt;z-index:251656192" coordsize="5605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VSgzEAAJbTAQAOAAAAZHJzL2Uyb0RvYy54bWzsXe1uI7mx/X+B+w6CfgbwWv3dbcQJNvZ4&#10;EGDvzSLxfQCNLFtCbMmRNONJgrz7PcWvJiVWs2VL2pkxF0ikcZfYZJEsHlYdFn//x69Pj4Mv09V6&#10;vlxcDpOfRsPBdDFZ3s0XD5fD/7u9OauHg/VmvLgbPy4X08vhP6fr4R//8N//9fuX54tpupwtH++m&#10;qwEKWawvXp4vh7PN5vni/Hw9mU2fxuufls/TBR7eL1dP4w3+uXo4v1uNX1D60+N5OhqV5y/L1d3z&#10;ajmZrtf467V8OPyDKP/+fjrZ/OX+fj3dDB4vh6jbRvz/Svz/J/r/8z/8fnzxsBo/z+YTVY3xK2rx&#10;NJ4v8FJT1PV4Mx58Xs13inqaT1bL9fJ+89Nk+XS+vL+fT6aiDWhNMtpqzdV48WW8Fo2ZQDu6gvh2&#10;wHI/PVC9F8ub+eMjtHGO0i/ob/T5gv6Z0uPHhSsk/yJklczL88PFy8Oz6Up0/1Zf7tX0j6vl52fR&#10;8oeLyf9++XU1mN9dDpvhYDF+wjASjwc5dR+9GBIfV89/e/51JfsAX39ZTv6+lu1xn5P8gxQefHr5&#10;n+Udiht/3ixF9329Xz1REeiYwVeM56Ju8lExHPzzcpgmSV4UcsBMv24GE3pejkYphtUEz8s8ydTj&#10;yQyDjn6fj5pU/DjJykTUdnwxmX1Qv04LPKSfJqOEyj0fX8j3Q6+mjtRATI11q9n12zT7t9n4eSo0&#10;u7Y0m6AVUrW/zBfTgWgIvRiavVr8uhJ6Xl+soeGg0uxGl6rRRmFFrprsNHh88bxabz5Ol08D+nI5&#10;fEQlRIeMv/yy3kjdaBFnJNJAHLxA+1kxEj9YLx/ndzSWSWy9evh09bgafBnT9Bf/qfc6Yhhrizu8&#10;ZHwxm47vPqjvm/H8UX5Hx8gJgGagOiRIDRLz+9/NqPlQf6jzszwtP5zlo+vrs59vrvKz8iapiuvs&#10;+urqOvkPVS3JL2bzu7vpgmqnbU2S9+tNZfWklTDWpp21buliLKGK+lNUGqNK9qAcUp+Wd/8UHSv+&#10;jgF2qpGW6JF2s5pOybIPSuoUNdr0JF7bM1iMQ/lENyI8DNM82557ZhhiwnlnHqbnZzkQqZP14INZ&#10;v1P9/nCnpsktJsz90yMWi9+dD0aDl4GaxCSrRfASI4LHg5lPCDbAEfKWhJYYoWLkLwgzy8gwFYIl&#10;s0S81SkdEW9lKkvEaRbmiVHUeCYnLjT6daGUh2+DMQEDOVWfl2sykqRJGMFbbQMhRcpnhKU9vc3U&#10;PO4WhkqoZGHNULluYbSchCu7ZPkjVf0V0MQ2jlgNB8ARn+g3MGLjDbVafyW7RKNiMJOf9Pen5Zfp&#10;7VJIbKjxsu1q7OBt7fPHhS0nykH1YOXwKgjqx/rz2Squj0z7Sl3C5HG5nsrCqSHiLaZFpAhrZjjm&#10;s6eV9WMIYUqV0iyjmqT56E9pc3ZT1tVZfpMXZ001qs9GSfOnphzlTX594xpVsWxJHAlb+FqjSl3W&#10;FGlxxKXELANUY22g9adQhNdQD1ZLrIsYLgDb+DJbrv41HLwAuF4O1//4PF5Nh4PHPy+ADZokzyG2&#10;Ef/Ii4rwycp+8sl+Ml5MUNTlcDPEzKSvVxuJjj8/r+YPM7wpEbpYLH8GRrqfi7WYbLBcPlBv+odY&#10;PfBNQEAy5SfAggksgQ0GxbylNx8LDKZlWQFCCCvxGjBYVDXwK+bwtw8GsdxYYLAmk6OW533BoN3o&#10;XTAIkyvwr7JpGn1rpBfB4E/eTdMPBAaxQsuRZsBgY422g4HBosklcLDmngaDDWalbxfmrnh7YUEU&#10;iSnzJijYNMCUu+W8BgjulvIKHLhbSISBrTspBAOhvUOgQComgsAIAiMIVA7BBJbMBoFwYwmscjwU&#10;mJV5k+V4LeahDwWmWV2VAImcS7DKMrnRtFai1iWYVRoSfQMuQVTFQoGJ2J+/Egbard6GgWmtnTER&#10;BlIY5A3bV8Ic36VPEFhiCwZie9fuOg6GA6syYZ2CtLhGHLgNXGEELJehD5JGHBhx4N4hl+gMhHU7&#10;b6M20RnYMybuDwwnoBk4OFDEB47pDczrqh5VHd7Aoq7grGdxYJNWgD28N1D9tHXT/3ahYayLNg5U&#10;UfdXxYbtVm/jwCTGht97bJhiFds40KYiHAwHwh0Y/YFtoDr6A7FxYgLOcrd+4LBw9Acqhk7EgREH&#10;arKnN9ZF/E4fN9KPA1NgKgcHKmrR8fyB1SivCecx7sCkaLIa5pVzB6al8ul73YFpoV1jv707kBZM&#10;GwaqePurYKDd6l0YqNSl+UAxKvxaNsv36g5MDf/ARIWxwTuCOzCtaYK5m7AYFlaUxl70QFgv9Isd&#10;6Y7uwOgOjO5AmhXgTDo8yTDN/F1wA09wmiE1tKK/grMLyvHjdJB0EIsGi+XVDGLTn1er5QsdAgCR&#10;UuIPFfDck3yeNU1ZNhIW1jgigjMkwkzqxaWqGrgPJSzM8qTMNGWXATtEPRY8TE1DwtjSLDkyv844&#10;c/i4NzdXV9JIbw/HAxyceJpvcHrrcf50OazN6YrAKYrvlN2qaK7mfNNRTuGAeKwwdjtu4RNjkc/B&#10;x22e5FVNXjhgojorSjAZnHGLpxUNa9rOZEWao8LS0L1y3JpgtT5hY/6A0fptnrnpmmo3+E8pxBKz&#10;wjzyYBLaBkNA85bsgTpG9L0y3ve0AXsvcZuvn76qCSA5572Z8BinkgWPL5IBjy+S/Y4vB2S+n8Y2&#10;GDqOZRtsTs6Wc/wItiHLUiJcYe43VVLIoyhyDNNhyGJUVljHom3wHT4kyxBtg1pNuFOWr7IN4mCw&#10;mQfv20QYGpVlIjp4VAc3EWmdN6kiR8IWSHTQWoiqgr9FWwgcE27eiB6sNXbrrG9EvYc503Walc2Q&#10;N6xhqwgc1slfdLE8E3z4Yds0I72yJSMcL9zareVNnVfKKx1R785UiysbHQsU+6TDr2zGfL/vlc1w&#10;kCwTYRORjg1+s1GeFUj/IeJ8edLoVB/aoQNk3NDCFzfGnswbAvvGjfGxTIRZKt+1iaCtp4xPWyZC&#10;LOSOC/d4KAIHe7ICkJYzEWVlLESawEH8RvBrPGXaUWb+EF1n30myiFO4zsT22KyU79tCGHKQZSE6&#10;cg8dfJ9R12VOZwPhQPPsjssaCcQ0hIi741VvP+9vlvHkJLvjzPCurFFrk6+ODX0b5DGj3S9GbVJh&#10;3doOCaVpY5w6MSTk5pyLyLdHWPj1bl8D7973umbocpaF6ODLHXxdS7JMYlvGRCRp3VAWzbg5jptj&#10;FRw7GfQ1+O59mwgPISo9JSEqycuiIMYTYyKqJCHaCVmIuDmOHnZQY05mIQyWft8WAuvz1tFLSUr0&#10;e8+I9eU8oX+s+6SHLkZFQxE2sgSCRiLdotqRXmQ50iwqS9CkiYyswKWlGWZ2GlLNhrTyzraHGlGI&#10;yVyB0zVIp1YjCZwI07RCcAkYIcqrS/vzLRHsv4xIkib+cuy8bKm/HJjgtpwRpXfz1Ad6MUKFvxw7&#10;I0fDNMsl4fvLQdTVvKrO/NVB2MXIJLW/HNr8GaGKMg972oXsQa1QWjEl2aouGA1RAhfzupzpMyRb&#10;b4WQMNlfJ0fZGVMnW914nb8kW98l1zpb4WnOlORoXOSM9g1JW+UJMyTpLJxRVJJT+mlfUbbOmVFA&#10;53HakuqcKcnWOaMoIriaktKM6b3U1jlXJ1vlaVUydbJ1zirK1nmWNP6iKL7QVp3pvszWOaIBTFG2&#10;zrkxldlKzxpmeGa20rmBjmBlW/V8xIxPyktmGsjNvsxWew5r6B1Uma12ziRkttrzjLOatto5M5Xb&#10;as9zrihb7ZzlpKTxRgu5yLXumTW5rfaEM+a0ylllMfY8t/XOLjC5o/iCscW5rXh20csdzZfMLKRT&#10;rab2FUaN1/TRATojBU35BwTddGGkKm4RLVzdM22kNCFtWRkzE8mTbqRwcQdTL1v3Vc610dU910Zb&#10;98gByOjL0T03VClKYGpfVam/rNLRPTeDSkf33BQqHd1zExuHda16wSh5x0Tp6J6zN6Wt+3rElWXr&#10;njWDpa17HGBg6mXrnrXOhD6N7uuMWV0pe4+RYheNytZ9nTGQprJ1z65lla17QCx/G8lTb+rFrrCU&#10;ZtJI8fWydZ9w637l6J7Vl617Fo2Qh6CtF9ePlDDSSCFDkn9u147uufFV27rnoFttq77ihj2d8zfV&#10;KpgFu7Y1X3GzsbY1z4Hc2lY8ayQo6bypVcqs/XSmxwixtqtx9M6YZ7rxqC2KM6mNrfaEsaiNo3bO&#10;0hPlwryQsfONo3Vu/WlsrTMgonGUzq2KlNTB1IlpHW1tWyF2sRY3f/jKwp74B7tthc3BA53DW3Ar&#10;HJZodvc9LrQfJWmZsDYsjvEqxPtdKUM7SyGu6TuBymDgCXHhZQpXRrVUHlYNiquTerfY6pFDJqQZ&#10;lfPqFvu5XuKqqeaQX3dTaddGTU37NTVVTZVu6GDdaftFpWOH1afuFDUX4v2aStsoId6vV1UK51vs&#10;hnpVRjUVO54+4nR9C1UGu5pe4qqp2Ln0EldNlST3oN5pdyIq06+ptAER4v2aqjLn3GIX0afutI2g&#10;0rFR6CWumiqv7Qs2tVBNLfo1tVBNLfo1VRF/bgHa+9SdUDs1Fbi8l7hqKqB3L3HV1LJfUwlei8r0&#10;a6pKi3kLjNynMgSSqXTA4F7iqqlAur3EVVOrfk0lNCsq06+pKqR1C0japzKESal0oM5e4qqpQJa9&#10;xFVTgR57iaumAiH2EVfpDG6BAnuJq6YC6fUSV001tNjuxYYAHSkSkK1X6aqpJhNCd+kCmlHxbfpV&#10;8QNpQt5wHRx5xukiEHIp0fnv9ro3eX8bUKBolwhC4G3tc31Lm5Ij5y4qKOIZkNNP9aeSGgGGQkqP&#10;Hv1Uf0oppUrAJqlJ/VR/SinaJ6EomYeJfaNOiKt7RZehP2VZsJhUFta5rjeqtcHYel2G/pRlqcXS&#10;GDL9VH9KKUoIQrU3adT0Y/0pxShKQWJm5dWP9acU06oQtFpWF3IVxxa8s5WyLGz6O6VUxeBn6BRT&#10;zYRro1NM6QzelE4x1QFwGHeLqd40IFQrS39KpamhAUdvZ2lqnMGJ2ymmBi0ctJ1icM3KoWYggK6U&#10;/lQdr+ZTjkW9a0zq+alcwmzfw10q3yvDibxcz/dWCqCqG4j58shNTFMroBdxRQnJBdQMr4IsL9Br&#10;cGRIudAgoH0/vTcwpuAOFHKhIapzlYRGPNx4srzABIIrTMiF5qOw42hHaHbr8uA86xxXun4hy6Pb&#10;GzJkWn8BswhXlmhuwMaa3u2ebHqwmA2gnmP6UxkChYRDS4kayoF1Sc+M7jUOIQfZr529oGdtdzO1&#10;DdiWOsz9qUc9uU4po67H65m8EFscnyeFjC/CqclENp6Yu2k9Xzz4b1An5LZ9/kw6KxyezPHOnxVJ&#10;Umvg6ifq4yl8pZGFG1m4p2bhGjb6++bYAZxtc+wEzPVbCAKizpPeHLsMR3bEeuch2JW4tsRQbQ9H&#10;sBMx6gRFywXl9Qw7hOrp1vndggBVTBiECc5gl2dEkoyi+b6CesSLYMvbgkS4yFeQHS7iYlhwPLQl&#10;jbi2AXW2UkxgzeHZ1RRK9tVpf6JdxVVqf6ZdSUFpb60cnTOh0cTWekFxd29Rtta5gC3dB2QUmtZc&#10;UY7auTgyTRZTVkI0BV+1CGC2Ur3Ydly1XLpdyYS3aa9vXsjWytY7G8F3+Hac3oHq2/eloz6EO6Jh&#10;eHVl653lKDiEO65WDuEuLRhqIkWDgrpyCHcsC8Mh3HE96BDu0oaZ0A7hjh1YDuOOJZo4jDt2wDuU&#10;O5YAQ+4hoy12HjqcO5aYQ/5OUxZrHlzSHUcYckh3rNVySXcckckh3bHG1CXdcQQrl3TH2niXdccx&#10;v8jpZhQm2YC+KeTS7jiaokO761gQ7aWV58rZBgfpH5nJvUW8Y8Y+xdraZrLgAaG4VoxnF9rWvhY3&#10;p3t1ZpsdtjDyTpia4ewz00yXe8fxMR3uHe4N5grr1QEO+a4RZF9fM132HTc0HPYdklVzNXM6gBu0&#10;Dv2uqTkUUDodwE0nh3/XNFwHOAQ8lolM/kvTm9j/crDJoeCxFGmHgpeMUq6hDgmPtY0OCS9Bgimm&#10;DxC5bNvAWm2HhpfgkA1Xmt0J7HriEPGQE48buQ4Vj13pHCoeSuPWTfIim95il2CHjYcZwMEMh4/H&#10;YgOHkEfzidGbQ8ljQYvDyeuqm90LLJpyaHkdetsi5jEoyGHmdfQpOYVNLyQc/nTIeR3jzaHnwb/t&#10;J2s6BL2OueBQ9OAFZ0qzF4SOeerQ9Ni9hMvT420IOeVbxXEEUFTHkuLtW0IhENMNHAcUqrKkeNOL&#10;DrLkUoYGikFhSfGrAga2JccfDLO7gV+wRJDOtJTbSCfO/pdfSxNnB8zwQXHa2GoAv8onzh6Y8Tok&#10;zmkzHn8klDzbtJNjhTq74IQ1R0lid4FVGGKDkRaKuzwuh5Ji8bxcD5CdHFQO4RGLtNAdzURaKHf3&#10;Z6SFcpqJtFBOM5EWymkm0kI5zURaKKcZ2mWAZ3P7TdNC2XMrAutT9QnMS15ZiHiq2kt4vd8PgNjl&#10;GzRLL/QGgHL5A00SDPygBU79iL8CW4s3ADz3aoM5UwOA3O8HutEAwdYPAH3RljfQc2n7383Ppedo&#10;m+b+sPxc8oJCrpvECI+skNKt1jwp/elyE9EPsq36sf5UYrTDwysDtCo6DkgV04rThehPxdGSZQUY&#10;uuqMQoA9pq5YDVDR1HGgELGN9mPUyABDV45x+C46VabKCnDzFHMMW+Mu9cvdRYgPqMrCEfausmS9&#10;ghxE2ZE4kNhVllJYkDksNRbiUaq+DNEy1cAIsTwVSQHO284mqCEbYg4LFwfGRojTiqCK0FyII6tn&#10;Z4hzi1CIKi/QE8p2hLjDcCDI8gLcYXgter0XrhIl121n4KBRct2GBm4hKRfgDsMZJeUC3GG4wKRc&#10;YBiQ914KBsjD5PATgqFhSn5GKRggzJN7UwoG+MPkVRWCcIV3jmly5krBEPMf/m0pGDAacu0i0x44&#10;cUBeaVliwKSZOobYy6bVIYNr9Biy36ZnguuB7uvA8mIGT2CxMoMxMAfU2A4so3qqBNZkPfMCK7ye&#10;yIFprMxCN/TQRqa7mXA/ipGyLRWpztPV5nI4W67+NRy8rMbPl8P1Pz6PV9Ph4PHPC1wN+4OnJIfp&#10;2qE6C6zv0BWPR3VGwCxT4MHHdE6rrKTgX2Q6R6bzqZnOYlNN0+B9M50Bl3YshLmFZPK/X459aUGK&#10;qzRqBWh9JiIrEwpMx3zD0UKc2kJIlPfuTQSxTLcPQwhk68cQ5ONwntA/eiUczppRU9Jkp71Rnsjd&#10;UXspbZNmDaUlJVOQA1UYH+SbEg5XoFiA/Kx8BxSSV429tTkiFLYvZfoFWwSg26IJ+IvBxtXIZDnR&#10;HDwFYS9qhPgaofFGCoX4i7KJIdQspnU2KYGtFuCjeSFfLSwhRspS1DvnN7zdx01jknJQ0Hjx5aBA&#10;jzibPs7HLZ0I6OROR4cuTY1OVF97mvWncl+LamEO9i0w7kn3RJg/9p6UjiPsIE5z+ccJEGee1EVD&#10;Z4Uwhr2IM8MNGHgcN6URcp4ccooAS4ScAFY7NkIEQh1keTy/VV6ko4LOZ3A2Iu5Kl4/zuxs1P9ar&#10;h09XjyuZrSJepXfUq/RAiMYW69s2EQ8XLw/Pg69Pj4v1xcszeKyzzeb54vx8PZlNn8brn57mk9Vy&#10;vbzf/DRZPp0v7+/nk+n5y3J1d56OkpH49rxaTqZryuLxETlPngGAUdAF4MGvK3lTLvZV0kSI5wOc&#10;qxRqETIfV8/ab/VAX39ZTv6+lhtT9zmVKSRQ6qeX/1neTS+H48+bpcDbel+J+hExOc9yZKeRuKFA&#10;gExyLtr9KS6VpgMIwlOFELjkBYHoMvuL/H2Ni+mlQclHMk8gPfzwdTOYoHTEvRTkwNkaqqq+SAeb&#10;aVNH2e8v61a3CGG8Rbf+DCl0flPq9pf5YjqQ2VCV5b1a/LpS46/Xpr7O6RQQmdG21foKISBBoS2T&#10;BlFrnNLffJwunwb05XL4iFqIHtHXCEE5WoQ2RuZCbdqzDF6wY0JXiB+IzDleKyXmqN6aOGI9U+yI&#10;jlcUJmrQ59X8cvhvuDA+1B/q/CxPyw9n+ej6+uznm6v8rLxBpofr7Prq6jr5D1XN3KVJtVNTBX/s&#10;1513q/ELZoacLU/j+UI01qjh3C1dDCZUUX+KSnszBMkpgjm7fj7VUMOUkEPtZjWd3i9XTwM5r/wL&#10;va6g2SaQWM9xaGZfhuONKKiduWbumayTeiBOPsuBSNJ68FnHNlpnESav5QOh0/RibNnOom1/knyZ&#10;LWG7k3J5LHCnFNudhAO0s8FuMbYzCfUgB9BubaB3q8K+YmxHElOI7UQiz4/R3w92sOXtvhyy7nDl&#10;QEE0lFpPjfSp4CEspLZG7VPX80Ln0iFmlKyf6k9NL3RL00/1p++N+tlh6AK8aX1cUOstOyWSlTGW&#10;NEnz0Z/S5uymrKuz/CYvzppqVJ+NkuZPTTnKm/z6xrWkYrGSoOMNlpTWj6aAo5mq6iwMDsrlGxle&#10;P4ztpxprq6w/eev87d+zLrAKoN+pFg+YqO1touSb+lePg9+nnBYFLlKX880TsUjrakSOJgI5SVUW&#10;hu+llxcNYhTOWU0nGzHs9FLThXP2mEm/ISbhJ1DcJh5jmxhdzfYeEfhkxz6Y7bPBkEd0I1VNPVJZ&#10;VL32ocw0/SnaB3RDdCMd+zLlaB9s++ChR8rLWU6EH/K6KHN1M0WRVtplZPwjEjPISBRuWze044gf&#10;LocRPxwDP2y+fvoq/KvySCDNgz1NBvDuRlCr8WWlv3zSX8aLCcjYl8PNcCC/Xm3wL4h+fl7NH2Zw&#10;9iXKl/Uz3LD38432+MhaYJNEVTqhf8rDj4R7FLU6lYmA2zRR50CKtMGV7K7vCofPUs2KihgiYgjy&#10;Ls0309Xgcf50OayPYSP2NAg/Np2FmCI7e4wOeuTBfRB5XpZkFcg1CCp1Ii8Ws5zbZVGR61vQWSKI&#10;iJuM4xuIFkSYlXJPm4HhfCoQcYJYNR3GljZCxqqRk0cACDcWjUjQwWLVSVE3ucozkCYtu9nsLMqR&#10;8UyWoFoLg2XFqvMR5SAktyXOX4hOtGPVKaWrFU5Nc02X3JH8BrFqqorUrXD/IxFwi832jVXbrcbx&#10;YBRkmVG6zV60mf5uovNtIDrGqv20jh8nVo0TyWqotbFqxTpZk1dBU07WNt/EekI7hl6x6jxVx92t&#10;2WdmLuWu9M09TNDXB6sF7dAORdvBapm9Ux3wtoXseDUJUaB5pyQ7YC1yHHtk7Ii1DDXvFLMdr/aU&#10;shuw3inFDlhTjWe6xpjQMWa9BkUEBm28mVEQlDRMMWv6pL+3YWk7hKz6Afprn+twsg5IoxwCpzq+&#10;rR/rT7u4PjLtK3UJMW69wPH2GLd+rSvJjlufAg/C3jl4UJ1FPh4eTMuygitAzMPX4MGiUrl9rBWp&#10;5S5+U3jQEMoEHpRGR/nq9sWDdqt38SCWm4gH3zN3ka7GkNPY4EHs9Nrtx8HwYNHQ7SzubkzjQbDB&#10;Dg0HJcHMBnp7o0FxtcduOa/BgrulvAIK7hYSkeAAwRasCFgzV8PBp8vhJ7nhJfinaM0aCUJ7hwCC&#10;VEzEgZG/OPjyrSZlOjUONPwk6ReEL0usHsfDgVmZIzkZDCjmoQ8HplktbhwnYOPzC1YZ3YXmrkQt&#10;Dszoohyfb+K38AsabofEgXbWq31xoN3qbRyY0sU6EQe+axxoOAItDjSBj0P6BatSZ9VtvfIRB14O&#10;f3c+oNMnyi9kA1fYI+uUy4vnsEzEgREHMgeZBXdCOyQdIns8xyJiYO/iHMsJ/IHEELf9gcj7c2Qc&#10;mNcVbhfv8AcWdUXMFg4HNind6sjhwFT/tPXU/2bxYbr+04oPw2fTOmj2xYF2q7dxYBLjw9PF+z7L&#10;TMn0t/2BNh3hYP5AuAOjP7A9ex39gYjO4j4VMKofyKUngrjqMj25W7/Vl4iIG2QQq33b7SvRH6jy&#10;3kQcGHHgAXPalIZgpPyBR89pU41wBKkLBjbmgKLPHZiWyqfPhIW1a0yyggxp7jdwBwKuOTDQZP+G&#10;f2ZfGGi3ehcGYjWK7sD37A6ktHFbMFBeEOQ/MUQW1HnSmyaY1uqWJ2v2RXdgdAdGGEh7fKw2kR4o&#10;0umJBGGRHvj6k6Z2WFgcPjWpDY+Sfo+ubZMLyF+REAaz+XE6kBckOuvE8dJWZA3uw1JHymqcE9k+&#10;l15VDdyHEudkeVK+Na+N41vfSgJxdQWIKaezI3aARH97npMUuarEUk0kfnkAeM9jTT/2UUjc7LY7&#10;bk+abiXJq5oSLsExXWdFKWFXe4YHTysa1oTPMyRuwrlpObJiPoWYT+E4Z6Xbo5DmTPCeNgPj9VRH&#10;IU+xthlajrW22dycLSf54Y9LJ1mW4uoYshFNhStht/IpFKOywnoWbURM7a3zBu+JE/aOirc2wgQn&#10;37eNMHwqy0Z0EKoObiPSOm9SxZKEMZAwoYURVQXHizYRODOMK6veBCMcXBvh7zAvKgJx31uqIKJT&#10;7GzbzKq/ywM8wrDFQRF16B83PY/khU/WuKWFT7mnI/yNqYLoTO+RUwW1S5shQrzrpY1YUzs2wqz6&#10;J7AR2Qi3UJARAPxFRtJGZ/7QcYOiyJNKZbqINiLaiJPaCJNM433bCMMCsOCvUc0JbERdl7lKWuxB&#10;v2WNdEEaRUT0u/r2s/JT1AAZM48btKBFY2dls1kWx3bsNLhgp5ILm+9WR1AmG7Npi77fmAbvlODX&#10;zIP3vbBhdm6bCGya4Ts5UVwTrt+qUX4dn41I0rqh/XOMD8WbX5X7+2QbZHi81ER43zbCw33ApvmE&#10;NiLH7c8qJb/PRlRJQs5JMhFIpvtm36+5C4vYSkTcN38Q/CX6C7bm39Q1g13uakrKr5zhlhh7H6H0&#10;TaqbE7/X+75OZyLMPHjfJsLQTMxx+6qDZUKhGQdf0D+IwRO88LUYIa+2ggsiVEwju3WnF1mOpGrK&#10;FDS4GVYfFdZsklfl4wSXF3k0ayR8Ei9rTznBc2gdZZ8NaIu+JYJDYUYkSSkfp6ccOwdTilPznnKw&#10;lWvLGdFFlJ5ygJOMUOEvxz593zDNcs/f+8sBZ8C8qs781UHM0Mgktb8c2v8ZoYoSjXraldiKTium&#10;JFvVBaMhStZgXpdThgKPrpFduRVCflR/nRxlZ0xJtrrxOn9Jtr5LrnW2wtOcKcnRuMil6mkerZVG&#10;BwkzJFNb5UlOaVl9Rdk6Z0ZBaqs8qXOmJFvnjKLoTg1T8TRjei+1dc7VyVY5rutg6mTrnFWUrfMs&#10;oetfPYoi+kpbdab7MlvnGYawvyhb59yYymylZw0zPDNb6dxAp4sKTNXzETM+KQeRkeJmX2arPYc1&#10;9DfQVjtnEnABdvs+XO3tL4rugTS14swUrqdshfKcK8pWO2c5KUe0eV8uUit7BgPd5W2kEs6Y0ypn&#10;pPKCsefIW99KsQsMUrC3UnnB2OLcVjy76NGVt229SmYW0gk2I1Vh1HhNHx2WMVLQlL8XKZ+8kcJ9&#10;70xZru6ZNlJKgLasjJmJ5Ew3UqzuKdmkkapyro2u7rk22rpHvi+mjY7uuaFKgYK2XlXqL4uyMBgp&#10;dgbRAXojVXFTiE5JGil2YtOBPyNVwSh5xwSd1TJSrL0hQr6RqkdcWbbuWTNY2roHWZmpl6171joT&#10;+mzrlTFjlWLORopdNAChW6k6YyBNZeueXcsoFmDeCIjlbyM5640Uu8JSSjkjxdfL1j277leO7ll9&#10;2bpn0Qi5CNp6cf1IyeGMFLKh+G1O7eieG1+1rXsOutW26tlhT5eOmmoVzIJd25pnZ2Nta54DubWt&#10;+IozEpRi2tQqZdZ+4u8bIdZ2NY7eGfNMV5y0RXEmtbHVnjAWtXHUzll6EAXbFzJrbONonVt/Glvr&#10;DIhoHKVzqyId4DZKYFpHW9tWiF2sKdtPK2aVBVfWD3a5AptvAzqHZ/BWH1kS+TZYYdqPkjS2nOSl&#10;EHLkYWByeSQYr0Jc8OXD4hiTQlzTUwOVwcAT4k6uEL4yqqVJv6bSPpBKx1avT1NVfptb7Od6iaum&#10;mgM93U2lXZuoTL+mpqqpab+m0vaLSscOq0/dM9Wr2EX1EldNlcSt4CBQ6VpvsRvqVbpqKnY8fcRp&#10;y0NNxa6ml7hqqrxjN1h32rqI0vsNYNqdCPF+TaUNiBDv11SVJeNWZngP1p22EVQ67gzqoxnaKQjx&#10;fk2lzYAQ79fUQjW16NdUxf25lWdOg00l1E6VAS7v01QC5kK8X1MJewvxfk0leC3E+zWVEDSJyxBT&#10;sKkEkoV4v6YSDhbi/ZpKUFeI92sqoVkh3q+pKqZ1C0jap5sIk1LpQJ29xFVTgSx7iaumAj32EldN&#10;BULsI66OLt8CBfYSV00F0uslrppqjn10LzYE6EiRgGy9SldNNaeeu0sX0IyKb1Mtih/Ioazihisc&#10;Ix88imz/vXP+k2eckv6TS4kwSXu7k7rVSa0sOujRPtdZF5QcOXdRQRHPQK30U/2ppEaAoZDSo0c/&#10;1Z9SSqkSsElqUj/Vn1KK9kkoKhGUSfaNauanuld0GfpTlgWLSWVhnet6o1objK3XZehPWZZaLHFK&#10;uqusVI6utjt1IfpTFkZRCmqkWXn1Y/0pxbQqxOkpVhfSCGIL3lkzWRY2/Z1SqmLwM3SKqWbCtdEp&#10;pnQGb0qnmOoAOHC6xVRvGhCqlaU/pdLU0ICbqrM0Nc7gxO0UU4MWDtpOMbhm5VCDO7BrfMDtquS6&#10;xzd2aVJOhgnZvoe7tJ9cz/dW5OenKRNoB1yYSq5bL+I6AiovoGZ4FWR5gV6DI0PKhQYB7fvF1O8e&#10;U3AHCrnQENV5CUIjvqbADN4bmkBwhQm50HwUdhzlhWa3Lg/Os87xp+sXsjy6vSFDpvUXMItwZYnm&#10;Bmys6d3AoFKDJWD99dgLLSVqKAfWJT0zuuc3Qg6yXzt7Qc/a7mZqG7AtdZjrEm9ujpib5Xm13lyP&#10;17PBlzGAi+ASkULGF6vl58Wd+Dabju8+qO+b8fxRfheGTlE+Yp6W2fh5Cvim+C/gvMzvLoe0cdjh&#10;4YoF1uHJHC+/UJEktQauPo4dgjqUcyjycGMOhpPnYIDnEdaFJsL7JtkBXUgb0ZLsOlIwEGJ1jAf9&#10;oxfJLsOxHbHgeRh2Je4oMGTbwzHsRPwpQdFyRXk9xQ48CbryercgYBUTU2GiM0DJRiTJKJzvK6hH&#10;wAgwvy1IxIt8BdnxIi6IhWWhLWnEtQ0Do5ViImsO0a6mWLKvTvsz7SquUvtT7UqKSntr5eiciY0m&#10;ttYLCrx7i7K1zkVsAS5bhaY1V5Sjdi6Q7LLtiKfgqxYhzLYLe9HtuGq5fLuSiW/TZt+8kK2VrXc2&#10;hO8Q7ji9A9a370tHfRh3xMPw6srWO0tScBh3XK0cxl1aMNxECgcFdeUw7lgahsO443rQYdylDTOh&#10;HcZdwnWhQ7ljmSZZrwHvcO5YBgz5h4y22HnokO5YZg45PE1ZrHlwWXccQ9Fh3bFWy2XdcRRFh3XH&#10;GlOXdcdyFG3dJ6yNd2l3HPWLvG5GYZIO6JtCLu+O4yk6vLuOBdFeWnmynG1wkPOGmdxbzDtm7DvM&#10;u4QFD4VtdHh6od0Btbgm2asz2+ywhTncO5x/Zprpku84QqZDvsMloVxhvTrAYd81gu3ra6ZLv+OG&#10;hkO/Q2ZarmZOB3CD1uHfNTWHAkqnA7jp5BDwmobrAIeBxzIWySfVTqeRoOr6lOZw8FjOosPBS0Yp&#10;11CHhcfaRoeFlyCHDNMHld0HrNV2eHiwQhxArOxOYNcTh4mHvFfcyHW4eOxK53DxUBq3bpIb2fQW&#10;uwQ7dDx0JgczHEIeiw0cRh4NDaYXHE4eC1ocUl5X3exeYNGUw8vr0NsWM49BQQ41r6NPyStseiHh&#10;8KfDzusYbw4/Dw5uP1vTYeh1zAWHowc3OFOavSB0zFOHp8fuJVyiHm9DyCvfKo5jgKI6lhRv3xKK&#10;gZhu4EigUJUlxZtedJAllzI8UAwKS4pfFTCwLTn+ZJjdDfyCJaJ0pqXcRjpx9r/8Wpo4O2CGEIrz&#10;xlYD+FU+cfbAjNchcY6b8fgjoQy5pp0WldO+XDdxdsE8MkoSuwuswuCrj7xQz20dNHwQsou80J3r&#10;7CIvlCMHq7D7beSFbl+BGHmh3JiJvFBOM5EXymkm8kI5zdAug1btb5oXyp/nIKwvQAfAPIXzgqdR&#10;CM7LH2hGS4iqKhlpoKpqSlXoBwDl8g2aJRj4QQuc+jF/BbYWbwB47tVows/yBz0bTRhZ/sBptFTv&#10;G/i5tP3vJujSc7xZk39Ygi55QSHXzWKER1ZI6VZrxqT+VKxURV5CP0ht6sf6U4npJOXdFEY6D0gV&#10;04rThehPxdaU1Q9QdNUhhQB9TN2nGOCiqfNAIWYb7cdQ/SBRTkqZwxa6dfpTtlKVFSDnKeoYtsZd&#10;6u9H91Vl4WRKV1myXkESouxInEjsKkspLMR8VOoPESlVX4Z4mWpghKjDiqQA521nE9SQDVGHhYsD&#10;YyNEam3JvoEJpWZniHQr0v/Te4H8OntC2Q4i/3fJwYEgejYkB6+FlAu8F64SJddtZ+CgUXLd9YNb&#10;SMoFyMNwRkm5AHkYLjApFxgGoK8pxZilTk9n/aktodrRhoYp+RnFq0PDntybUjDAwCevqhCEK7yz&#10;k8mZKwVD1H/4t6VgwGjItYtMe+DIAQRViQGTZuoYoi+bVsNZHGi10mPIfpueCa4HCMII9QSWFzN4&#10;AouVGYyBOaDGdmAZ1VMlwHXWMy+wwuuJHJjGyix0Qw9tZLqbCfejUO62VOQ6T1c49DVbrv41HLys&#10;xs9gU//j83g1HQ4e/7zA/aU/9p2UFBzc4TqLUenQFY/HdUbALFPgwUd1TquspOBfTDkcUw6fPOWw&#10;4fy/a6oz8QJ2TMQp7+RJcZ9GrRCtz0ZkZUKR6ZhyOJqIk5sIw/l/3yYC2HL7NITwSvlBBG2ZnSf9&#10;T0M0o6akyU6bozyR26M25XCTZg0lJiVTkANWIEovt+dvSjlcgWMB9rNyHjgR/i0SQCkTMNgi0IzF&#10;E/AXg52rkcly4jl4CsJm1AjxNULjjRQK8RdlM0OoWUzrbFYCWy2bF8JXC1tuUy0iOKj2vXOCw9ud&#10;3DQmKQsF6dOXhQI94uz6OCe39CKgkzv3/Lq0tve0t0Z/Kq+NqBbmYN8C46Z0z+XjB9+UwiDuIE7h&#10;hHNWjeNtSvOkLhqVks2HOHFANyXXadyVRsh5cshpvDN72gzY+I3waOHLSn/5pL98b7dJE3N8x0aI&#10;MPipbESRjgo6oIF1zmcj4q7UuuEmXhRLKcJOdZk0DoFi20Pz4Ns1EQ8XLw/tlZsgss42m+eL8/P1&#10;ZDZ9Gq9/eppPVsv18n7z02T5dL68v59Ppucvy9XdeTpKRuLb82o5ma7X88XDR2Q9eRZ5PB4ucAGs&#10;yuNBfmNpIsTzAXzdQi1C5uPq+W+45IZA8wN9/WU5+ftabkzd5y/PD1Kix404eZYjP40E0wUijZJ0&#10;0e5Py6ygEwjCU4UYOGgeeCOIRLO/3N8Pvl4Oa1w+LQ1KPpKZAunhh6+bwQRPRUoQATlwuIaqOr6Q&#10;+1pspk0dZb8f/TpTOmojdfvLfDEdyKSJyvJeLX5dCUX3THFQ52TMyYy2rdb3bcP3KLRlEiHqnTwl&#10;wPk4XT4N6Mvl8BG1EDug8ReQhqRytAip2FwbRhn2Bi/YMaErxA94KzUS/ylNO2I9k+yIjv+m7iYz&#10;amCvHMOg0heqCR/Ndo4gUi31M0bYqYYatrByqJlUGwjZqgG2e92zrqB5QrXtlWrDmn0ZzjeioHbm&#10;mrln8k7qgTj5LAciSevBZ53baLNnYOJbPhA6Ti/ske0swmi3RGYD+TJbwnYn5fJc4E4ptjsJJ2h9&#10;xdjOJNSDHEC7tYEpCtTGdiQxhdhOJPL8GP39YCdb3u7LoZUBrhwoiIZS66mRPhW5qGhHSfvU9bzQ&#10;wXQYUqNk/VR/alaNW5p+qj99b9TPDsMX4E3rXrc8fq9XIobXjyS/mM3v7qYLWl7FUg+rrD/FkuK1&#10;zt/+ZesCqwD6nWrxgH96e5so0ZMCKxoEriUCHCyWVzMcOZv+vFotXyiFHiggkgnl/KD3opIWBW5T&#10;l/PNE7FI62qkUzglVVkYwpdeXjSIUTiHUhX3xjkO8IGBknNLL+9ycVOXi46aD/WHOj/L0/LDWT66&#10;vj77+eYqPytvkH7qOru+urpO/kPvNeOSEo8Nvj49LtYX+GM/+H63Gr8ArUsE/zSeLwIAjG5Ljfel&#10;qvWdS+doeuRHsxQ0xY6/j8GCuWMfTFDXYMgjupqrph5RohIs2177UGaa/xTtQ3QjETI8shtpT5/R&#10;jx2KorQdO/bBeOBPYR/qoszV3RRFWmmXkfGPSMwgI1G4cN3wjiN+uBxG/GA8WOOLg+GHzddPX0We&#10;ZMmYp2V6T5OBOfUDRaIoY8+OiTAe+FOYCLhNE3UQpEgbXMru+q5w+izVrKiIISKGiBhCbS1O5IOg&#10;ZF07BqKDHnlwH0SelyVZBdpjgEqdIGrtOrfLoqLAk4gtRRBxsV49fLp6XMm7FSKIOC6IMLyu9w0i&#10;PJQ3JCBko1wHtxE4QpGT91H4IYo6l1TQNgBWjMqKHgsbAY+muUo0bjTiRmNYH9dGGF7X+7YRHsqb&#10;PHBAeOYEG42kwTEsRW9JsKWQV5i1NiKv6opgRrQRkRZ7alqsDJxFZ4ThvP0VkUIEMh+nA+kPOJWN&#10;qBMsBpLFVjeFTLfYmoiqairyZgoTkSflW+OdDi1rC7cf8fq1PX3wIvL6nQbs1V5ZxXrxr36xXo6q&#10;+TfvlWuUM3p7iyxvJz7VsLWXtnyUbY9brHslHUEW47asM8mWMgzM8UWM09NmBQqxZiRLMnSoB98r&#10;iWdPG7B3nN742XExjtoHvm/4a3ig1tLWQQQ97hZZ+tQdN1qRp2mEv/M7fSfh1nIcuTzYJEvH6+Fj&#10;cTIxGy2W36qNAPyZXOB/YpF4QKKl2XxyPd6M7X/j+8vzxTRdzpaPd9PVH/5fAAAAAP//AwBQSwME&#10;FAAGAAgAAAAhAOZVGvTiAAAACQEAAA8AAABkcnMvZG93bnJldi54bWxMj81OwzAQhO9IvIO1SFxQ&#10;6xD6R4hTARIgRfTQwIHe3HibRInXUey24e1ZTnAarWY08226Hm0nTjj4xpGC22kEAql0pqFKwefH&#10;y2QFwgdNRneOUME3elhnlxepTow70xZPRagEl5BPtII6hD6R0pc1Wu2nrkdi7+AGqwOfQyXNoM9c&#10;bjsZR9FCWt0QL9S6x+cay7Y4WgVvwX09HYpd9b67obxu23y2ec2Vur4aHx9ABBzDXxh+8RkdMmba&#10;uyMZLzoFk/mck6yzexDsr5bLGMReQRzdLUBmqfz/QfYDAAD//wMAUEsBAi0AFAAGAAgAAAAhALaD&#10;OJL+AAAA4QEAABMAAAAAAAAAAAAAAAAAAAAAAFtDb250ZW50X1R5cGVzXS54bWxQSwECLQAUAAYA&#10;CAAAACEAOP0h/9YAAACUAQAACwAAAAAAAAAAAAAAAAAvAQAAX3JlbHMvLnJlbHNQSwECLQAUAAYA&#10;CAAAACEA9ou1UoMxAACW0wEADgAAAAAAAAAAAAAAAAAuAgAAZHJzL2Uyb0RvYy54bWxQSwECLQAU&#10;AAYACAAAACEA5lUa9OIAAAAJAQAADwAAAAAAAAAAAAAAAADdMwAAZHJzL2Rvd25yZXYueG1sUEsF&#10;BgAAAAAEAAQA8wAAAOw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51;height:13239;visibility:visible;mso-wrap-style:square">
                  <v:fill o:detectmouseclick="t"/>
                  <v:path o:connecttype="none"/>
                </v:shape>
                <v:group id="Group 4" o:spid="_x0000_s1028" style="position:absolute;left:15894;top:2114;width:1600;height:641" coordorigin="4092,13614" coordsize="252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5" o:spid="_x0000_s1029" style="position:absolute;visibility:visible;mso-wrap-style:square" from="4092,13664" to="4246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        <v:shape id="Freeform 6" o:spid="_x0000_s1030" style="position:absolute;left:4243;top:1361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c8rwA&#10;AADbAAAADwAAAGRycy9kb3ducmV2LnhtbERPzQrCMAy+C75DieBNO0VEp1VEEMSbOobHsMZtuKZj&#10;rW6+vRUEb/n4frPedqYSL2pcaVnBZByBIM6sLjlXkFwPowUI55E1VpZJwZscbDf93hpjbVs+0+vi&#10;cxFC2MWooPC+jqV0WUEG3djWxIG728agD7DJpW6wDeGmktMomkuDJYeGAmvaF5Q9Lk+jgBendLk8&#10;sL3NWF/b9JbczTFRajjodisQnjr/F//cRx3mT+D7Sz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2uhzyvAAAANsAAAAPAAAAAAAAAAAAAAAAAJgCAABkcnMvZG93bnJldi54&#10;bWxQSwUGAAAAAAQABAD1AAAAgQMAAAAA&#10;" path="m,101l101,50,,,,101xe" fillcolor="black" stroked="f">
                    <v:path arrowok="t" o:connecttype="custom" o:connectlocs="0,101;101,50;0,0;0,101" o:connectangles="0,0,0,0"/>
                  </v:shape>
                </v:group>
                <v:group id="Group 7" o:spid="_x0000_s1031" style="position:absolute;left:26670;top:2114;width:1600;height:641" coordorigin="5789,13614" coordsize="252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8" o:spid="_x0000_s1032" style="position:absolute;visibility:visible;mso-wrap-style:square" from="5789,13664" to="5945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  <v:shape id="Freeform 9" o:spid="_x0000_s1033" style="position:absolute;left:5942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UC8YA&#10;AADbAAAADwAAAGRycy9kb3ducmV2LnhtbESPT2vCQBDF70K/wzIFb7qpipbUVWKp0IPgn5ZKb9Ps&#10;NBuanQ3ZrYnf3hUEbzO8937zZr7sbCVO1PjSsYKnYQKCOHe65ELB58d68AzCB2SNlWNScCYPy8VD&#10;b46pdi3v6XQIhYgQ9ikqMCHUqZQ+N2TRD11NHLVf11gMcW0KqRtsI9xWcpQkU2mx5HjBYE2vhvK/&#10;w7+NlGw9++rOG7P91u3uuHo7+uxnrFT/scteQATqwt18S7/rWH8C11/iAH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/UC8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10" o:spid="_x0000_s1034" style="position:absolute;left:36493;top:2114;width:2388;height:641" coordorigin="7336,13614" coordsize="376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Line 11" o:spid="_x0000_s1035" style="position:absolute;visibility:visible;mso-wrap-style:square" from="7336,13664" to="7617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  <v:shape id="Freeform 12" o:spid="_x0000_s1036" style="position:absolute;left:7613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KfMYA&#10;AADbAAAADwAAAGRycy9kb3ducmV2LnhtbESPQWvCQBCF70L/wzIFb2ZThVpSV4mi4EFotaXS2zQ7&#10;zQazsyG7mvjvXaHQ2wzvvW/ezBa9rcWFWl85VvCUpCCIC6crLhV8fmxGLyB8QNZYOyYFV/KwmD8M&#10;Zphp1/GeLodQighhn6ECE0KTSekLQxZ94hriqP261mKIa1tK3WIX4baW4zR9lhYrjhcMNrQyVJwO&#10;Zxsp+Wb61V935u1bd+/H5fro85+JUsPHPn8FEagP/+a/9FbH+lO4/xIH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1KfM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13" o:spid="_x0000_s1037" style="position:absolute;left:48780;top:2114;width:1588;height:641" coordorigin="9271,13614" coordsize="250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Line 14" o:spid="_x0000_s1038" style="position:absolute;visibility:visible;mso-wrap-style:square" from="9271,13664" to="9425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mAhsEAAADbAAAADwAAAGRycy9kb3ducmV2LnhtbERPTYvCMBC9C/sfwgjeNFVE3K5RXEVY&#10;8CDVvextaMa22kxKErXurzeC4G0e73Nmi9bU4krOV5YVDAcJCOLc6ooLBb+HTX8KwgdkjbVlUnAn&#10;D4v5R2eGqbY3zui6D4WIIexTVFCG0KRS+rwkg35gG+LIHa0zGCJ0hdQObzHc1HKUJBNpsOLYUGJD&#10;q5Ly8/5iFEwPjV/fV38bu3On/2w7zmiM30r1uu3yC0SgNrzFL/ePjvM/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YCGwQAAANsAAAAPAAAAAAAAAAAAAAAA&#10;AKECAABkcnMvZG93bnJldi54bWxQSwUGAAAAAAQABAD5AAAAjwMAAAAA&#10;" strokeweight=".5pt"/>
                  <v:shape id="Freeform 15" o:spid="_x0000_s1039" style="position:absolute;left:9422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YtcYA&#10;AADbAAAADwAAAGRycy9kb3ducmV2LnhtbESPwWrCQBCG74W+wzIFb3VThVqiq8RSoYeC1halt2l2&#10;mg1mZ0N2a+LbO4dCj8M//zfzLVaDb9SZulgHNvAwzkARl8HWXBn4/NjcP4GKCdliE5gMXCjCanl7&#10;s8Dchp7f6bxPlRIIxxwNuJTaXOtYOvIYx6ElluwndB6TjF2lbYe9wH2jJ1n2qD3WLBcctvTsqDzt&#10;f71Qis3sMFze3PbL9rvj+uUYi++pMaO7oZiDSjSk/+W/9qs1MJHvxUU8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gYtc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16" o:spid="_x0000_s1040" style="position:absolute;left:7048;top:2114;width:1594;height:641" coordorigin="2699,13614" coordsize="251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Line 17" o:spid="_x0000_s1041" style="position:absolute;visibility:visible;mso-wrap-style:square" from="2699,13664" to="2854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HYSsUAAADbAAAADwAAAGRycy9kb3ducmV2LnhtbESPQWvCQBSE74X+h+UVvNWNIZSQukpV&#10;BMFDiXrp7ZF9TdJm34bd1ST++m6h0OMwM98wy/VoOnEj51vLChbzBARxZXXLtYLLef+cg/ABWWNn&#10;mRRM5GG9enxYYqHtwCXdTqEWEcK+QAVNCH0hpa8aMujntieO3qd1BkOUrpba4RDhppNpkrxIgy3H&#10;hQZ72jZUfZ+uRkF+7v1u2n7s7bv7upfHrKQMN0rNnsa3VxCBxvAf/msftII0hd8v8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HYSsUAAADbAAAADwAAAAAAAAAA&#10;AAAAAAChAgAAZHJzL2Rvd25yZXYueG1sUEsFBgAAAAAEAAQA+QAAAJMDAAAAAA==&#10;" strokeweight=".5pt"/>
                  <v:shape id="Freeform 18" o:spid="_x0000_s1042" style="position:absolute;left:2851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qGwsUA&#10;AADbAAAADwAAAGRycy9kb3ducmV2LnhtbESPQWvCQBSE74X+h+UVvDWbKmhJXSWKggehakult9fs&#10;azY0+zZkVxP/fVcQPA4z8w0znfe2FmdqfeVYwUuSgiAunK64VPD5sX5+BeEDssbaMSm4kIf57PFh&#10;ipl2He/pfAiliBD2GSowITSZlL4wZNEnriGO3q9rLYYo21LqFrsIt7UcpulYWqw4LhhsaGmo+Duc&#10;bKTk68lXf9ma92/d7Y6L1dHnPyOlBk99/gYiUB/u4Vt7oxUMR3D9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obCxQAAANsAAAAPAAAAAAAAAAAAAAAAAJgCAABkcnMv&#10;ZG93bnJldi54bWxQSwUGAAAAAAQABAD1AAAAigMAAAAA&#10;" path="m,101l99,50,,,,101xe" fillcolor="black" stroked="f">
                    <v:path arrowok="t" o:connecttype="custom" o:connectlocs="0,101;99,50;0,0;0,101" o:connectangles="0,0,0,0"/>
                  </v:shape>
                </v:group>
                <v:rect id="Rectangle 19" o:spid="_x0000_s1043" style="position:absolute;left:39966;top:8020;width:7798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8cAcUA&#10;AADbAAAADwAAAGRycy9kb3ducmV2LnhtbESP3WrCQBSE7wt9h+UUvKubiEpIXUUKBRFF/KG9PWRP&#10;k7TZsyG76urTu4Lg5TAz3zCTWTCNOFHnassK0n4CgriwuuZSwWH/9Z6BcB5ZY2OZFFzIwWz6+jLB&#10;XNszb+m086WIEHY5Kqi8b3MpXVGRQde3LXH0fm1n0EfZlVJ3eI5w08hBkoylwZrjQoUtfVZU/O+O&#10;RsE1+xktx2t7+S7/QhpWw81cphulem9h/gHCU/DP8KO90AoGQ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xwBxQAAANsAAAAPAAAAAAAAAAAAAAAAAJgCAABkcnMv&#10;ZG93bnJldi54bWxQSwUGAAAAAAQABAD1AAAAigMAAAAA&#10;" fillcolor="#fc9" strokeweight=".5pt"/>
                <v:rect id="Rectangle 20" o:spid="_x0000_s1044" style="position:absolute;left:41478;top:8356;width:47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Planejar</w:t>
                        </w:r>
                        <w:proofErr w:type="spellEnd"/>
                      </w:p>
                    </w:txbxContent>
                  </v:textbox>
                </v:rect>
                <v:rect id="Rectangle 21" o:spid="_x0000_s1045" style="position:absolute;left:41332;top:9715;width:506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Executar</w:t>
                        </w:r>
                        <w:proofErr w:type="spellEnd"/>
                      </w:p>
                    </w:txbxContent>
                  </v:textbox>
                </v:rect>
                <v:rect id="Rectangle 22" o:spid="_x0000_s1046" style="position:absolute;left:28492;top:730;width:778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2CdsUA&#10;AADbAAAADwAAAGRycy9kb3ducmV2LnhtbESP3WoCMRSE74W+QzgF7zS74h+rUaRQELGItrS3h81x&#10;d3VzsmyiRp++KRS8HGbmG2a+DKYWV2pdZVlB2k9AEOdWV1wo+Pp8701BOI+ssbZMCu7kYLl46cwx&#10;0/bGe7oefCEihF2GCkrvm0xKl5dk0PVtQxy9o20N+ijbQuoWbxFuajlIkrE0WHFcKLGht5Ly8+Fi&#10;FDymP6PN+MPev4tTSMN2uFvJdKdU9zWsZiA8Bf8M/7fXWsFg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YJ2xQAAANsAAAAPAAAAAAAAAAAAAAAAAJgCAABkcnMv&#10;ZG93bnJldi54bWxQSwUGAAAAAAQABAD1AAAAigMAAAAA&#10;" fillcolor="#fc9" strokeweight=".5pt"/>
                <v:rect id="Rectangle 23" o:spid="_x0000_s1047" style="position:absolute;left:29902;top:1060;width:498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Envolver</w:t>
                        </w:r>
                        <w:proofErr w:type="spellEnd"/>
                      </w:p>
                    </w:txbxContent>
                  </v:textbox>
                </v:rect>
                <v:rect id="Rectangle 24" o:spid="_x0000_s1048" style="position:absolute;left:30435;top:2419;width:32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comit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49" style="position:absolute;left:33635;top:2419;width:680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proofErr w:type="gram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ê</w:t>
                        </w:r>
                        <w:proofErr w:type="gramEnd"/>
                      </w:p>
                    </w:txbxContent>
                  </v:textbox>
                </v:rect>
                <v:rect id="Rectangle 26" o:spid="_x0000_s1050" style="position:absolute;left:8864;top:730;width:6814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pRMQA&#10;AADbAAAADwAAAGRycy9kb3ducmV2LnhtbESPQWsCMRSE74L/ITyhN82utSJbo4hQKKJIbdHrY/O6&#10;u7p5WTZRo7/eCIUeh5n5hpnOg6nFhVpXWVaQDhIQxLnVFRcKfr4/+hMQziNrrC2Tghs5mM+6nSlm&#10;2l75iy47X4gIYZehgtL7JpPS5SUZdAPbEEfv17YGfZRtIXWL1wg3tRwmyVgarDgulNjQsqT8tDsb&#10;BffJ4W013tjbvjiGNKxH24VMt0q99MLiHYSn4P/Df+1PreA1hee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xKUTEAAAA2wAAAA8AAAAAAAAAAAAAAAAAmAIAAGRycy9k&#10;b3ducmV2LnhtbFBLBQYAAAAABAAEAPUAAACJAwAAAAA=&#10;" fillcolor="#fc9" strokeweight=".5pt"/>
                <v:rect id="Rectangle 27" o:spid="_x0000_s1051" style="position:absolute;left:9175;top:1739;width:422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Solicita</w:t>
                        </w:r>
                        <w:proofErr w:type="spellEnd"/>
                      </w:p>
                    </w:txbxContent>
                  </v:textbox>
                </v:rect>
                <v:rect id="Rectangle 28" o:spid="_x0000_s1052" style="position:absolute;left:13379;top:1739;width:128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çã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" o:spid="_x0000_s1053" style="position:absolute;left:14655;top:1739;width:71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roofErr w:type="gram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shape id="Freeform 30" o:spid="_x0000_s1054" style="position:absolute;left:50590;top:971;width:5347;height:2921;visibility:visible;mso-wrap-style:square;v-text-anchor:top" coordsize="842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DPsQA&#10;AADbAAAADwAAAGRycy9kb3ducmV2LnhtbESPQWvCQBSE74L/YXmCF6mbVhpKdBWRVuyxpi14e2af&#10;2ZDs25BdTfrvuwWhx2FmvmFWm8E24kadrxwreJwnIIgLpysuFXzmbw8vIHxA1tg4JgU/5GGzHo9W&#10;mGnX8wfdjqEUEcI+QwUmhDaT0heGLPq5a4mjd3GdxRBlV0rdYR/htpFPSZJKixXHBYMt7QwV9fFq&#10;FRzq9LQfvk2tw1dP6Tl/16+zVqnpZNguQQQawn/43j5oBYtn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TAz7EAAAA2wAAAA8AAAAAAAAAAAAAAAAAmAIAAGRycy9k&#10;b3ducmV2LnhtbFBLBQYAAAAABAAEAPUAAACJAwAAAAA=&#10;" path="m136,l121,2,109,5,96,10,83,18,70,27,59,40,50,53,40,67,24,101,11,141,3,184,,230r3,46l11,319r13,40l40,393r10,14l59,421r11,11l83,442r13,8l109,455r12,3l136,460r571,l721,458r13,-3l747,450r13,-8l772,432r11,-11l793,407r10,-14l820,359r11,-40l839,276r3,-46l839,184r-8,-43l820,101,803,67,793,53,783,40,772,27,760,18,747,10,734,5,721,2,707,,136,xe" fillcolor="#fc9" strokeweight=".5pt">
                  <v:path arrowok="t" o:connecttype="custom" o:connectlocs="86360,0;76835,1270;69215,3175;60960,6350;52705,11430;44450,17145;37465,25400;31750,33655;25400,42545;15240,64135;6985,89535;1905,116840;0,146050;1905,175260;6985,202565;15240,227965;25400,249555;31750,258445;37465,267335;44450,274320;52705,280670;60960,285750;69215,288925;76835,290830;86360,292100;448945,292100;457835,290830;466090,288925;474345,285750;482600,280670;490220,274320;497205,267335;503555,258445;509905,249555;520700,227965;527685,202565;532765,175260;534670,146050;532765,116840;527685,89535;520700,64135;509905,42545;503555,33655;497205,25400;490220,17145;482600,11430;474345,6350;466090,3175;457835,1270;448945,0;86360,0" o:connectangles="0,0,0,0,0,0,0,0,0,0,0,0,0,0,0,0,0,0,0,0,0,0,0,0,0,0,0,0,0,0,0,0,0,0,0,0,0,0,0,0,0,0,0,0,0,0,0,0,0,0,0"/>
                </v:shape>
                <v:rect id="Rectangle 31" o:spid="_x0000_s1055" style="position:absolute;left:51181;top:1739;width:4210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Arquivar</w:t>
                        </w:r>
                        <w:proofErr w:type="spellEnd"/>
                      </w:p>
                    </w:txbxContent>
                  </v:textbox>
                </v:rect>
                <v:shape id="Freeform 32" o:spid="_x0000_s1056" style="position:absolute;left:31;top:971;width:6807;height:2921;visibility:visible;mso-wrap-style:square;v-text-anchor:top" coordsize="1072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WvcYA&#10;AADbAAAADwAAAGRycy9kb3ducmV2LnhtbESPQWvCQBSE70L/w/IKvemmKtWmWcW2KAVBMHqot2f2&#10;NUnNvg3ZNcZ/7xYKHoeZ+YZJ5p2pREuNKy0reB5EIIgzq0vOFex3y/4UhPPIGivLpOBKDuazh16C&#10;sbYX3lKb+lwECLsYFRTe17GULivIoBvYmjh4P7Yx6INscqkbvAS4qeQwil6kwZLDQoE1fRSUndKz&#10;UfA5dofXVTc8/qZt9m6uo3G03nwr9fTYLd5AeOr8Pfzf/tIKRh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gWvcYAAADbAAAADwAAAAAAAAAAAAAAAACYAgAAZHJz&#10;L2Rvd25yZXYueG1sUEsFBgAAAAAEAAQA9QAAAIsDAAAAAA==&#10;" path="m172,l155,2,137,5r-16,5l105,18,89,27,75,40,62,53,51,67,28,101,13,141,8,161,3,184,1,206,,230r1,24l3,276r5,22l13,319r15,40l51,393r11,14l75,421r14,11l105,442r16,8l137,455r18,3l172,460r727,l917,458r17,-3l950,450r16,-8l982,432r15,-11l1009,407r13,-14l1043,359r16,-40l1064,298r4,-22l1070,254r2,-24l1070,206r-2,-22l1064,161r-5,-20l1043,101,1022,67,1009,53,997,40,982,27,966,18,950,10,934,5,917,2,899,,172,xe" fillcolor="#fc9" strokeweight=".5pt">
                  <v:path arrowok="t" o:connecttype="custom" o:connectlocs="109220,0;98425,1270;86995,3175;76835,6350;66675,11430;56515,17145;47625,25400;39370,33655;32385,42545;17780,64135;8255,89535;5080,102235;1905,116840;635,130810;0,146050;635,161290;1905,175260;5080,189230;8255,202565;17780,227965;32385,249555;39370,258445;47625,267335;56515,274320;66675,280670;76835,285750;86995,288925;98425,290830;109220,292100;570865,292100;582295,290830;593090,288925;603250,285750;613410,280670;623570,274320;633095,267335;640715,258445;648970,249555;662305,227965;672465,202565;675640,189230;678180,175260;679450,161290;680720,146050;679450,130810;678180,116840;675640,102235;672465,89535;662305,64135;648970,42545;640715,33655;633095,25400;623570,17145;613410,11430;603250,6350;593090,3175;582295,1270;570865,0;109220,0" o:connectangles="0,0,0,0,0,0,0,0,0,0,0,0,0,0,0,0,0,0,0,0,0,0,0,0,0,0,0,0,0,0,0,0,0,0,0,0,0,0,0,0,0,0,0,0,0,0,0,0,0,0,0,0,0,0,0,0,0,0,0"/>
                </v:shape>
                <v:rect id="Rectangle 33" o:spid="_x0000_s1057" style="position:absolute;left:2063;top:1739;width:2737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Início</w:t>
                        </w:r>
                      </w:p>
                    </w:txbxContent>
                  </v:textbox>
                </v:rect>
                <v:rect id="Rectangle 34" o:spid="_x0000_s1058" style="position:absolute;left:23558;top:1739;width:36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Freeform 35" o:spid="_x0000_s1059" style="position:absolute;left:39096;top:241;width:9240;height:4375;visibility:visible;mso-wrap-style:square;v-text-anchor:top" coordsize="1455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VWMEA&#10;AADbAAAADwAAAGRycy9kb3ducmV2LnhtbERPz2vCMBS+C/4P4Q1203RuiHRGcco2L7LZbuz6aJ5N&#10;sXkpSdTuvzcHwePH93u+7G0rzuRD41jB0zgDQVw53XCt4Kd8H81AhIissXVMCv4pwHIxHMwx1+7C&#10;ezoXsRYphEOOCkyMXS5lqAxZDGPXESfu4LzFmKCvpfZ4SeG2lZMsm0qLDacGgx2tDVXH4mQVTD7Z&#10;7H43zebtRB/Pf2tf0vdXqdTjQ796BRGpj3fxzb3VCl7S+vQl/QC5u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t1VjBAAAA2wAAAA8AAAAAAAAAAAAAAAAAmAIAAGRycy9kb3du&#10;cmV2LnhtbFBLBQYAAAAABAAEAPUAAACGAwAAAAA=&#10;" path="m727,l,345,727,689,1455,345,727,xe" fillcolor="#fc9" strokeweight=".5pt">
                  <v:path arrowok="t" o:connecttype="custom" o:connectlocs="461645,0;0,219075;461645,437515;923925,219075;461645,0" o:connectangles="0,0,0,0,0"/>
                </v:shape>
                <v:rect id="Rectangle 36" o:spid="_x0000_s1060" style="position:absolute;left:41859;top:1739;width:336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Aprov</w:t>
                        </w:r>
                        <w:proofErr w:type="spellEnd"/>
                      </w:p>
                    </w:txbxContent>
                  </v:textbox>
                </v:rect>
                <v:rect id="Rectangle 37" o:spid="_x0000_s1061" style="position:absolute;left:45205;top:1739;width:36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group id="Group 38" o:spid="_x0000_s1062" style="position:absolute;left:43472;top:5105;width:635;height:2432" coordorigin="8435,14085" coordsize="10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Line 39" o:spid="_x0000_s1063" style="position:absolute;visibility:visible;mso-wrap-style:square" from="8484,14085" to="8485,1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ABcMAAADbAAAADwAAAGRycy9kb3ducmV2LnhtbESPQYvCMBSE78L+h/AW9qbpShGpRlEX&#10;YcGDVL14ezTPttq8lCRq9dcbYWGPw8x8w0znnWnEjZyvLSv4HiQgiAuray4VHPbr/hiED8gaG8uk&#10;4EEe5rOP3hQzbe+c020XShEh7DNUUIXQZlL6oiKDfmBb4uidrDMYonSl1A7vEW4aOUySkTRYc1yo&#10;sKVVRcVldzUKxvvW/zxWx7XduvMz36Q5pbhU6uuzW0xABOrCf/iv/asVpCm8v8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LAAXDAAAA2wAAAA8AAAAAAAAAAAAA&#10;AAAAoQIAAGRycy9kb3ducmV2LnhtbFBLBQYAAAAABAAEAPkAAACRAwAAAAA=&#10;" strokeweight=".5pt"/>
                  <v:shape id="Freeform 40" o:spid="_x0000_s1064" style="position:absolute;left:8435;top:14369;width:100;height:99;visibility:visible;mso-wrap-style:square;v-text-anchor:top" coordsize="10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/SscA&#10;AADbAAAADwAAAGRycy9kb3ducmV2LnhtbESP3UoDMRSE7wt9h3AK3kibtVhb1qZFFFEqCv0DvTtu&#10;TneXbk5CErvr25uC0MthZr5h5svONOJEPtSWFdyMMhDEhdU1lwp22+fhDESIyBoby6TglwIsF/3e&#10;HHNtW17TaRNLkSAcclRQxehyKUNRkcEwso44eQfrDcYkfSm1xzbBTSPHWXYnDdacFip09FhRcdz8&#10;GAX1y/v3yj99fE7fZl+r1pn92F03Sl0Nuod7EJG6eAn/t1+1gtsJnL+k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wv0rHAAAA2wAAAA8AAAAAAAAAAAAAAAAAmAIAAGRy&#10;cy9kb3ducmV2LnhtbFBLBQYAAAAABAAEAPUAAACMAwAAAAA=&#10;" path="m,l49,99,100,,,xe" fillcolor="black" stroked="f">
                    <v:path arrowok="t" o:connecttype="custom" o:connectlocs="0,0;49,99;100,0;0,0" o:connectangles="0,0,0,0"/>
                  </v:shape>
                </v:group>
                <v:rect id="Rectangle 41" o:spid="_x0000_s1065" style="position:absolute;left:25552;top:241;width:2870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v:rect id="Rectangle 42" o:spid="_x0000_s1066" style="position:absolute;left:47980;top:241;width:2864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v:rect id="Rectangle 43" o:spid="_x0000_s1067" style="position:absolute;left:48564;top:527;width:176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  <w:lang w:val="en-US"/>
                          </w:rPr>
                          <w:t>Não</w:t>
                        </w:r>
                        <w:proofErr w:type="spellEnd"/>
                      </w:p>
                    </w:txbxContent>
                  </v:textbox>
                </v:rect>
                <v:rect id="Rectangle 44" o:spid="_x0000_s1068" style="position:absolute;left:44081;top:5295;width:2762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v:rect id="Rectangle 45" o:spid="_x0000_s1069" style="position:absolute;left:44665;top:5581;width:165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  <w:lang w:val="en-US"/>
                          </w:rPr>
                          <w:t>Sim</w:t>
                        </w:r>
                      </w:p>
                    </w:txbxContent>
                  </v:textbox>
                </v:rect>
                <v:group id="Group 46" o:spid="_x0000_s1070" style="position:absolute;left:15894;top:2114;width:1600;height:641" coordorigin="4092,13614" coordsize="252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47" o:spid="_x0000_s1071" style="position:absolute;visibility:visible;mso-wrap-style:square" from="4092,13664" to="4246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erN8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jA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3qzfDAAAA2wAAAA8AAAAAAAAAAAAA&#10;AAAAoQIAAGRycy9kb3ducmV2LnhtbFBLBQYAAAAABAAEAPkAAACRAwAAAAA=&#10;" strokeweight=".5pt"/>
                  <v:shape id="Freeform 48" o:spid="_x0000_s1072" style="position:absolute;left:4243;top:1361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6e3sEA&#10;AADbAAAADwAAAGRycy9kb3ducmV2LnhtbESPS4vCQBCE78L+h6EFbzrxsWKyjrIIgnhTg3hsMp0H&#10;m+kJmdHEf+8Iwh6LqvqKWm97U4sHta6yrGA6iUAQZ1ZXXChIL/vxCoTzyBpry6TgSQ62m6/BGhNt&#10;Oz7R4+wLESDsElRQet8kUrqsJINuYhvi4OW2NeiDbAupW+wC3NRyFkVLabDisFBiQ7uSsr/z3Sjg&#10;1fEax3u2twXrS3e9pbk5pEqNhv3vDwhPvf8Pf9oHreB7Du8v4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Ont7BAAAA2wAAAA8AAAAAAAAAAAAAAAAAmAIAAGRycy9kb3du&#10;cmV2LnhtbFBLBQYAAAAABAAEAPUAAACGAwAAAAA=&#10;" path="m,101l101,50,,,,101xe" fillcolor="black" stroked="f">
                    <v:path arrowok="t" o:connecttype="custom" o:connectlocs="0,101;101,50;0,0;0,101" o:connectangles="0,0,0,0"/>
                  </v:shape>
                </v:group>
                <v:group id="Group 49" o:spid="_x0000_s1073" style="position:absolute;left:26670;top:2114;width:1600;height:641" coordorigin="5789,13614" coordsize="252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50" o:spid="_x0000_s1074" style="position:absolute;visibility:visible;mso-wrap-style:square" from="5789,13664" to="5945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4zQ8MAAADbAAAADwAAAGRycy9kb3ducmV2LnhtbESPQYvCMBSE78L+h/AWvGm6oiLVKLuK&#10;IHhYql68PZpnW7d5KUnU6q83C4LHYWa+YWaL1tTiSs5XlhV89RMQxLnVFRcKDvt1bwLCB2SNtWVS&#10;cCcPi/lHZ4aptjfO6LoLhYgQ9ikqKENoUil9XpJB37cNcfRO1hkMUbpCaoe3CDe1HCTJWBqsOC6U&#10;2NCypPxvdzEKJvvGr+7L49r+uvMj2w4zGuKPUt3P9nsKIlAb3uFXe6MVjEbw/yX+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eM0PDAAAA2wAAAA8AAAAAAAAAAAAA&#10;AAAAoQIAAGRycy9kb3ducmV2LnhtbFBLBQYAAAAABAAEAPkAAACRAwAAAAA=&#10;" strokeweight=".5pt"/>
                  <v:shape id="Freeform 51" o:spid="_x0000_s1075" style="position:absolute;left:5942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tWJ8YA&#10;AADbAAAADwAAAGRycy9kb3ducmV2LnhtbESPT2vCQBTE7wW/w/IEb3WjpVqiq6RSoQeh/imV3p7Z&#10;ZzY0+zZkVxO/vVso9DjMzG+Y+bKzlbhS40vHCkbDBARx7nTJhYLPw/rxBYQPyBorx6TgRh6Wi97D&#10;HFPtWt7RdR8KESHsU1RgQqhTKX1uyKIfupo4emfXWAxRNoXUDbYRbis5TpKJtFhyXDBY08pQ/rO/&#10;2EjJ1tOv7rYxH9+63R5f344+Oz0pNeh32QxEoC78h//a71rB8wR+v8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tWJ8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52" o:spid="_x0000_s1076" style="position:absolute;left:36493;top:2114;width:2388;height:641" coordorigin="7336,13614" coordsize="376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53" o:spid="_x0000_s1077" style="position:absolute;visibility:visible;mso-wrap-style:square" from="7336,13664" to="7617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+c3cIAAADbAAAADwAAAGRycy9kb3ducmV2LnhtbERPz2vCMBS+C/sfwhvspqnDiXRGcR2F&#10;wQ7S6sXbo3lruzUvJclsu79+OQgeP77f2/1oOnEl51vLCpaLBARxZXXLtYLzKZ9vQPiArLGzTAom&#10;8rDfPcy2mGo7cEHXMtQihrBPUUETQp9K6auGDPqF7Ykj92WdwRChq6V2OMRw08nnJFlLgy3HhgZ7&#10;yhqqfspfo2Bz6v37lF1ye3Tff8XnqqAVvin19DgeXkEEGsNdfHN/aAUvcWz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+c3cIAAADbAAAADwAAAAAAAAAAAAAA&#10;AAChAgAAZHJzL2Rvd25yZXYueG1sUEsFBgAAAAAEAAQA+QAAAJADAAAAAA==&#10;" strokeweight=".5pt"/>
                  <v:shape id="Freeform 54" o:spid="_x0000_s1078" style="position:absolute;left:7613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VcYA&#10;AADbAAAADwAAAGRycy9kb3ducmV2LnhtbESPT0vDQBTE74LfYXkFb2ZTRWvTbksUAx4EtUpLb8/s&#10;MxvMvg3ZNX++vSsIPQ4z8xtmvR1tI3rqfO1YwTxJQRCXTtdcKfh4Ly7vQPiArLFxTAom8rDdnJ+t&#10;MdNu4Dfqd6ESEcI+QwUmhDaT0peGLPrEtcTR+3KdxRBlV0nd4RDhtpFXaXorLdYcFwy29GCo/N79&#10;2EjJi8V+nJ7Ny1EPr4f7x4PPP6+VupiN+QpEoDGcwv/tJ63gZgl/X+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TCVc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55" o:spid="_x0000_s1079" style="position:absolute;left:48780;top:2114;width:1588;height:641" coordorigin="9271,13614" coordsize="250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Line 56" o:spid="_x0000_s1080" style="position:absolute;visibility:visible;mso-wrap-style:square" from="9271,13664" to="9425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n//cUAAADbAAAADwAAAGRycy9kb3ducmV2LnhtbESPQWvCQBSE74X+h+UVvNWNJQRJXaW1&#10;CAUPEuPF2yP7mkSzb8Pu1iT99V2h0OMwM98wq81oOnEj51vLChbzBARxZXXLtYJTuXtegvABWWNn&#10;mRRM5GGzfnxYYa7twAXdjqEWEcI+RwVNCH0upa8aMujntieO3pd1BkOUrpba4RDhppMvSZJJgy3H&#10;hQZ72jZUXY/fRsGy7P3HtD3v7MFdfop9WlCK70rNnsa3VxCBxvAf/mt/agXZAu5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n//cUAAADbAAAADwAAAAAAAAAA&#10;AAAAAAChAgAAZHJzL2Rvd25yZXYueG1sUEsFBgAAAAAEAAQA+QAAAJMDAAAAAA==&#10;" strokeweight=".5pt"/>
                  <v:shape id="Freeform 57" o:spid="_x0000_s1081" style="position:absolute;left:9422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amcUA&#10;AADbAAAADwAAAGRycy9kb3ducmV2LnhtbESPQWvCQBSE74L/YXmF3nRTBZXUVdKi4EGw1VLp7Zl9&#10;ZoPZtyG7NfHfuwWhx2FmvmHmy85W4kqNLx0reBkmIIhzp0suFHwd1oMZCB+QNVaOScGNPCwX/d4c&#10;U+1a/qTrPhQiQtinqMCEUKdS+tyQRT90NXH0zq6xGKJsCqkbbCPcVnKUJBNpseS4YLCmd0P5Zf9r&#10;IyVbT7+729bsfnT7cXxbHX12Giv1/NRlryACdeE//GhvtILJCP6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JqZxQAAANsAAAAPAAAAAAAAAAAAAAAAAJgCAABkcnMv&#10;ZG93bnJldi54bWxQSwUGAAAAAAQABAD1AAAAigMAAAAA&#10;" path="m,101l99,50,,,,101xe" fillcolor="black" stroked="f">
                    <v:path arrowok="t" o:connecttype="custom" o:connectlocs="0,101;99,50;0,0;0,101" o:connectangles="0,0,0,0"/>
                  </v:shape>
                </v:group>
                <v:group id="Group 58" o:spid="_x0000_s1082" style="position:absolute;left:7048;top:2114;width:1594;height:641" coordorigin="2699,13614" coordsize="251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Line 59" o:spid="_x0000_s1083" style="position:absolute;visibility:visible;mso-wrap-style:square" from="2699,13664" to="2854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5cZcMAAADbAAAADwAAAGRycy9kb3ducmV2LnhtbESPQYvCMBSE78L+h/AWvGnqUkSqUdRF&#10;EDxI1Yu3R/O27dq8lCRq9dcbYWGPw8x8w8wWnWnEjZyvLSsYDRMQxIXVNZcKTsfNYALCB2SNjWVS&#10;8CAPi/lHb4aZtnfO6XYIpYgQ9hkqqEJoMyl9UZFBP7QtcfR+rDMYonSl1A7vEW4a+ZUkY2mw5rhQ&#10;YUvriorL4WoUTI6t/36szxu7d7/PfJfmlOJKqf5nt5yCCNSF//Bfe6sVjFN4f4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+XGXDAAAA2wAAAA8AAAAAAAAAAAAA&#10;AAAAoQIAAGRycy9kb3ducmV2LnhtbFBLBQYAAAAABAAEAPkAAACRAwAAAAA=&#10;" strokeweight=".5pt"/>
                  <v:shape id="Freeform 60" o:spid="_x0000_s1084" style="position:absolute;left:2851;top:13614;width:99;height:101;visibility:visible;mso-wrap-style:square;v-text-anchor:top" coordsize="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C7cYA&#10;AADbAAAADwAAAGRycy9kb3ducmV2LnhtbESPT2vCQBTE7wW/w/IEb3WjpVqiq6RSoQeh/imV3p7Z&#10;ZzY0+zZkVxO/vVso9DjMzG+Y+bKzlbhS40vHCkbDBARx7nTJhYLPw/rxBYQPyBorx6TgRh6Wi97D&#10;HFPtWt7RdR8KESHsU1RgQqhTKX1uyKIfupo4emfXWAxRNoXUDbYRbis5TpKJtFhyXDBY08pQ/rO/&#10;2EjJ1tOv7rYxH9+63R5f344+Oz0pNeh32QxEoC78h//a71rB5Bl+v8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UC7cYAAADbAAAADwAAAAAAAAAAAAAAAACYAgAAZHJz&#10;L2Rvd25yZXYueG1sUEsFBgAAAAAEAAQA9QAAAIsDAAAAAA==&#10;" path="m,101l99,50,,,,101xe" fillcolor="black" stroked="f">
                    <v:path arrowok="t" o:connecttype="custom" o:connectlocs="0,101;99,50;0,0;0,101" o:connectangles="0,0,0,0"/>
                  </v:shape>
                </v:group>
                <v:rect id="Rectangle 61" o:spid="_x0000_s1085" style="position:absolute;left:39966;top:8020;width:7798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eLcUA&#10;AADbAAAADwAAAGRycy9kb3ducmV2LnhtbESPQWvCQBSE74L/YXlCb7pJaYOkriEIQpEWqUp7fWRf&#10;k2j2bciuuvbXdwsFj8PMfMMsimA6caHBtZYVpLMEBHFldcu1gsN+PZ2DcB5ZY2eZFNzIQbEcjxaY&#10;a3vlD7rsfC0ihF2OChrv+1xKVzVk0M1sTxy9bzsY9FEOtdQDXiPcdPIxSTJpsOW40GBPq4aq0+5s&#10;FPzMv5432bu9fdbHkIa3p20p061SD5NQvoDwFPw9/N9+1QqyD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54txQAAANsAAAAPAAAAAAAAAAAAAAAAAJgCAABkcnMv&#10;ZG93bnJldi54bWxQSwUGAAAAAAQABAD1AAAAigMAAAAA&#10;" fillcolor="#fc9" strokeweight=".5pt"/>
                <v:rect id="Rectangle 62" o:spid="_x0000_s1086" style="position:absolute;left:41478;top:8356;width:47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D42F7" w:rsidRDefault="005D42F7" w:rsidP="0063488C">
                        <w:pPr>
                          <w:jc w:val="center"/>
                          <w:rPr>
                            <w:rFonts w:cs="Arial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Planejar</w:t>
                        </w:r>
                        <w:proofErr w:type="spellEnd"/>
                      </w:p>
                    </w:txbxContent>
                  </v:textbox>
                </v:rect>
                <v:rect id="Rectangle 63" o:spid="_x0000_s1087" style="position:absolute;left:41332;top:9715;width:506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Executar</w:t>
                        </w:r>
                        <w:proofErr w:type="spellEnd"/>
                      </w:p>
                    </w:txbxContent>
                  </v:textbox>
                </v:rect>
                <v:rect id="Rectangle 64" o:spid="_x0000_s1088" style="position:absolute;left:28492;top:730;width:778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KX8UA&#10;AADbAAAADwAAAGRycy9kb3ducmV2LnhtbESPQWvCQBSE74L/YXmF3nQTsUFTVxFBELFIVez1kX1N&#10;0mbfhuxW1/56tyD0OMzMN8xsEUwjLtS52rKCdJiAIC6srrlUcDquBxMQziNrbCyTghs5WMz7vRnm&#10;2l75nS4HX4oIYZejgsr7NpfSFRUZdEPbEkfv03YGfZRdKXWH1wg3jRwlSSYN1hwXKmxpVVHxffgx&#10;Cn4nHy/b7M3ezuVXSMNuvF/KdK/U81NYvoLwFPx/+NHeaAXZFP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ApfxQAAANsAAAAPAAAAAAAAAAAAAAAAAJgCAABkcnMv&#10;ZG93bnJldi54bWxQSwUGAAAAAAQABAD1AAAAigMAAAAA&#10;" fillcolor="#fc9" strokeweight=".5pt"/>
                <v:rect id="Rectangle 65" o:spid="_x0000_s1089" style="position:absolute;left:28594;top:1060;width:732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Submeter</w:t>
                        </w:r>
                        <w:proofErr w:type="spellEnd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ao</w:t>
                        </w:r>
                        <w:proofErr w:type="spellEnd"/>
                      </w:p>
                    </w:txbxContent>
                  </v:textbox>
                </v:rect>
                <v:rect id="Rectangle 66" o:spid="_x0000_s1090" style="position:absolute;left:30435;top:2419;width:554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Comitê</w:t>
                        </w:r>
                        <w:proofErr w:type="spellEnd"/>
                      </w:p>
                    </w:txbxContent>
                  </v:textbox>
                </v:rect>
                <v:rect id="Rectangle 68" o:spid="_x0000_s1091" style="position:absolute;left:8864;top:730;width:6814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raMUA&#10;AADbAAAADwAAAGRycy9kb3ducmV2LnhtbESPQWsCMRSE70L/Q3gFb5pdrVa2RhFBkKJIbWmvj83r&#10;7tbNy7KJGv31RhB6HGbmG2Y6D6YWJ2pdZVlB2k9AEOdWV1wo+Ppc9SYgnEfWWFsmBRdyMJ89daaY&#10;aXvmDzrtfSEihF2GCkrvm0xKl5dk0PVtQxy9X9sa9FG2hdQtniPc1HKQJGNpsOK4UGJDy5Lyw/5o&#10;FFwnP6P38dZevou/kIbNy24h051S3eeweAPhKfj/8KO91gpeh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atoxQAAANsAAAAPAAAAAAAAAAAAAAAAAJgCAABkcnMv&#10;ZG93bnJldi54bWxQSwUGAAAAAAQABAD1AAAAigMAAAAA&#10;" fillcolor="#fc9" strokeweight=".5pt"/>
                <v:rect id="Rectangle 69" o:spid="_x0000_s1092" style="position:absolute;left:9175;top:1739;width:422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Pr>
                          <w:jc w:val="right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Solicitaç</w:t>
                        </w:r>
                        <w:proofErr w:type="spellEnd"/>
                      </w:p>
                    </w:txbxContent>
                  </v:textbox>
                </v:rect>
                <v:rect id="Rectangle 70" o:spid="_x0000_s1093" style="position:absolute;left:13379;top:1739;width:128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ão</w:t>
                        </w:r>
                      </w:p>
                    </w:txbxContent>
                  </v:textbox>
                </v:rect>
                <v:rect id="Rectangle 71" o:spid="_x0000_s1094" style="position:absolute;left:14655;top:1739;width:71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D42F7" w:rsidRDefault="005D42F7"/>
                    </w:txbxContent>
                  </v:textbox>
                </v:rect>
                <v:shape id="Freeform 72" o:spid="_x0000_s1095" style="position:absolute;left:50590;top:971;width:5347;height:2921;visibility:visible;mso-wrap-style:square;v-text-anchor:top" coordsize="842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BEsQA&#10;AADbAAAADwAAAGRycy9kb3ducmV2LnhtbESPQWvCQBSE70L/w/IKvUjdtIdYUjdBSlv0qFaht9fs&#10;MxuSfRuyWxP/vSsIHoeZ+YZZFKNtxYl6XztW8DJLQBCXTtdcKfjZfT2/gfABWWPrmBScyUORP0wW&#10;mGk38IZO21CJCGGfoQITQpdJ6UtDFv3MdcTRO7reYoiyr6TucYhw28rXJEmlxZrjgsGOPgyVzfbf&#10;Klg16e/3eDCNDvuB0r/dWn9OO6WeHsflO4hAY7iHb+2VVjCfw/VL/AE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ngRLEAAAA2wAAAA8AAAAAAAAAAAAAAAAAmAIAAGRycy9k&#10;b3ducmV2LnhtbFBLBQYAAAAABAAEAPUAAACJAwAAAAA=&#10;" path="m136,l121,2,109,5,96,10,83,18,70,27,59,40,50,53,40,67,24,101,11,141,3,184,,230r3,46l11,319r13,40l40,393r10,14l59,421r11,11l83,442r13,8l109,455r12,3l136,460r571,l721,458r13,-3l747,450r13,-8l772,432r11,-11l793,407r10,-14l820,359r11,-40l839,276r3,-46l839,184r-8,-43l820,101,803,67,793,53,783,40,772,27,760,18,747,10,734,5,721,2,707,,136,xe" fillcolor="#fc9" strokeweight=".5pt">
                  <v:path arrowok="t" o:connecttype="custom" o:connectlocs="86360,0;76835,1270;69215,3175;60960,6350;52705,11430;44450,17145;37465,25400;31750,33655;25400,42545;15240,64135;6985,89535;1905,116840;0,146050;1905,175260;6985,202565;15240,227965;25400,249555;31750,258445;37465,267335;44450,274320;52705,280670;60960,285750;69215,288925;76835,290830;86360,292100;448945,292100;457835,290830;466090,288925;474345,285750;482600,280670;490220,274320;497205,267335;503555,258445;509905,249555;520700,227965;527685,202565;532765,175260;534670,146050;532765,116840;527685,89535;520700,64135;509905,42545;503555,33655;497205,25400;490220,17145;482600,11430;474345,6350;466090,3175;457835,1270;448945,0;86360,0" o:connectangles="0,0,0,0,0,0,0,0,0,0,0,0,0,0,0,0,0,0,0,0,0,0,0,0,0,0,0,0,0,0,0,0,0,0,0,0,0,0,0,0,0,0,0,0,0,0,0,0,0,0,0"/>
                </v:shape>
                <v:rect id="Rectangle 73" o:spid="_x0000_s1096" style="position:absolute;left:51181;top:1739;width:4210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Arquivar</w:t>
                        </w:r>
                        <w:proofErr w:type="spellEnd"/>
                      </w:p>
                    </w:txbxContent>
                  </v:textbox>
                </v:rect>
                <v:shape id="Freeform 74" o:spid="_x0000_s1097" style="position:absolute;left:31;top:971;width:6807;height:2921;visibility:visible;mso-wrap-style:square;v-text-anchor:top" coordsize="1072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lMYA&#10;AADbAAAADwAAAGRycy9kb3ducmV2LnhtbESPQWvCQBSE74L/YXmCN91UpZrUVVqlpSAIRg/t7TX7&#10;mqTNvg3ZNcZ/7xYKHoeZ+YZZrjtTiZYaV1pW8DCOQBBnVpecKzgdX0cLEM4ja6wsk4IrOViv+r0l&#10;Jtpe+EBt6nMRIOwSVFB4XydSuqwgg25sa+LgfdvGoA+yyaVu8BLgppKTKHqUBksOCwXWtCko+03P&#10;RsF25j7jt27y9ZO22Yu5TmfRbv+h1HDQPT+B8NT5e/i//a4VzGP4+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GelMYAAADbAAAADwAAAAAAAAAAAAAAAACYAgAAZHJz&#10;L2Rvd25yZXYueG1sUEsFBgAAAAAEAAQA9QAAAIsDAAAAAA==&#10;" path="m172,l155,2,137,5r-16,5l105,18,89,27,75,40,62,53,51,67,28,101,13,141,8,161,3,184,1,206,,230r1,24l3,276r5,22l13,319r15,40l51,393r11,14l75,421r14,11l105,442r16,8l137,455r18,3l172,460r727,l917,458r17,-3l950,450r16,-8l982,432r15,-11l1009,407r13,-14l1043,359r16,-40l1064,298r4,-22l1070,254r2,-24l1070,206r-2,-22l1064,161r-5,-20l1043,101,1022,67,1009,53,997,40,982,27,966,18,950,10,934,5,917,2,899,,172,xe" fillcolor="#fc9" strokeweight=".5pt">
                  <v:path arrowok="t" o:connecttype="custom" o:connectlocs="109220,0;98425,1270;86995,3175;76835,6350;66675,11430;56515,17145;47625,25400;39370,33655;32385,42545;17780,64135;8255,89535;5080,102235;1905,116840;635,130810;0,146050;635,161290;1905,175260;5080,189230;8255,202565;17780,227965;32385,249555;39370,258445;47625,267335;56515,274320;66675,280670;76835,285750;86995,288925;98425,290830;109220,292100;570865,292100;582295,290830;593090,288925;603250,285750;613410,280670;623570,274320;633095,267335;640715,258445;648970,249555;662305,227965;672465,202565;675640,189230;678180,175260;679450,161290;680720,146050;679450,130810;678180,116840;675640,102235;672465,89535;662305,64135;648970,42545;640715,33655;633095,25400;623570,17145;613410,11430;603250,6350;593090,3175;582295,1270;570865,0;109220,0" o:connectangles="0,0,0,0,0,0,0,0,0,0,0,0,0,0,0,0,0,0,0,0,0,0,0,0,0,0,0,0,0,0,0,0,0,0,0,0,0,0,0,0,0,0,0,0,0,0,0,0,0,0,0,0,0,0,0,0,0,0,0"/>
                </v:shape>
                <v:rect id="Rectangle 75" o:spid="_x0000_s1098" style="position:absolute;left:2063;top:1739;width:2737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Início</w:t>
                        </w:r>
                      </w:p>
                    </w:txbxContent>
                  </v:textbox>
                </v:rect>
                <v:rect id="Rectangle 76" o:spid="_x0000_s1099" style="position:absolute;left:23558;top:1739;width:36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Freeform 77" o:spid="_x0000_s1100" style="position:absolute;left:39096;top:241;width:9240;height:4375;visibility:visible;mso-wrap-style:square;v-text-anchor:top" coordsize="1455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ULsQA&#10;AADbAAAADwAAAGRycy9kb3ducmV2LnhtbESPQWsCMRSE74L/ITzBm2a7QpHVKK3S6qVU3ZZeH5vX&#10;zdLNy5JE3f77piB4HGbmG2a57m0rLuRD41jBwzQDQVw53XCt4KN8mcxBhIissXVMCn4pwHo1HCyx&#10;0O7KR7qcYi0ShEOBCkyMXSFlqAxZDFPXESfv23mLMUlfS+3xmuC2lXmWPUqLDacFgx1tDFU/p7NV&#10;kO/YvH1um+3zmV5nXxtf0uG9VGo86p8WICL18R6+tfdawTyH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KVC7EAAAA2wAAAA8AAAAAAAAAAAAAAAAAmAIAAGRycy9k&#10;b3ducmV2LnhtbFBLBQYAAAAABAAEAPUAAACJAwAAAAA=&#10;" path="m727,l,345,727,689,1455,345,727,xe" fillcolor="#fc9" strokeweight=".5pt">
                  <v:path arrowok="t" o:connecttype="custom" o:connectlocs="461645,0;0,219075;461645,437515;923925,219075;461645,0" o:connectangles="0,0,0,0,0"/>
                </v:shape>
                <v:rect id="Rectangle 78" o:spid="_x0000_s1101" style="position:absolute;left:41859;top:1739;width:511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D42F7" w:rsidRDefault="005D42F7">
                        <w:pPr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Aprovado</w:t>
                        </w:r>
                        <w:proofErr w:type="spellEnd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  <v:rect id="Rectangle 79" o:spid="_x0000_s1102" style="position:absolute;left:45205;top:1739;width:362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D42F7" w:rsidRDefault="005D42F7"/>
                    </w:txbxContent>
                  </v:textbox>
                </v:rect>
                <v:group id="Group 80" o:spid="_x0000_s1103" style="position:absolute;left:43472;top:5105;width:635;height:2432" coordorigin="8435,14085" coordsize="10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line id="Line 81" o:spid="_x0000_s1104" style="position:absolute;visibility:visible;mso-wrap-style:square" from="8484,14085" to="8485,1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Bc8IAAADbAAAADwAAAGRycy9kb3ducmV2LnhtbESPQYvCMBSE74L/ITzBm6a7iEg1iusi&#10;LHiQWi/eHs2zrTYvJclq9dcbYWGPw8w3wyxWnWnEjZyvLSv4GCcgiAuray4VHPPtaAbCB2SNjWVS&#10;8CAPq2W/t8BU2ztndDuEUsQS9ikqqEJoUyl9UZFBP7YtcfTO1hkMUbpSaof3WG4a+ZkkU2mw5rhQ&#10;YUubiorr4dcomOWt/35sTlu7d5dntptkNMEvpYaDbj0HEagL/+E/+kdHbgr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Bc8IAAADbAAAADwAAAAAAAAAAAAAA&#10;AAChAgAAZHJzL2Rvd25yZXYueG1sUEsFBgAAAAAEAAQA+QAAAJADAAAAAA==&#10;" strokeweight=".5pt"/>
                  <v:shape id="Freeform 82" o:spid="_x0000_s1105" style="position:absolute;left:8435;top:14369;width:100;height:99;visibility:visible;mso-wrap-style:square;v-text-anchor:top" coordsize="10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c+PMYA&#10;AADbAAAADwAAAGRycy9kb3ducmV2LnhtbESPQWsCMRSE7wX/Q3hCL6Vm9VCXrVGKUlosFbQt1Ntz&#10;87q7uHkJSepu/70RCh6HmfmGmS1604oT+dBYVjAeZSCIS6sbrhR8fjzf5yBCRNbYWiYFfxRgMR/c&#10;zLDQtuMtnXaxEgnCoUAFdYyukDKUNRkMI+uIk/djvcGYpK+k9tgluGnlJMsepMGG00KNjpY1lcfd&#10;r1HQvLwf1n61+Z6+5ft158zXxN21St0O+6dHEJH6eA3/t1+1gnwKly/pB8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c+PMYAAADbAAAADwAAAAAAAAAAAAAAAACYAgAAZHJz&#10;L2Rvd25yZXYueG1sUEsFBgAAAAAEAAQA9QAAAIsDAAAAAA==&#10;" path="m,l49,99,100,,,xe" fillcolor="black" stroked="f">
                    <v:path arrowok="t" o:connecttype="custom" o:connectlocs="0,0;49,99;100,0;0,0" o:connectangles="0,0,0,0"/>
                  </v:shape>
                </v:group>
                <v:rect id="Rectangle 83" o:spid="_x0000_s1106" style="position:absolute;left:25552;top:241;width:2870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uns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xoY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wbp7BAAAA2wAAAA8AAAAAAAAAAAAAAAAAmAIAAGRycy9kb3du&#10;cmV2LnhtbFBLBQYAAAAABAAEAPUAAACGAwAAAAA=&#10;" filled="f" stroked="f"/>
                <v:rect id="Rectangle 84" o:spid="_x0000_s1107" style="position:absolute;left:47980;top:241;width:2864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LBcUA&#10;AADbAAAADwAAAGRycy9kb3ducmV2LnhtbESPQWvCQBSE7wX/w/KEXkrd2INomo2IIA1FkCbW8yP7&#10;mgSzb2N2m6T/vlsoeBxm5hsm2U6mFQP1rrGsYLmIQBCXVjdcKTgXh+c1COeRNbaWScEPOdims4cE&#10;Y21H/qAh95UIEHYxKqi972IpXVmTQbewHXHwvmxv0AfZV1L3OAa4aeVLFK2kwYbDQo0d7Wsqr/m3&#10;UTCWp+FSHN/k6emSWb5lt33++a7U43zavYLwNPl7+L+daQXrD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MsFxQAAANsAAAAPAAAAAAAAAAAAAAAAAJgCAABkcnMv&#10;ZG93bnJldi54bWxQSwUGAAAAAAQABAD1AAAAigMAAAAA&#10;" filled="f" stroked="f"/>
                <v:rect id="Rectangle 85" o:spid="_x0000_s1108" style="position:absolute;left:48564;top:527;width:176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  <w:lang w:val="en-US"/>
                          </w:rPr>
                          <w:t>Não</w:t>
                        </w:r>
                        <w:proofErr w:type="spellEnd"/>
                      </w:p>
                    </w:txbxContent>
                  </v:textbox>
                </v:rect>
                <v:rect id="Rectangle 86" o:spid="_x0000_s1109" style="position:absolute;left:44081;top:5295;width:2762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R3sQA&#10;AADbAAAADwAAAGRycy9kb3ducmV2LnhtbESPQWvCQBSE74X+h+UVeim60YPYmI0UoTQUQYzV8yP7&#10;TEKzb2N2TeK/dwsFj8PMfMMk69E0oqfO1ZYVzKYRCOLC6ppLBT+Hz8kShPPIGhvLpOBGDtbp81OC&#10;sbYD76nPfSkChF2MCirv21hKV1Rk0E1tSxy8s+0M+iC7UuoOhwA3jZxH0UIarDksVNjSpqLiN78a&#10;BUOx60+H7ZfcvZ0yy5fsssmP30q9vowfKxCeRv8I/7czreB9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Ud7EAAAA2wAAAA8AAAAAAAAAAAAAAAAAmAIAAGRycy9k&#10;b3ducmV2LnhtbFBLBQYAAAAABAAEAPUAAACJAwAAAAA=&#10;" filled="f" stroked="f"/>
                <v:rect id="Rectangle 87" o:spid="_x0000_s1110" style="position:absolute;left:44665;top:5581;width:165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  <w:lang w:val="en-US"/>
                          </w:rPr>
                          <w:t>Sim</w:t>
                        </w:r>
                      </w:p>
                    </w:txbxContent>
                  </v:textbox>
                </v:rect>
                <v:rect id="Rectangle 88" o:spid="_x0000_s1111" style="position:absolute;left:19545;top:2584;width:506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Executar</w:t>
                        </w:r>
                        <w:proofErr w:type="spellEnd"/>
                      </w:p>
                    </w:txbxContent>
                  </v:textbox>
                </v:rect>
                <v:rect id="Rectangle 89" o:spid="_x0000_s1112" style="position:absolute;left:19850;top:1225;width:47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Planejar</w:t>
                        </w:r>
                        <w:proofErr w:type="spellEnd"/>
                      </w:p>
                    </w:txbxContent>
                  </v:textbox>
                </v:rect>
                <v:rect id="Rectangle 90" o:spid="_x0000_s1113" style="position:absolute;left:18180;top:895;width:779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xwfcUA&#10;AADbAAAADwAAAGRycy9kb3ducmV2LnhtbESPQWvCQBSE7wX/w/KE3uomUsXGbESEQikV0Ra9PrLP&#10;JG32bchude2vdwWhx2FmvmHyRTCtOFHvGssK0lECgri0uuFKwdfn69MMhPPIGlvLpOBCDhbF4CHH&#10;TNszb+m085WIEHYZKqi97zIpXVmTQTeyHXH0jrY36KPsK6l7PEe4aeU4SabSYMNxocaOVjWVP7tf&#10;o+Bvdpi8T9f2sq++Qxo+njdLmW6UehyG5RyEp+D/w/f2m1bwMoHbl/gD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HB9xQAAANsAAAAPAAAAAAAAAAAAAAAAAJgCAABkcnMv&#10;ZG93bnJldi54bWxQSwUGAAAAAAQABAD1AAAAigMAAAAA&#10;" fillcolor="#fc9" strokeweight=".5pt"/>
                <v:rect id="Rectangle 91" o:spid="_x0000_s1114" style="position:absolute;left:19850;top:1403;width:5016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Analisar</w:t>
                        </w:r>
                      </w:p>
                    </w:txbxContent>
                  </v:textbox>
                </v:rect>
                <v:rect id="Rectangle 92" o:spid="_x0000_s1115" style="position:absolute;left:19545;top:2762;width:542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5D42F7" w:rsidRDefault="005D42F7">
                        <w:pPr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color w:val="000000"/>
                            <w:sz w:val="16"/>
                            <w:szCs w:val="18"/>
                            <w:lang w:val="en-US"/>
                          </w:rPr>
                          <w:t>Impactos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DA0A9C" w:rsidRPr="00B21D3E" w:rsidRDefault="00DA0A9C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DA0A9C" w:rsidRPr="00B21D3E" w:rsidRDefault="00DA0A9C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DA0A9C" w:rsidRPr="00B21D3E" w:rsidRDefault="00DA0A9C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DA0A9C" w:rsidRPr="00B21D3E" w:rsidRDefault="00DA0A9C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DA0A9C" w:rsidRPr="00B21D3E" w:rsidRDefault="00DA0A9C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04539E" w:rsidRPr="00B21D3E" w:rsidRDefault="0004539E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050F28" w:rsidRPr="00B21D3E" w:rsidRDefault="00050F28">
      <w:pPr>
        <w:pStyle w:val="Ttulo3"/>
        <w:tabs>
          <w:tab w:val="num" w:pos="720"/>
        </w:tabs>
        <w:spacing w:before="0" w:after="0"/>
        <w:rPr>
          <w:rFonts w:asciiTheme="minorHAnsi" w:hAnsiTheme="minorHAnsi"/>
          <w:sz w:val="20"/>
        </w:rPr>
      </w:pPr>
    </w:p>
    <w:p w:rsidR="00DA0A9C" w:rsidRPr="00B21D3E" w:rsidRDefault="003F3958" w:rsidP="00E235F4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Controle</w:t>
      </w:r>
      <w:r w:rsidR="00DA0A9C" w:rsidRPr="00B21D3E">
        <w:rPr>
          <w:rFonts w:asciiTheme="minorHAnsi" w:hAnsiTheme="minorHAnsi"/>
          <w:sz w:val="24"/>
          <w:szCs w:val="24"/>
        </w:rPr>
        <w:t xml:space="preserve"> de Status</w:t>
      </w:r>
    </w:p>
    <w:p w:rsidR="00DA0A9C" w:rsidRPr="00B21D3E" w:rsidRDefault="005F4281" w:rsidP="00E235F4">
      <w:pPr>
        <w:pStyle w:val="InfoBlue"/>
        <w:spacing w:line="360" w:lineRule="auto"/>
        <w:rPr>
          <w:rFonts w:asciiTheme="minorHAnsi" w:hAnsiTheme="minorHAnsi" w:cs="Times New Roman"/>
          <w:iCs w:val="0"/>
          <w:sz w:val="24"/>
        </w:rPr>
      </w:pPr>
      <w:r w:rsidRPr="00B21D3E">
        <w:rPr>
          <w:rFonts w:asciiTheme="minorHAnsi" w:hAnsiTheme="minorHAnsi" w:cs="Times New Roman"/>
          <w:iCs w:val="0"/>
          <w:sz w:val="24"/>
        </w:rPr>
        <w:t xml:space="preserve">Os </w:t>
      </w:r>
      <w:r w:rsidR="00220745" w:rsidRPr="00B21D3E">
        <w:rPr>
          <w:rFonts w:asciiTheme="minorHAnsi" w:hAnsiTheme="minorHAnsi" w:cs="Times New Roman"/>
          <w:iCs w:val="0"/>
          <w:sz w:val="24"/>
        </w:rPr>
        <w:t>produ</w:t>
      </w:r>
      <w:r w:rsidR="00251449" w:rsidRPr="00B21D3E">
        <w:rPr>
          <w:rFonts w:asciiTheme="minorHAnsi" w:hAnsiTheme="minorHAnsi" w:cs="Times New Roman"/>
          <w:iCs w:val="0"/>
          <w:sz w:val="24"/>
        </w:rPr>
        <w:t>to</w:t>
      </w:r>
      <w:r w:rsidRPr="00B21D3E">
        <w:rPr>
          <w:rFonts w:asciiTheme="minorHAnsi" w:hAnsiTheme="minorHAnsi" w:cs="Times New Roman"/>
          <w:iCs w:val="0"/>
          <w:sz w:val="24"/>
        </w:rPr>
        <w:t>s</w:t>
      </w:r>
      <w:r w:rsidR="00143959" w:rsidRPr="00B21D3E">
        <w:rPr>
          <w:rFonts w:asciiTheme="minorHAnsi" w:hAnsiTheme="minorHAnsi" w:cs="Times New Roman"/>
          <w:iCs w:val="0"/>
          <w:sz w:val="24"/>
        </w:rPr>
        <w:t xml:space="preserve"> gerados e que porventura necessitarem </w:t>
      </w:r>
      <w:r w:rsidR="0026166A" w:rsidRPr="00B21D3E">
        <w:rPr>
          <w:rFonts w:asciiTheme="minorHAnsi" w:hAnsiTheme="minorHAnsi" w:cs="Times New Roman"/>
          <w:iCs w:val="0"/>
          <w:sz w:val="24"/>
        </w:rPr>
        <w:t xml:space="preserve">de </w:t>
      </w:r>
      <w:r w:rsidR="00144AFF" w:rsidRPr="00B21D3E">
        <w:rPr>
          <w:rFonts w:asciiTheme="minorHAnsi" w:hAnsiTheme="minorHAnsi" w:cs="Times New Roman"/>
          <w:iCs w:val="0"/>
          <w:sz w:val="24"/>
        </w:rPr>
        <w:t>ajustes, deverá</w:t>
      </w:r>
      <w:r w:rsidR="00143959" w:rsidRPr="00B21D3E">
        <w:rPr>
          <w:rFonts w:asciiTheme="minorHAnsi" w:hAnsiTheme="minorHAnsi" w:cs="Times New Roman"/>
          <w:iCs w:val="0"/>
          <w:sz w:val="24"/>
        </w:rPr>
        <w:t xml:space="preserve"> ser </w:t>
      </w:r>
      <w:r w:rsidR="00144AFF" w:rsidRPr="00B21D3E">
        <w:rPr>
          <w:rFonts w:asciiTheme="minorHAnsi" w:hAnsiTheme="minorHAnsi" w:cs="Times New Roman"/>
          <w:iCs w:val="0"/>
          <w:sz w:val="24"/>
        </w:rPr>
        <w:t>criado com a ex</w:t>
      </w:r>
      <w:r w:rsidR="003543D5" w:rsidRPr="00B21D3E">
        <w:rPr>
          <w:rFonts w:asciiTheme="minorHAnsi" w:hAnsiTheme="minorHAnsi" w:cs="Times New Roman"/>
          <w:iCs w:val="0"/>
          <w:sz w:val="24"/>
        </w:rPr>
        <w:t>tensão indicativa do número da v</w:t>
      </w:r>
      <w:r w:rsidR="00144AFF" w:rsidRPr="00B21D3E">
        <w:rPr>
          <w:rFonts w:asciiTheme="minorHAnsi" w:hAnsiTheme="minorHAnsi" w:cs="Times New Roman"/>
          <w:iCs w:val="0"/>
          <w:sz w:val="24"/>
        </w:rPr>
        <w:t>ersão do documento, iniciando-se com “v1”</w:t>
      </w:r>
      <w:r w:rsidR="00143959" w:rsidRPr="00B21D3E">
        <w:rPr>
          <w:rFonts w:asciiTheme="minorHAnsi" w:hAnsiTheme="minorHAnsi" w:cs="Times New Roman"/>
          <w:iCs w:val="0"/>
          <w:sz w:val="24"/>
        </w:rPr>
        <w:t xml:space="preserve"> e sendo acrescida de uma unidade a cada nova versão.</w:t>
      </w:r>
    </w:p>
    <w:p w:rsidR="00DA0A9C" w:rsidRPr="00B21D3E" w:rsidRDefault="00DA0A9C" w:rsidP="00E235F4">
      <w:pPr>
        <w:pStyle w:val="Ttulo3"/>
        <w:tabs>
          <w:tab w:val="num" w:pos="720"/>
        </w:tabs>
        <w:spacing w:before="0" w:after="0" w:line="360" w:lineRule="auto"/>
        <w:rPr>
          <w:rFonts w:asciiTheme="minorHAnsi" w:hAnsiTheme="minorHAnsi" w:cs="Times New Roman"/>
          <w:b w:val="0"/>
          <w:bCs w:val="0"/>
          <w:sz w:val="24"/>
          <w:szCs w:val="24"/>
        </w:rPr>
      </w:pPr>
      <w:bookmarkStart w:id="117" w:name="_Toc39999460"/>
      <w:bookmarkStart w:id="118" w:name="_Toc46303533"/>
    </w:p>
    <w:p w:rsidR="00D963FE" w:rsidRPr="00B21D3E" w:rsidRDefault="00D963FE" w:rsidP="00D963FE">
      <w:pPr>
        <w:rPr>
          <w:rFonts w:asciiTheme="minorHAnsi" w:hAnsiTheme="minorHAnsi"/>
        </w:rPr>
      </w:pPr>
    </w:p>
    <w:p w:rsidR="00DA0A9C" w:rsidRPr="00B21D3E" w:rsidRDefault="00DA0A9C" w:rsidP="00E235F4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B21D3E">
        <w:rPr>
          <w:rFonts w:asciiTheme="minorHAnsi" w:hAnsiTheme="minorHAnsi"/>
          <w:sz w:val="24"/>
          <w:szCs w:val="24"/>
        </w:rPr>
        <w:t>Auditorias</w:t>
      </w:r>
      <w:bookmarkEnd w:id="117"/>
      <w:bookmarkEnd w:id="118"/>
    </w:p>
    <w:p w:rsidR="00BD4C22" w:rsidRPr="00B21D3E" w:rsidRDefault="00BD4C22" w:rsidP="00D963FE">
      <w:pPr>
        <w:spacing w:after="0" w:line="360" w:lineRule="auto"/>
        <w:rPr>
          <w:rFonts w:asciiTheme="minorHAnsi" w:hAnsiTheme="minorHAnsi"/>
          <w:sz w:val="24"/>
          <w:szCs w:val="24"/>
        </w:rPr>
      </w:pPr>
      <w:bookmarkStart w:id="119" w:name="_Toc69423752"/>
      <w:r w:rsidRPr="00B21D3E">
        <w:rPr>
          <w:rFonts w:asciiTheme="minorHAnsi" w:hAnsiTheme="minorHAnsi"/>
          <w:sz w:val="24"/>
          <w:szCs w:val="24"/>
        </w:rPr>
        <w:t xml:space="preserve">Os testes integrados e a homologação </w:t>
      </w:r>
      <w:r w:rsidR="005F4281" w:rsidRPr="00B21D3E">
        <w:rPr>
          <w:rFonts w:asciiTheme="minorHAnsi" w:hAnsiTheme="minorHAnsi"/>
          <w:sz w:val="24"/>
          <w:szCs w:val="24"/>
        </w:rPr>
        <w:t>devem ser dados</w:t>
      </w:r>
      <w:r w:rsidRPr="00B21D3E">
        <w:rPr>
          <w:rFonts w:asciiTheme="minorHAnsi" w:hAnsiTheme="minorHAnsi"/>
          <w:sz w:val="24"/>
          <w:szCs w:val="24"/>
        </w:rPr>
        <w:t xml:space="preserve"> pelos </w:t>
      </w:r>
      <w:r w:rsidR="002D7E0D" w:rsidRPr="00B21D3E">
        <w:rPr>
          <w:rFonts w:asciiTheme="minorHAnsi" w:hAnsiTheme="minorHAnsi"/>
          <w:sz w:val="24"/>
          <w:szCs w:val="24"/>
        </w:rPr>
        <w:t>utilizadores</w:t>
      </w:r>
      <w:r w:rsidRPr="00B21D3E">
        <w:rPr>
          <w:rFonts w:asciiTheme="minorHAnsi" w:hAnsiTheme="minorHAnsi"/>
          <w:sz w:val="24"/>
          <w:szCs w:val="24"/>
        </w:rPr>
        <w:t xml:space="preserve"> chave que verificarão se os </w:t>
      </w:r>
      <w:r w:rsidR="00AB125D" w:rsidRPr="00B21D3E">
        <w:rPr>
          <w:rFonts w:asciiTheme="minorHAnsi" w:hAnsiTheme="minorHAnsi"/>
          <w:sz w:val="24"/>
          <w:szCs w:val="24"/>
        </w:rPr>
        <w:t>produtos</w:t>
      </w:r>
      <w:r w:rsidR="003543D5" w:rsidRPr="00B21D3E">
        <w:rPr>
          <w:rFonts w:asciiTheme="minorHAnsi" w:hAnsiTheme="minorHAnsi"/>
          <w:sz w:val="24"/>
          <w:szCs w:val="24"/>
        </w:rPr>
        <w:t xml:space="preserve"> entregues </w:t>
      </w:r>
      <w:r w:rsidRPr="00B21D3E">
        <w:rPr>
          <w:rFonts w:asciiTheme="minorHAnsi" w:hAnsiTheme="minorHAnsi"/>
          <w:sz w:val="24"/>
          <w:szCs w:val="24"/>
        </w:rPr>
        <w:t>estão de acordo com o esperado.</w:t>
      </w:r>
    </w:p>
    <w:bookmarkEnd w:id="119"/>
    <w:p w:rsidR="0063488C" w:rsidRPr="00B21D3E" w:rsidRDefault="0063488C" w:rsidP="00D963FE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63488C" w:rsidRPr="00B21D3E" w:rsidRDefault="0063488C" w:rsidP="00D963FE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8D702A" w:rsidRPr="00B21D3E" w:rsidRDefault="008D702A" w:rsidP="008D702A">
      <w:pPr>
        <w:rPr>
          <w:rFonts w:asciiTheme="minorHAnsi" w:hAnsiTheme="minorHAnsi"/>
        </w:rPr>
      </w:pPr>
    </w:p>
    <w:p w:rsidR="0026166A" w:rsidRPr="00B21D3E" w:rsidRDefault="00DA45AC" w:rsidP="00DA45AC">
      <w:pPr>
        <w:pStyle w:val="Ttulo5"/>
        <w:spacing w:before="0" w:after="0" w:line="360" w:lineRule="auto"/>
        <w:rPr>
          <w:rFonts w:asciiTheme="minorHAnsi" w:hAnsiTheme="minorHAnsi"/>
        </w:rPr>
      </w:pPr>
      <w:r w:rsidRPr="00B21D3E">
        <w:rPr>
          <w:rFonts w:asciiTheme="minorHAnsi" w:hAnsiTheme="minorHAnsi"/>
        </w:rPr>
        <w:t>Apro</w:t>
      </w:r>
      <w:r w:rsidR="00681335" w:rsidRPr="00B21D3E">
        <w:rPr>
          <w:rFonts w:asciiTheme="minorHAnsi" w:hAnsiTheme="minorHAnsi"/>
        </w:rPr>
        <w:t xml:space="preserve">vação do Plano de </w:t>
      </w:r>
      <w:r w:rsidR="00786D41" w:rsidRPr="00B21D3E">
        <w:rPr>
          <w:rFonts w:asciiTheme="minorHAnsi" w:hAnsiTheme="minorHAnsi"/>
        </w:rPr>
        <w:t>Projeto</w:t>
      </w:r>
      <w:r w:rsidR="00D963FE" w:rsidRPr="00B21D3E">
        <w:rPr>
          <w:rFonts w:asciiTheme="minorHAnsi" w:hAnsiTheme="minorHAnsi"/>
        </w:rPr>
        <w:t xml:space="preserve"> pelo Grupo </w:t>
      </w:r>
      <w:r w:rsidR="00681335" w:rsidRPr="00B21D3E">
        <w:rPr>
          <w:rFonts w:asciiTheme="minorHAnsi" w:hAnsiTheme="minorHAnsi"/>
        </w:rPr>
        <w:t xml:space="preserve"> </w:t>
      </w:r>
      <w:r w:rsidR="00D963FE" w:rsidRPr="00B21D3E">
        <w:rPr>
          <w:rFonts w:asciiTheme="minorHAnsi" w:hAnsiTheme="minorHAnsi"/>
        </w:rPr>
        <w:t>AMAGGI</w:t>
      </w:r>
      <w:r w:rsidRPr="00B21D3E">
        <w:rPr>
          <w:rFonts w:asciiTheme="minorHAnsi" w:hAnsiTheme="minorHAnsi"/>
        </w:rPr>
        <w:t>:</w:t>
      </w:r>
    </w:p>
    <w:p w:rsidR="008D702A" w:rsidRPr="00B21D3E" w:rsidRDefault="008D702A" w:rsidP="008D702A">
      <w:pPr>
        <w:rPr>
          <w:rFonts w:asciiTheme="minorHAnsi" w:hAnsiTheme="minorHAnsi"/>
        </w:rPr>
      </w:pPr>
    </w:p>
    <w:p w:rsidR="00542CB9" w:rsidRPr="00AD3136" w:rsidRDefault="00D963FE" w:rsidP="00AD3136">
      <w:pPr>
        <w:pStyle w:val="Ttulo5"/>
        <w:spacing w:before="0" w:after="0" w:line="360" w:lineRule="auto"/>
        <w:rPr>
          <w:rFonts w:asciiTheme="minorHAnsi" w:hAnsiTheme="minorHAnsi"/>
          <w:b w:val="0"/>
        </w:rPr>
      </w:pPr>
      <w:r w:rsidRPr="00B21D3E">
        <w:rPr>
          <w:rFonts w:asciiTheme="minorHAnsi" w:hAnsiTheme="minorHAnsi"/>
          <w:b w:val="0"/>
        </w:rPr>
        <w:t xml:space="preserve">Aprovação do Plano de Projeto pela </w:t>
      </w:r>
      <w:r w:rsidRPr="00AD3136">
        <w:rPr>
          <w:rFonts w:asciiTheme="minorHAnsi" w:hAnsiTheme="minorHAnsi"/>
        </w:rPr>
        <w:t>H</w:t>
      </w:r>
      <w:r w:rsidR="00AD3136" w:rsidRPr="00AD3136">
        <w:rPr>
          <w:rFonts w:asciiTheme="minorHAnsi" w:hAnsiTheme="minorHAnsi"/>
        </w:rPr>
        <w:t>R</w:t>
      </w:r>
      <w:r w:rsidRPr="00AD3136">
        <w:rPr>
          <w:rFonts w:asciiTheme="minorHAnsi" w:hAnsiTheme="minorHAnsi"/>
        </w:rPr>
        <w:t xml:space="preserve"> Solution</w:t>
      </w:r>
      <w:r w:rsidR="00AD3136" w:rsidRPr="00AD3136">
        <w:rPr>
          <w:rFonts w:asciiTheme="minorHAnsi" w:hAnsiTheme="minorHAnsi"/>
        </w:rPr>
        <w:t>s</w:t>
      </w:r>
    </w:p>
    <w:tbl>
      <w:tblPr>
        <w:tblpPr w:leftFromText="180" w:rightFromText="180" w:vertAnchor="text" w:horzAnchor="margin" w:tblpY="34"/>
        <w:tblW w:w="9747" w:type="dxa"/>
        <w:tblBorders>
          <w:top w:val="thinThickSmallGap" w:sz="12" w:space="0" w:color="BFBFBF"/>
          <w:left w:val="thinThickSmallGap" w:sz="12" w:space="0" w:color="BFBFBF"/>
          <w:bottom w:val="thinThickSmallGap" w:sz="12" w:space="0" w:color="BFBFBF"/>
          <w:right w:val="thinThickSmallGap" w:sz="12" w:space="0" w:color="BFBFBF"/>
          <w:insideH w:val="thinThickSmallGap" w:sz="12" w:space="0" w:color="BFBFBF"/>
          <w:insideV w:val="thinThickSmallGap" w:sz="12" w:space="0" w:color="BFBFBF"/>
        </w:tblBorders>
        <w:tblLook w:val="04A0" w:firstRow="1" w:lastRow="0" w:firstColumn="1" w:lastColumn="0" w:noHBand="0" w:noVBand="1"/>
      </w:tblPr>
      <w:tblGrid>
        <w:gridCol w:w="5921"/>
        <w:gridCol w:w="3826"/>
      </w:tblGrid>
      <w:tr w:rsidR="00542CB9" w:rsidRPr="00B21D3E" w:rsidTr="00991F08">
        <w:trPr>
          <w:trHeight w:val="761"/>
        </w:trPr>
        <w:tc>
          <w:tcPr>
            <w:tcW w:w="9747" w:type="dxa"/>
            <w:gridSpan w:val="2"/>
          </w:tcPr>
          <w:p w:rsidR="00542CB9" w:rsidRPr="00B21D3E" w:rsidRDefault="00542CB9" w:rsidP="004D3FDB">
            <w:pPr>
              <w:pStyle w:val="Rodap"/>
              <w:rPr>
                <w:rFonts w:asciiTheme="minorHAnsi" w:hAnsiTheme="minorHAnsi" w:cs="Arial"/>
                <w:lang w:val="pt-PT" w:eastAsia="pt-BR"/>
              </w:rPr>
            </w:pPr>
          </w:p>
        </w:tc>
      </w:tr>
      <w:tr w:rsidR="00542CB9" w:rsidRPr="00B21D3E" w:rsidTr="00991F08">
        <w:tc>
          <w:tcPr>
            <w:tcW w:w="5921" w:type="dxa"/>
          </w:tcPr>
          <w:p w:rsidR="00542CB9" w:rsidRPr="00B21D3E" w:rsidRDefault="00AD3136" w:rsidP="00AD3136">
            <w:pPr>
              <w:pStyle w:val="Rodap"/>
              <w:rPr>
                <w:rFonts w:asciiTheme="minorHAnsi" w:hAnsiTheme="minorHAnsi" w:cs="Arial"/>
                <w:bCs/>
                <w:szCs w:val="22"/>
                <w:lang w:val="pt-PT" w:eastAsia="pt-BR"/>
              </w:rPr>
            </w:pPr>
            <w:r>
              <w:rPr>
                <w:rFonts w:asciiTheme="minorHAnsi" w:hAnsiTheme="minorHAnsi" w:cs="Arial"/>
                <w:bCs/>
                <w:szCs w:val="22"/>
                <w:lang w:val="pt-PT" w:eastAsia="pt-BR"/>
              </w:rPr>
              <w:t>A</w:t>
            </w:r>
            <w:r w:rsidR="00681335"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 xml:space="preserve">provador </w:t>
            </w:r>
            <w:r w:rsidR="008D702A"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>HRST</w:t>
            </w:r>
            <w:r w:rsidR="00542CB9"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 xml:space="preserve">: </w:t>
            </w:r>
          </w:p>
        </w:tc>
        <w:tc>
          <w:tcPr>
            <w:tcW w:w="3826" w:type="dxa"/>
          </w:tcPr>
          <w:p w:rsidR="00542CB9" w:rsidRPr="00B21D3E" w:rsidRDefault="00542CB9" w:rsidP="004D3FDB">
            <w:pPr>
              <w:pStyle w:val="Rodap"/>
              <w:rPr>
                <w:rFonts w:asciiTheme="minorHAnsi" w:hAnsiTheme="minorHAnsi" w:cs="Arial"/>
                <w:bCs/>
                <w:szCs w:val="22"/>
                <w:lang w:val="pt-PT" w:eastAsia="pt-BR"/>
              </w:rPr>
            </w:pPr>
            <w:r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 xml:space="preserve">Data de Aprovação: </w:t>
            </w:r>
          </w:p>
        </w:tc>
      </w:tr>
    </w:tbl>
    <w:p w:rsidR="00BA5166" w:rsidRPr="00B21D3E" w:rsidRDefault="00BA5166" w:rsidP="00DA45AC">
      <w:pPr>
        <w:pStyle w:val="Ttulo5"/>
        <w:spacing w:before="0" w:after="0" w:line="360" w:lineRule="auto"/>
        <w:rPr>
          <w:rFonts w:asciiTheme="minorHAnsi" w:hAnsiTheme="minorHAnsi"/>
          <w:b w:val="0"/>
        </w:rPr>
      </w:pPr>
    </w:p>
    <w:p w:rsidR="008D702A" w:rsidRPr="00B21D3E" w:rsidRDefault="008D702A" w:rsidP="008D702A">
      <w:pPr>
        <w:rPr>
          <w:rFonts w:asciiTheme="minorHAnsi" w:hAnsiTheme="minorHAnsi"/>
        </w:rPr>
      </w:pPr>
    </w:p>
    <w:p w:rsidR="00DA45AC" w:rsidRPr="00B21D3E" w:rsidRDefault="00DA45AC" w:rsidP="00DA45AC">
      <w:pPr>
        <w:pStyle w:val="Ttulo5"/>
        <w:spacing w:before="0" w:after="0" w:line="360" w:lineRule="auto"/>
        <w:rPr>
          <w:rFonts w:asciiTheme="minorHAnsi" w:hAnsiTheme="minorHAnsi"/>
          <w:b w:val="0"/>
        </w:rPr>
      </w:pPr>
      <w:r w:rsidRPr="00B21D3E">
        <w:rPr>
          <w:rFonts w:asciiTheme="minorHAnsi" w:hAnsiTheme="minorHAnsi"/>
          <w:b w:val="0"/>
        </w:rPr>
        <w:t xml:space="preserve">Aprovação do Plano de </w:t>
      </w:r>
      <w:r w:rsidR="00786D41" w:rsidRPr="00B21D3E">
        <w:rPr>
          <w:rFonts w:asciiTheme="minorHAnsi" w:hAnsiTheme="minorHAnsi"/>
          <w:b w:val="0"/>
        </w:rPr>
        <w:t>Projeto</w:t>
      </w:r>
      <w:r w:rsidRPr="00B21D3E">
        <w:rPr>
          <w:rFonts w:asciiTheme="minorHAnsi" w:hAnsiTheme="minorHAnsi"/>
          <w:b w:val="0"/>
        </w:rPr>
        <w:t xml:space="preserve"> pelo </w:t>
      </w:r>
      <w:r w:rsidR="00D963FE" w:rsidRPr="00B21D3E">
        <w:rPr>
          <w:rFonts w:asciiTheme="minorHAnsi" w:hAnsiTheme="minorHAnsi"/>
        </w:rPr>
        <w:t>Grupo AMAGGI</w:t>
      </w:r>
      <w:r w:rsidRPr="00B21D3E">
        <w:rPr>
          <w:rFonts w:asciiTheme="minorHAnsi" w:hAnsiTheme="minorHAnsi"/>
        </w:rPr>
        <w:t>:</w:t>
      </w:r>
    </w:p>
    <w:tbl>
      <w:tblPr>
        <w:tblpPr w:leftFromText="180" w:rightFromText="180" w:vertAnchor="text" w:horzAnchor="margin" w:tblpY="34"/>
        <w:tblW w:w="9747" w:type="dxa"/>
        <w:tblBorders>
          <w:top w:val="thinThickSmallGap" w:sz="12" w:space="0" w:color="BFBFBF"/>
          <w:left w:val="thinThickSmallGap" w:sz="12" w:space="0" w:color="BFBFBF"/>
          <w:bottom w:val="thinThickSmallGap" w:sz="12" w:space="0" w:color="BFBFBF"/>
          <w:right w:val="thinThickSmallGap" w:sz="12" w:space="0" w:color="BFBFBF"/>
          <w:insideH w:val="thinThickSmallGap" w:sz="12" w:space="0" w:color="BFBFBF"/>
          <w:insideV w:val="thinThickSmallGap" w:sz="12" w:space="0" w:color="BFBFBF"/>
        </w:tblBorders>
        <w:tblLook w:val="04A0" w:firstRow="1" w:lastRow="0" w:firstColumn="1" w:lastColumn="0" w:noHBand="0" w:noVBand="1"/>
      </w:tblPr>
      <w:tblGrid>
        <w:gridCol w:w="5921"/>
        <w:gridCol w:w="3826"/>
      </w:tblGrid>
      <w:tr w:rsidR="00DA45AC" w:rsidRPr="00B21D3E" w:rsidTr="00AE3AF7">
        <w:trPr>
          <w:trHeight w:val="761"/>
        </w:trPr>
        <w:tc>
          <w:tcPr>
            <w:tcW w:w="9747" w:type="dxa"/>
            <w:gridSpan w:val="2"/>
          </w:tcPr>
          <w:p w:rsidR="00DA45AC" w:rsidRPr="00B21D3E" w:rsidRDefault="00DA45AC" w:rsidP="00AE3AF7">
            <w:pPr>
              <w:pStyle w:val="Rodap"/>
              <w:rPr>
                <w:rFonts w:asciiTheme="minorHAnsi" w:hAnsiTheme="minorHAnsi" w:cs="Arial"/>
                <w:lang w:val="pt-PT" w:eastAsia="pt-BR"/>
              </w:rPr>
            </w:pPr>
          </w:p>
        </w:tc>
      </w:tr>
      <w:tr w:rsidR="00DA45AC" w:rsidRPr="00B21D3E" w:rsidTr="00AE3AF7">
        <w:tc>
          <w:tcPr>
            <w:tcW w:w="5921" w:type="dxa"/>
          </w:tcPr>
          <w:p w:rsidR="00DA45AC" w:rsidRPr="00B21D3E" w:rsidRDefault="00AD3136" w:rsidP="00AD3136">
            <w:pPr>
              <w:pStyle w:val="Rodap"/>
              <w:rPr>
                <w:rFonts w:asciiTheme="minorHAnsi" w:hAnsiTheme="minorHAnsi" w:cs="Arial"/>
                <w:bCs/>
                <w:szCs w:val="22"/>
                <w:lang w:val="pt-PT" w:eastAsia="pt-BR"/>
              </w:rPr>
            </w:pPr>
            <w:r>
              <w:rPr>
                <w:rFonts w:asciiTheme="minorHAnsi" w:hAnsiTheme="minorHAnsi" w:cs="Arial"/>
                <w:bCs/>
                <w:szCs w:val="22"/>
                <w:lang w:val="pt-PT" w:eastAsia="pt-BR"/>
              </w:rPr>
              <w:t>A</w:t>
            </w:r>
            <w:r w:rsidR="00DA45AC"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 xml:space="preserve">provador Cliente: </w:t>
            </w:r>
          </w:p>
        </w:tc>
        <w:tc>
          <w:tcPr>
            <w:tcW w:w="3826" w:type="dxa"/>
          </w:tcPr>
          <w:p w:rsidR="00DA45AC" w:rsidRPr="00B21D3E" w:rsidRDefault="00DA45AC" w:rsidP="00AE3AF7">
            <w:pPr>
              <w:pStyle w:val="Rodap"/>
              <w:rPr>
                <w:rFonts w:asciiTheme="minorHAnsi" w:hAnsiTheme="minorHAnsi" w:cs="Arial"/>
                <w:bCs/>
                <w:szCs w:val="22"/>
                <w:lang w:val="pt-PT" w:eastAsia="pt-BR"/>
              </w:rPr>
            </w:pPr>
            <w:r w:rsidRPr="00B21D3E">
              <w:rPr>
                <w:rFonts w:asciiTheme="minorHAnsi" w:hAnsiTheme="minorHAnsi" w:cs="Arial"/>
                <w:bCs/>
                <w:szCs w:val="22"/>
                <w:lang w:val="pt-PT" w:eastAsia="pt-BR"/>
              </w:rPr>
              <w:t xml:space="preserve">Data de Aprovação: </w:t>
            </w:r>
          </w:p>
        </w:tc>
      </w:tr>
    </w:tbl>
    <w:p w:rsidR="00DA0A9C" w:rsidRPr="003C3B87" w:rsidRDefault="00DA0A9C" w:rsidP="00DA45AC">
      <w:pPr>
        <w:pStyle w:val="Cabealho"/>
        <w:rPr>
          <w:rFonts w:ascii="DIN Regular" w:hAnsi="DIN Regular" w:cs="Arial"/>
          <w:lang w:val="pt-PT" w:eastAsia="zh-CN"/>
        </w:rPr>
      </w:pPr>
    </w:p>
    <w:sectPr w:rsidR="00DA0A9C" w:rsidRPr="003C3B87" w:rsidSect="002F602D">
      <w:headerReference w:type="default" r:id="rId19"/>
      <w:footerReference w:type="default" r:id="rId20"/>
      <w:pgSz w:w="11906" w:h="16838" w:code="9"/>
      <w:pgMar w:top="1418" w:right="1134" w:bottom="18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D15" w:rsidRDefault="00ED5D15">
      <w:r>
        <w:separator/>
      </w:r>
    </w:p>
  </w:endnote>
  <w:endnote w:type="continuationSeparator" w:id="0">
    <w:p w:rsidR="00ED5D15" w:rsidRDefault="00ED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 Regular">
    <w:altName w:val="Corbel"/>
    <w:panose1 w:val="02000503040000020003"/>
    <w:charset w:val="00"/>
    <w:family w:val="auto"/>
    <w:pitch w:val="variable"/>
    <w:sig w:usb0="800000AF" w:usb1="40002048" w:usb2="00000000" w:usb3="00000000" w:csb0="00000009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5D42F7" w:rsidRPr="00B545FF" w:rsidTr="009345E1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:rsidR="005D42F7" w:rsidRPr="00F94735" w:rsidRDefault="005D42F7" w:rsidP="00A63A8A">
          <w:pPr>
            <w:pStyle w:val="Rodap"/>
            <w:rPr>
              <w:rFonts w:cs="Arial"/>
              <w:bCs/>
              <w:sz w:val="16"/>
              <w:szCs w:val="16"/>
              <w:lang w:val="pt-BR"/>
            </w:rPr>
          </w:pPr>
          <w:r w:rsidRPr="00F94735">
            <w:rPr>
              <w:rFonts w:cs="Arial"/>
              <w:bCs/>
              <w:sz w:val="16"/>
              <w:szCs w:val="16"/>
              <w:lang w:val="pt-BR"/>
            </w:rPr>
            <w:t>Documento: Plano de Gestão do Projeto</w:t>
          </w:r>
        </w:p>
      </w:tc>
      <w:tc>
        <w:tcPr>
          <w:tcW w:w="3036" w:type="dxa"/>
          <w:vAlign w:val="center"/>
        </w:tcPr>
        <w:p w:rsidR="005D42F7" w:rsidRPr="00F94735" w:rsidRDefault="005D42F7" w:rsidP="001C2236">
          <w:pPr>
            <w:pStyle w:val="Rodap"/>
            <w:rPr>
              <w:rFonts w:cs="Arial"/>
              <w:bCs/>
              <w:sz w:val="16"/>
              <w:szCs w:val="16"/>
            </w:rPr>
          </w:pPr>
          <w:r w:rsidRPr="00F94735">
            <w:rPr>
              <w:rFonts w:cs="Arial"/>
              <w:bCs/>
              <w:sz w:val="16"/>
              <w:szCs w:val="16"/>
            </w:rPr>
            <w:t xml:space="preserve">Versão: </w:t>
          </w:r>
          <w:r>
            <w:rPr>
              <w:rFonts w:cs="Arial"/>
              <w:bCs/>
              <w:sz w:val="16"/>
              <w:szCs w:val="16"/>
              <w:lang w:val="en-US"/>
            </w:rPr>
            <w:t>1</w:t>
          </w:r>
          <w:r w:rsidRPr="00F94735">
            <w:rPr>
              <w:rFonts w:cs="Arial"/>
              <w:bCs/>
              <w:sz w:val="16"/>
              <w:szCs w:val="16"/>
            </w:rPr>
            <w:t>.0</w:t>
          </w:r>
        </w:p>
      </w:tc>
      <w:tc>
        <w:tcPr>
          <w:tcW w:w="1560" w:type="dxa"/>
          <w:vAlign w:val="center"/>
        </w:tcPr>
        <w:p w:rsidR="005D42F7" w:rsidRPr="00F94735" w:rsidRDefault="005D42F7" w:rsidP="009345E1">
          <w:pPr>
            <w:pStyle w:val="Rodap"/>
            <w:jc w:val="right"/>
            <w:rPr>
              <w:rFonts w:cs="Arial"/>
              <w:bCs/>
              <w:sz w:val="16"/>
              <w:szCs w:val="16"/>
            </w:rPr>
          </w:pPr>
          <w:r w:rsidRPr="00F94735">
            <w:rPr>
              <w:rFonts w:cs="Arial"/>
              <w:bCs/>
              <w:sz w:val="16"/>
              <w:szCs w:val="16"/>
            </w:rPr>
            <w:fldChar w:fldCharType="begin"/>
          </w:r>
          <w:r w:rsidRPr="00F94735">
            <w:rPr>
              <w:rFonts w:cs="Arial"/>
              <w:bCs/>
              <w:sz w:val="16"/>
              <w:szCs w:val="16"/>
            </w:rPr>
            <w:instrText xml:space="preserve"> TIME \@ "dd/MM/yyyy HH:mm" </w:instrText>
          </w:r>
          <w:r w:rsidRPr="00F94735">
            <w:rPr>
              <w:rFonts w:cs="Arial"/>
              <w:bCs/>
              <w:sz w:val="16"/>
              <w:szCs w:val="16"/>
            </w:rPr>
            <w:fldChar w:fldCharType="separate"/>
          </w:r>
          <w:r>
            <w:rPr>
              <w:rFonts w:cs="Arial"/>
              <w:bCs/>
              <w:noProof/>
              <w:sz w:val="16"/>
              <w:szCs w:val="16"/>
            </w:rPr>
            <w:t>31/03/2016 11:51</w:t>
          </w:r>
          <w:r w:rsidRPr="00F94735">
            <w:rPr>
              <w:rFonts w:cs="Arial"/>
              <w:bCs/>
              <w:sz w:val="16"/>
              <w:szCs w:val="16"/>
            </w:rPr>
            <w:fldChar w:fldCharType="end"/>
          </w:r>
        </w:p>
      </w:tc>
    </w:tr>
    <w:tr w:rsidR="005D42F7" w:rsidRPr="00B545FF" w:rsidTr="009345E1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:rsidR="005D42F7" w:rsidRPr="00F94735" w:rsidRDefault="005D42F7" w:rsidP="00481DD0">
          <w:pPr>
            <w:pStyle w:val="Rodap"/>
            <w:rPr>
              <w:rFonts w:cs="Arial"/>
              <w:bCs/>
              <w:sz w:val="16"/>
              <w:szCs w:val="16"/>
              <w:lang w:val="pt-BR"/>
            </w:rPr>
          </w:pPr>
          <w:r w:rsidRPr="00F94735">
            <w:rPr>
              <w:rFonts w:cs="Arial"/>
              <w:sz w:val="16"/>
              <w:szCs w:val="16"/>
              <w:lang w:val="pt-BR"/>
            </w:rPr>
            <w:t>Gestor do Projeto:</w:t>
          </w:r>
          <w:r>
            <w:rPr>
              <w:rFonts w:cs="Arial"/>
              <w:bCs/>
              <w:sz w:val="16"/>
              <w:szCs w:val="16"/>
              <w:lang w:val="pt-BR"/>
            </w:rPr>
            <w:t xml:space="preserve"> Wagner Silva</w:t>
          </w:r>
        </w:p>
      </w:tc>
      <w:tc>
        <w:tcPr>
          <w:tcW w:w="1560" w:type="dxa"/>
          <w:vAlign w:val="center"/>
        </w:tcPr>
        <w:p w:rsidR="005D42F7" w:rsidRPr="00F94735" w:rsidRDefault="005D42F7" w:rsidP="009345E1">
          <w:pPr>
            <w:pStyle w:val="Rodap"/>
            <w:jc w:val="right"/>
            <w:rPr>
              <w:rFonts w:cs="Arial"/>
              <w:bCs/>
              <w:sz w:val="16"/>
              <w:szCs w:val="16"/>
            </w:rPr>
          </w:pPr>
          <w:r w:rsidRPr="00F94735">
            <w:rPr>
              <w:rFonts w:cs="Arial"/>
              <w:bCs/>
              <w:sz w:val="16"/>
              <w:szCs w:val="16"/>
            </w:rPr>
            <w:t xml:space="preserve">pg. </w:t>
          </w:r>
          <w:r w:rsidRPr="00F94735">
            <w:rPr>
              <w:rFonts w:cs="Arial"/>
              <w:bCs/>
              <w:sz w:val="16"/>
              <w:szCs w:val="16"/>
            </w:rPr>
            <w:fldChar w:fldCharType="begin"/>
          </w:r>
          <w:r w:rsidRPr="00F94735">
            <w:rPr>
              <w:rFonts w:cs="Arial"/>
              <w:bCs/>
              <w:sz w:val="16"/>
              <w:szCs w:val="16"/>
            </w:rPr>
            <w:instrText xml:space="preserve"> PAGE </w:instrText>
          </w:r>
          <w:r w:rsidRPr="00F94735">
            <w:rPr>
              <w:rFonts w:cs="Arial"/>
              <w:bCs/>
              <w:sz w:val="16"/>
              <w:szCs w:val="16"/>
            </w:rPr>
            <w:fldChar w:fldCharType="separate"/>
          </w:r>
          <w:r w:rsidR="00E05835">
            <w:rPr>
              <w:rFonts w:cs="Arial"/>
              <w:bCs/>
              <w:noProof/>
              <w:sz w:val="16"/>
              <w:szCs w:val="16"/>
            </w:rPr>
            <w:t>21</w:t>
          </w:r>
          <w:r w:rsidRPr="00F94735">
            <w:rPr>
              <w:rFonts w:cs="Arial"/>
              <w:bCs/>
              <w:sz w:val="16"/>
              <w:szCs w:val="16"/>
            </w:rPr>
            <w:fldChar w:fldCharType="end"/>
          </w:r>
          <w:r w:rsidRPr="00F94735">
            <w:rPr>
              <w:rFonts w:cs="Arial"/>
              <w:bCs/>
              <w:sz w:val="16"/>
              <w:szCs w:val="16"/>
            </w:rPr>
            <w:t xml:space="preserve"> de </w:t>
          </w:r>
          <w:r w:rsidRPr="00F94735">
            <w:rPr>
              <w:rFonts w:cs="Arial"/>
              <w:bCs/>
              <w:sz w:val="16"/>
              <w:szCs w:val="16"/>
            </w:rPr>
            <w:fldChar w:fldCharType="begin"/>
          </w:r>
          <w:r w:rsidRPr="00F94735">
            <w:rPr>
              <w:rFonts w:cs="Arial"/>
              <w:bCs/>
              <w:sz w:val="16"/>
              <w:szCs w:val="16"/>
            </w:rPr>
            <w:instrText xml:space="preserve"> NUMPAGES </w:instrText>
          </w:r>
          <w:r w:rsidRPr="00F94735">
            <w:rPr>
              <w:rFonts w:cs="Arial"/>
              <w:bCs/>
              <w:sz w:val="16"/>
              <w:szCs w:val="16"/>
            </w:rPr>
            <w:fldChar w:fldCharType="separate"/>
          </w:r>
          <w:r w:rsidR="00E05835">
            <w:rPr>
              <w:rFonts w:cs="Arial"/>
              <w:bCs/>
              <w:noProof/>
              <w:sz w:val="16"/>
              <w:szCs w:val="16"/>
            </w:rPr>
            <w:t>37</w:t>
          </w:r>
          <w:r w:rsidRPr="00F94735">
            <w:rPr>
              <w:rFonts w:cs="Arial"/>
              <w:bCs/>
              <w:sz w:val="16"/>
              <w:szCs w:val="16"/>
            </w:rPr>
            <w:fldChar w:fldCharType="end"/>
          </w:r>
        </w:p>
      </w:tc>
    </w:tr>
  </w:tbl>
  <w:p w:rsidR="005D42F7" w:rsidRPr="000E1548" w:rsidRDefault="005D42F7" w:rsidP="000E15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D15" w:rsidRDefault="00ED5D15">
      <w:r>
        <w:separator/>
      </w:r>
    </w:p>
  </w:footnote>
  <w:footnote w:type="continuationSeparator" w:id="0">
    <w:p w:rsidR="00ED5D15" w:rsidRDefault="00ED5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60"/>
      <w:gridCol w:w="4624"/>
      <w:gridCol w:w="2746"/>
    </w:tblGrid>
    <w:tr w:rsidR="005D42F7" w:rsidRPr="00AB16A7" w:rsidTr="00502305">
      <w:trPr>
        <w:cantSplit/>
        <w:jc w:val="center"/>
      </w:trPr>
      <w:tc>
        <w:tcPr>
          <w:tcW w:w="2660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:rsidR="005D42F7" w:rsidRPr="00AB16A7" w:rsidRDefault="005D42F7" w:rsidP="008067E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5AFCC3A" wp14:editId="443A8AD0">
                <wp:extent cx="1600745" cy="39052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6164" cy="391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5D42F7" w:rsidRPr="008458AF" w:rsidRDefault="005D42F7" w:rsidP="008067E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  <w:r>
            <w:rPr>
              <w:rFonts w:ascii="DIN Regular" w:hAnsi="DIN Regular" w:cs="Arial"/>
              <w:bCs/>
              <w:sz w:val="28"/>
              <w:szCs w:val="28"/>
              <w:lang w:val="pt-PT"/>
            </w:rPr>
            <w:t xml:space="preserve">Plano </w:t>
          </w:r>
          <w:r w:rsidRPr="008458AF">
            <w:rPr>
              <w:rFonts w:ascii="DIN Regular" w:hAnsi="DIN Regular" w:cs="Arial"/>
              <w:bCs/>
              <w:sz w:val="28"/>
              <w:szCs w:val="28"/>
              <w:lang w:val="pt-PT"/>
            </w:rPr>
            <w:t>de Projeto</w:t>
          </w:r>
        </w:p>
      </w:tc>
      <w:tc>
        <w:tcPr>
          <w:tcW w:w="2746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:rsidR="005D42F7" w:rsidRDefault="005D42F7" w:rsidP="008067E1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 w:eastAsia="pt-BR"/>
            </w:rPr>
            <w:drawing>
              <wp:inline distT="0" distB="0" distL="0" distR="0" wp14:anchorId="7743F48F" wp14:editId="050A123B">
                <wp:extent cx="1616447" cy="559407"/>
                <wp:effectExtent l="0" t="0" r="3175" b="0"/>
                <wp:docPr id="2" name="Imagem 2" descr="C:\Backup_Note\Wagner Lima_12032015\Wagner\SAP\Back up\HR_SOLUTION\Fase 1 - Preparação de Projeto\Logo_AMAG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Backup_Note\Wagner Lima_12032015\Wagner\SAP\Back up\HR_SOLUTION\Fase 1 - Preparação de Projeto\Logo_AMAGG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2810" cy="578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D42F7" w:rsidRPr="00AB16A7" w:rsidTr="00502305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660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5D42F7" w:rsidRPr="00AB16A7" w:rsidRDefault="005D42F7" w:rsidP="008067E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5D42F7" w:rsidRPr="00D46347" w:rsidRDefault="005D42F7" w:rsidP="00B21D3E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 w:cs="Arial"/>
              <w:bCs/>
              <w:sz w:val="28"/>
              <w:szCs w:val="28"/>
              <w:lang w:val="pt-BR"/>
            </w:rPr>
            <w:t>INTEGRA RH</w:t>
          </w:r>
        </w:p>
      </w:tc>
      <w:tc>
        <w:tcPr>
          <w:tcW w:w="2746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:rsidR="005D42F7" w:rsidRDefault="005D42F7" w:rsidP="008067E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:rsidR="005D42F7" w:rsidRPr="00BF1624" w:rsidRDefault="005D42F7" w:rsidP="008067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F2B"/>
    <w:multiLevelType w:val="hybridMultilevel"/>
    <w:tmpl w:val="F6D86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165858"/>
    <w:multiLevelType w:val="hybridMultilevel"/>
    <w:tmpl w:val="C4CE9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84B44"/>
    <w:multiLevelType w:val="hybridMultilevel"/>
    <w:tmpl w:val="65C014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E27923"/>
    <w:multiLevelType w:val="hybridMultilevel"/>
    <w:tmpl w:val="EB48C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BD44BD"/>
    <w:multiLevelType w:val="hybridMultilevel"/>
    <w:tmpl w:val="901AD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93C2B"/>
    <w:multiLevelType w:val="hybridMultilevel"/>
    <w:tmpl w:val="AE1290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9F28F5"/>
    <w:multiLevelType w:val="hybridMultilevel"/>
    <w:tmpl w:val="E3BAFE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6087517"/>
    <w:multiLevelType w:val="hybridMultilevel"/>
    <w:tmpl w:val="AD228D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E01E8E"/>
    <w:multiLevelType w:val="hybridMultilevel"/>
    <w:tmpl w:val="411A06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703959"/>
    <w:multiLevelType w:val="hybridMultilevel"/>
    <w:tmpl w:val="BA282C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E90BFB"/>
    <w:multiLevelType w:val="hybridMultilevel"/>
    <w:tmpl w:val="89DEA6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16004"/>
    <w:multiLevelType w:val="hybridMultilevel"/>
    <w:tmpl w:val="9012A7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4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5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6">
    <w:nsid w:val="68804DFB"/>
    <w:multiLevelType w:val="multilevel"/>
    <w:tmpl w:val="12ACAF20"/>
    <w:lvl w:ilvl="0">
      <w:start w:val="1"/>
      <w:numFmt w:val="decimal"/>
      <w:pStyle w:val="TableSmHeadingbogu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ablenotused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0D565C9"/>
    <w:multiLevelType w:val="hybridMultilevel"/>
    <w:tmpl w:val="A9709B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>
    <w:nsid w:val="76184A8E"/>
    <w:multiLevelType w:val="hybridMultilevel"/>
    <w:tmpl w:val="01A698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EE61271"/>
    <w:multiLevelType w:val="hybridMultilevel"/>
    <w:tmpl w:val="0150BB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40C6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14"/>
  </w:num>
  <w:num w:numId="10">
    <w:abstractNumId w:val="19"/>
  </w:num>
  <w:num w:numId="11">
    <w:abstractNumId w:val="4"/>
  </w:num>
  <w:num w:numId="12">
    <w:abstractNumId w:val="9"/>
  </w:num>
  <w:num w:numId="13">
    <w:abstractNumId w:val="10"/>
  </w:num>
  <w:num w:numId="14">
    <w:abstractNumId w:val="6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3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 style="mso-position-vertical-relative:page" o:allowoverlap="f" fillcolor="white" stroke="f">
      <v:fill color="white"/>
      <v:stroke on="f"/>
      <v:textbox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5E"/>
    <w:rsid w:val="00003D52"/>
    <w:rsid w:val="000077D3"/>
    <w:rsid w:val="0001499D"/>
    <w:rsid w:val="0001586B"/>
    <w:rsid w:val="00016CC3"/>
    <w:rsid w:val="00016E5B"/>
    <w:rsid w:val="00021E9A"/>
    <w:rsid w:val="00022596"/>
    <w:rsid w:val="00023DBC"/>
    <w:rsid w:val="000303CB"/>
    <w:rsid w:val="00031869"/>
    <w:rsid w:val="00033354"/>
    <w:rsid w:val="0003582C"/>
    <w:rsid w:val="0004233A"/>
    <w:rsid w:val="00042954"/>
    <w:rsid w:val="00042FA9"/>
    <w:rsid w:val="0004539E"/>
    <w:rsid w:val="00045992"/>
    <w:rsid w:val="00046F3D"/>
    <w:rsid w:val="000472C8"/>
    <w:rsid w:val="000509D5"/>
    <w:rsid w:val="00050F28"/>
    <w:rsid w:val="00052E67"/>
    <w:rsid w:val="00062C3F"/>
    <w:rsid w:val="00064E85"/>
    <w:rsid w:val="00064FAE"/>
    <w:rsid w:val="00067CC5"/>
    <w:rsid w:val="0007073B"/>
    <w:rsid w:val="00072FCE"/>
    <w:rsid w:val="00076B29"/>
    <w:rsid w:val="000773D9"/>
    <w:rsid w:val="00077A39"/>
    <w:rsid w:val="00081668"/>
    <w:rsid w:val="00082708"/>
    <w:rsid w:val="000834CE"/>
    <w:rsid w:val="00093D90"/>
    <w:rsid w:val="00096287"/>
    <w:rsid w:val="000963E1"/>
    <w:rsid w:val="000A26CE"/>
    <w:rsid w:val="000B1CC7"/>
    <w:rsid w:val="000B2063"/>
    <w:rsid w:val="000C00CE"/>
    <w:rsid w:val="000C0422"/>
    <w:rsid w:val="000C053D"/>
    <w:rsid w:val="000C4058"/>
    <w:rsid w:val="000C57FB"/>
    <w:rsid w:val="000C59B3"/>
    <w:rsid w:val="000D5D0B"/>
    <w:rsid w:val="000D6E01"/>
    <w:rsid w:val="000D7472"/>
    <w:rsid w:val="000E019F"/>
    <w:rsid w:val="000E1548"/>
    <w:rsid w:val="000E1F05"/>
    <w:rsid w:val="000E3983"/>
    <w:rsid w:val="000E5BB7"/>
    <w:rsid w:val="000F022E"/>
    <w:rsid w:val="000F1A32"/>
    <w:rsid w:val="000F4DC9"/>
    <w:rsid w:val="000F5667"/>
    <w:rsid w:val="00104830"/>
    <w:rsid w:val="001051F5"/>
    <w:rsid w:val="001107AB"/>
    <w:rsid w:val="001108C4"/>
    <w:rsid w:val="001158E4"/>
    <w:rsid w:val="00115F13"/>
    <w:rsid w:val="00120149"/>
    <w:rsid w:val="00121963"/>
    <w:rsid w:val="00122245"/>
    <w:rsid w:val="00122C04"/>
    <w:rsid w:val="00125A89"/>
    <w:rsid w:val="00125DD9"/>
    <w:rsid w:val="00127269"/>
    <w:rsid w:val="00136E3A"/>
    <w:rsid w:val="00141079"/>
    <w:rsid w:val="00142A0F"/>
    <w:rsid w:val="00143959"/>
    <w:rsid w:val="00144A21"/>
    <w:rsid w:val="00144AFF"/>
    <w:rsid w:val="00145107"/>
    <w:rsid w:val="00145830"/>
    <w:rsid w:val="00145C75"/>
    <w:rsid w:val="00152E46"/>
    <w:rsid w:val="00155460"/>
    <w:rsid w:val="001559BA"/>
    <w:rsid w:val="001574B2"/>
    <w:rsid w:val="00161969"/>
    <w:rsid w:val="00161A54"/>
    <w:rsid w:val="0016694B"/>
    <w:rsid w:val="00171EB7"/>
    <w:rsid w:val="001727E8"/>
    <w:rsid w:val="001848CE"/>
    <w:rsid w:val="00195BBF"/>
    <w:rsid w:val="00195BD1"/>
    <w:rsid w:val="00195E89"/>
    <w:rsid w:val="001A3E81"/>
    <w:rsid w:val="001B1641"/>
    <w:rsid w:val="001C2236"/>
    <w:rsid w:val="001C54A1"/>
    <w:rsid w:val="001C5E47"/>
    <w:rsid w:val="001C68CE"/>
    <w:rsid w:val="001C7C67"/>
    <w:rsid w:val="001D0671"/>
    <w:rsid w:val="001D08B5"/>
    <w:rsid w:val="001D2375"/>
    <w:rsid w:val="001D4299"/>
    <w:rsid w:val="001E0F0A"/>
    <w:rsid w:val="001E1C7C"/>
    <w:rsid w:val="001E2BCA"/>
    <w:rsid w:val="001E2DA4"/>
    <w:rsid w:val="001E42F7"/>
    <w:rsid w:val="001E7AC7"/>
    <w:rsid w:val="001F3762"/>
    <w:rsid w:val="001F4740"/>
    <w:rsid w:val="001F7D69"/>
    <w:rsid w:val="0020622B"/>
    <w:rsid w:val="002101C1"/>
    <w:rsid w:val="002104CF"/>
    <w:rsid w:val="00212CF5"/>
    <w:rsid w:val="00220745"/>
    <w:rsid w:val="00222B39"/>
    <w:rsid w:val="002238B4"/>
    <w:rsid w:val="00225775"/>
    <w:rsid w:val="002314B3"/>
    <w:rsid w:val="00235B43"/>
    <w:rsid w:val="00240220"/>
    <w:rsid w:val="00244184"/>
    <w:rsid w:val="00250A89"/>
    <w:rsid w:val="00251449"/>
    <w:rsid w:val="002536AF"/>
    <w:rsid w:val="00257958"/>
    <w:rsid w:val="002613B9"/>
    <w:rsid w:val="0026166A"/>
    <w:rsid w:val="002660D8"/>
    <w:rsid w:val="00272EC5"/>
    <w:rsid w:val="00273187"/>
    <w:rsid w:val="00273332"/>
    <w:rsid w:val="00280F94"/>
    <w:rsid w:val="00281C16"/>
    <w:rsid w:val="00292B10"/>
    <w:rsid w:val="002936EB"/>
    <w:rsid w:val="002A140B"/>
    <w:rsid w:val="002A4481"/>
    <w:rsid w:val="002A4488"/>
    <w:rsid w:val="002A4A09"/>
    <w:rsid w:val="002A5160"/>
    <w:rsid w:val="002B227C"/>
    <w:rsid w:val="002B2F12"/>
    <w:rsid w:val="002B6067"/>
    <w:rsid w:val="002B67F4"/>
    <w:rsid w:val="002B773E"/>
    <w:rsid w:val="002C1880"/>
    <w:rsid w:val="002C27A1"/>
    <w:rsid w:val="002C2874"/>
    <w:rsid w:val="002C3DE4"/>
    <w:rsid w:val="002C44EA"/>
    <w:rsid w:val="002D1E4A"/>
    <w:rsid w:val="002D7D3E"/>
    <w:rsid w:val="002D7E0D"/>
    <w:rsid w:val="002E329F"/>
    <w:rsid w:val="002E5BE2"/>
    <w:rsid w:val="002E70E1"/>
    <w:rsid w:val="002F1203"/>
    <w:rsid w:val="002F3211"/>
    <w:rsid w:val="002F602D"/>
    <w:rsid w:val="00304556"/>
    <w:rsid w:val="00304ECC"/>
    <w:rsid w:val="00311A24"/>
    <w:rsid w:val="0031461E"/>
    <w:rsid w:val="00316EFF"/>
    <w:rsid w:val="003179BE"/>
    <w:rsid w:val="0032033D"/>
    <w:rsid w:val="0032225B"/>
    <w:rsid w:val="00322CC6"/>
    <w:rsid w:val="003236D6"/>
    <w:rsid w:val="00324E94"/>
    <w:rsid w:val="00333665"/>
    <w:rsid w:val="0034480A"/>
    <w:rsid w:val="00345A1F"/>
    <w:rsid w:val="00345E83"/>
    <w:rsid w:val="003465B8"/>
    <w:rsid w:val="00353036"/>
    <w:rsid w:val="003543D5"/>
    <w:rsid w:val="003669BA"/>
    <w:rsid w:val="00372F2D"/>
    <w:rsid w:val="00377ACF"/>
    <w:rsid w:val="00384C7D"/>
    <w:rsid w:val="0038606A"/>
    <w:rsid w:val="0038664E"/>
    <w:rsid w:val="003869F0"/>
    <w:rsid w:val="00390976"/>
    <w:rsid w:val="00394984"/>
    <w:rsid w:val="003B6455"/>
    <w:rsid w:val="003B68C2"/>
    <w:rsid w:val="003B73D0"/>
    <w:rsid w:val="003C3B87"/>
    <w:rsid w:val="003D235D"/>
    <w:rsid w:val="003D412A"/>
    <w:rsid w:val="003E37CF"/>
    <w:rsid w:val="003F3958"/>
    <w:rsid w:val="003F3C65"/>
    <w:rsid w:val="003F3DF6"/>
    <w:rsid w:val="003F5485"/>
    <w:rsid w:val="003F6F82"/>
    <w:rsid w:val="00402C74"/>
    <w:rsid w:val="0040669C"/>
    <w:rsid w:val="00416533"/>
    <w:rsid w:val="004250CF"/>
    <w:rsid w:val="0042671F"/>
    <w:rsid w:val="00433367"/>
    <w:rsid w:val="00435404"/>
    <w:rsid w:val="00436970"/>
    <w:rsid w:val="00436F83"/>
    <w:rsid w:val="00440FC5"/>
    <w:rsid w:val="004432D4"/>
    <w:rsid w:val="00445C57"/>
    <w:rsid w:val="00451850"/>
    <w:rsid w:val="004541BF"/>
    <w:rsid w:val="00455C78"/>
    <w:rsid w:val="00460033"/>
    <w:rsid w:val="00466121"/>
    <w:rsid w:val="0047048C"/>
    <w:rsid w:val="004724F4"/>
    <w:rsid w:val="0047263C"/>
    <w:rsid w:val="0047358F"/>
    <w:rsid w:val="00481DD0"/>
    <w:rsid w:val="00496457"/>
    <w:rsid w:val="004976DC"/>
    <w:rsid w:val="004A2BF0"/>
    <w:rsid w:val="004A328C"/>
    <w:rsid w:val="004A3412"/>
    <w:rsid w:val="004A3F80"/>
    <w:rsid w:val="004B0FB2"/>
    <w:rsid w:val="004B6119"/>
    <w:rsid w:val="004B6AF7"/>
    <w:rsid w:val="004B733A"/>
    <w:rsid w:val="004C1AFF"/>
    <w:rsid w:val="004C3884"/>
    <w:rsid w:val="004C6915"/>
    <w:rsid w:val="004D129F"/>
    <w:rsid w:val="004D1EBF"/>
    <w:rsid w:val="004D3FDB"/>
    <w:rsid w:val="004D629A"/>
    <w:rsid w:val="004D7E5F"/>
    <w:rsid w:val="004E0078"/>
    <w:rsid w:val="004E064D"/>
    <w:rsid w:val="004E075F"/>
    <w:rsid w:val="004E15BE"/>
    <w:rsid w:val="004E1774"/>
    <w:rsid w:val="004E26F9"/>
    <w:rsid w:val="004E3EA4"/>
    <w:rsid w:val="004F07F4"/>
    <w:rsid w:val="004F2CBD"/>
    <w:rsid w:val="004F42AC"/>
    <w:rsid w:val="004F58F2"/>
    <w:rsid w:val="004F72A1"/>
    <w:rsid w:val="00502305"/>
    <w:rsid w:val="00504A6B"/>
    <w:rsid w:val="005063BD"/>
    <w:rsid w:val="00521AD4"/>
    <w:rsid w:val="005229B1"/>
    <w:rsid w:val="00534C38"/>
    <w:rsid w:val="00542CB9"/>
    <w:rsid w:val="00545CD3"/>
    <w:rsid w:val="005462E6"/>
    <w:rsid w:val="005467BD"/>
    <w:rsid w:val="00546B20"/>
    <w:rsid w:val="005543E8"/>
    <w:rsid w:val="00554618"/>
    <w:rsid w:val="00554E2C"/>
    <w:rsid w:val="00561A3A"/>
    <w:rsid w:val="00562D5C"/>
    <w:rsid w:val="005631FD"/>
    <w:rsid w:val="00566D0D"/>
    <w:rsid w:val="005676DA"/>
    <w:rsid w:val="00570389"/>
    <w:rsid w:val="00570E7C"/>
    <w:rsid w:val="00573E2E"/>
    <w:rsid w:val="005754F5"/>
    <w:rsid w:val="00577A97"/>
    <w:rsid w:val="00582A15"/>
    <w:rsid w:val="005849F1"/>
    <w:rsid w:val="00590810"/>
    <w:rsid w:val="00591FCE"/>
    <w:rsid w:val="005A0B60"/>
    <w:rsid w:val="005A0E93"/>
    <w:rsid w:val="005A10FA"/>
    <w:rsid w:val="005A738C"/>
    <w:rsid w:val="005B3B13"/>
    <w:rsid w:val="005C2626"/>
    <w:rsid w:val="005C5509"/>
    <w:rsid w:val="005D261D"/>
    <w:rsid w:val="005D365B"/>
    <w:rsid w:val="005D42F7"/>
    <w:rsid w:val="005D67BB"/>
    <w:rsid w:val="005D74A2"/>
    <w:rsid w:val="005E2FF4"/>
    <w:rsid w:val="005E3B4F"/>
    <w:rsid w:val="005F4281"/>
    <w:rsid w:val="005F6C44"/>
    <w:rsid w:val="00601E46"/>
    <w:rsid w:val="00601ECA"/>
    <w:rsid w:val="00606770"/>
    <w:rsid w:val="0060700F"/>
    <w:rsid w:val="00610B65"/>
    <w:rsid w:val="00613D1E"/>
    <w:rsid w:val="00617BAD"/>
    <w:rsid w:val="00620A66"/>
    <w:rsid w:val="00625131"/>
    <w:rsid w:val="006319CA"/>
    <w:rsid w:val="00631AB2"/>
    <w:rsid w:val="00632F42"/>
    <w:rsid w:val="0063488C"/>
    <w:rsid w:val="006370FD"/>
    <w:rsid w:val="0063744C"/>
    <w:rsid w:val="006376D7"/>
    <w:rsid w:val="00637D66"/>
    <w:rsid w:val="006411C4"/>
    <w:rsid w:val="00642405"/>
    <w:rsid w:val="00643580"/>
    <w:rsid w:val="0064468A"/>
    <w:rsid w:val="0065136F"/>
    <w:rsid w:val="0065380C"/>
    <w:rsid w:val="00653B3B"/>
    <w:rsid w:val="00657E68"/>
    <w:rsid w:val="0066095A"/>
    <w:rsid w:val="00663E48"/>
    <w:rsid w:val="00677C1B"/>
    <w:rsid w:val="00681335"/>
    <w:rsid w:val="00683461"/>
    <w:rsid w:val="006901C4"/>
    <w:rsid w:val="00690D36"/>
    <w:rsid w:val="006A36CF"/>
    <w:rsid w:val="006A4D05"/>
    <w:rsid w:val="006A5906"/>
    <w:rsid w:val="006A64B7"/>
    <w:rsid w:val="006A673D"/>
    <w:rsid w:val="006A7878"/>
    <w:rsid w:val="006B0174"/>
    <w:rsid w:val="006B523A"/>
    <w:rsid w:val="006B6AC9"/>
    <w:rsid w:val="006C40AB"/>
    <w:rsid w:val="006D63CC"/>
    <w:rsid w:val="006E0600"/>
    <w:rsid w:val="006E0A74"/>
    <w:rsid w:val="006F0055"/>
    <w:rsid w:val="006F13E8"/>
    <w:rsid w:val="006F1F7C"/>
    <w:rsid w:val="006F5D9B"/>
    <w:rsid w:val="006F649C"/>
    <w:rsid w:val="00700368"/>
    <w:rsid w:val="00701A54"/>
    <w:rsid w:val="007023E3"/>
    <w:rsid w:val="00702B39"/>
    <w:rsid w:val="00704AD3"/>
    <w:rsid w:val="00706588"/>
    <w:rsid w:val="00707094"/>
    <w:rsid w:val="00707280"/>
    <w:rsid w:val="0072641D"/>
    <w:rsid w:val="007314B3"/>
    <w:rsid w:val="0073630E"/>
    <w:rsid w:val="007364B8"/>
    <w:rsid w:val="00737F2A"/>
    <w:rsid w:val="0074395C"/>
    <w:rsid w:val="00743AF1"/>
    <w:rsid w:val="0074464C"/>
    <w:rsid w:val="007460DE"/>
    <w:rsid w:val="00753078"/>
    <w:rsid w:val="007556FF"/>
    <w:rsid w:val="00756ED4"/>
    <w:rsid w:val="00757337"/>
    <w:rsid w:val="007617C4"/>
    <w:rsid w:val="00761B0A"/>
    <w:rsid w:val="0076703E"/>
    <w:rsid w:val="00767856"/>
    <w:rsid w:val="007733B2"/>
    <w:rsid w:val="00773806"/>
    <w:rsid w:val="007776B5"/>
    <w:rsid w:val="007813CB"/>
    <w:rsid w:val="00783309"/>
    <w:rsid w:val="00786D41"/>
    <w:rsid w:val="00787C76"/>
    <w:rsid w:val="007905ED"/>
    <w:rsid w:val="00792366"/>
    <w:rsid w:val="00793940"/>
    <w:rsid w:val="00797870"/>
    <w:rsid w:val="007A0E5E"/>
    <w:rsid w:val="007A0F3C"/>
    <w:rsid w:val="007A192F"/>
    <w:rsid w:val="007A26F0"/>
    <w:rsid w:val="007A5D06"/>
    <w:rsid w:val="007A7B3E"/>
    <w:rsid w:val="007B6EFC"/>
    <w:rsid w:val="007C09F2"/>
    <w:rsid w:val="007C1369"/>
    <w:rsid w:val="007C2267"/>
    <w:rsid w:val="007C3633"/>
    <w:rsid w:val="007D6152"/>
    <w:rsid w:val="007D6541"/>
    <w:rsid w:val="007D75A5"/>
    <w:rsid w:val="007E441B"/>
    <w:rsid w:val="007F1434"/>
    <w:rsid w:val="007F4006"/>
    <w:rsid w:val="00803FA9"/>
    <w:rsid w:val="00806286"/>
    <w:rsid w:val="008067E1"/>
    <w:rsid w:val="00806EE5"/>
    <w:rsid w:val="008144C4"/>
    <w:rsid w:val="00814BD0"/>
    <w:rsid w:val="00815433"/>
    <w:rsid w:val="00816129"/>
    <w:rsid w:val="00816E93"/>
    <w:rsid w:val="00822936"/>
    <w:rsid w:val="008260C4"/>
    <w:rsid w:val="00837BC7"/>
    <w:rsid w:val="00840902"/>
    <w:rsid w:val="00840CA5"/>
    <w:rsid w:val="0084139E"/>
    <w:rsid w:val="0084333C"/>
    <w:rsid w:val="008434A6"/>
    <w:rsid w:val="00843B8B"/>
    <w:rsid w:val="00845D17"/>
    <w:rsid w:val="00847BF0"/>
    <w:rsid w:val="00847D2E"/>
    <w:rsid w:val="00850601"/>
    <w:rsid w:val="00852CB3"/>
    <w:rsid w:val="008536D4"/>
    <w:rsid w:val="00854C9A"/>
    <w:rsid w:val="00854DB5"/>
    <w:rsid w:val="00856363"/>
    <w:rsid w:val="008606CA"/>
    <w:rsid w:val="0086094B"/>
    <w:rsid w:val="00863D98"/>
    <w:rsid w:val="008659FB"/>
    <w:rsid w:val="00866F8D"/>
    <w:rsid w:val="00886211"/>
    <w:rsid w:val="00886EDB"/>
    <w:rsid w:val="008900C3"/>
    <w:rsid w:val="00892982"/>
    <w:rsid w:val="008B158B"/>
    <w:rsid w:val="008B23B7"/>
    <w:rsid w:val="008B2B0F"/>
    <w:rsid w:val="008B3160"/>
    <w:rsid w:val="008B4D03"/>
    <w:rsid w:val="008B7888"/>
    <w:rsid w:val="008C0F7A"/>
    <w:rsid w:val="008C18BC"/>
    <w:rsid w:val="008C2B57"/>
    <w:rsid w:val="008C35C6"/>
    <w:rsid w:val="008C6EC6"/>
    <w:rsid w:val="008D2983"/>
    <w:rsid w:val="008D4DDD"/>
    <w:rsid w:val="008D69BA"/>
    <w:rsid w:val="008D702A"/>
    <w:rsid w:val="008E2ED7"/>
    <w:rsid w:val="008F1573"/>
    <w:rsid w:val="008F2742"/>
    <w:rsid w:val="008F2BBF"/>
    <w:rsid w:val="008F498E"/>
    <w:rsid w:val="008F77EC"/>
    <w:rsid w:val="00900DD6"/>
    <w:rsid w:val="0091158C"/>
    <w:rsid w:val="009303D9"/>
    <w:rsid w:val="00932201"/>
    <w:rsid w:val="009345E1"/>
    <w:rsid w:val="00936060"/>
    <w:rsid w:val="00936DD0"/>
    <w:rsid w:val="0094086D"/>
    <w:rsid w:val="00941D10"/>
    <w:rsid w:val="00945F59"/>
    <w:rsid w:val="009460DF"/>
    <w:rsid w:val="00951298"/>
    <w:rsid w:val="00951DE4"/>
    <w:rsid w:val="00973D19"/>
    <w:rsid w:val="00974E1B"/>
    <w:rsid w:val="00980037"/>
    <w:rsid w:val="00980067"/>
    <w:rsid w:val="00982F8C"/>
    <w:rsid w:val="00984E55"/>
    <w:rsid w:val="00986E8E"/>
    <w:rsid w:val="0099193D"/>
    <w:rsid w:val="00991F08"/>
    <w:rsid w:val="009A2FA5"/>
    <w:rsid w:val="009A3338"/>
    <w:rsid w:val="009A4301"/>
    <w:rsid w:val="009A51B4"/>
    <w:rsid w:val="009A54DD"/>
    <w:rsid w:val="009A67FE"/>
    <w:rsid w:val="009B43D3"/>
    <w:rsid w:val="009B6859"/>
    <w:rsid w:val="009B7918"/>
    <w:rsid w:val="009C0249"/>
    <w:rsid w:val="009C25C6"/>
    <w:rsid w:val="009C7720"/>
    <w:rsid w:val="009D5BAC"/>
    <w:rsid w:val="009D616A"/>
    <w:rsid w:val="009E51AE"/>
    <w:rsid w:val="009E6CBE"/>
    <w:rsid w:val="009F32EC"/>
    <w:rsid w:val="009F67F5"/>
    <w:rsid w:val="00A0018F"/>
    <w:rsid w:val="00A02834"/>
    <w:rsid w:val="00A04943"/>
    <w:rsid w:val="00A06AFE"/>
    <w:rsid w:val="00A07C69"/>
    <w:rsid w:val="00A1140A"/>
    <w:rsid w:val="00A1209D"/>
    <w:rsid w:val="00A20162"/>
    <w:rsid w:val="00A24B62"/>
    <w:rsid w:val="00A25751"/>
    <w:rsid w:val="00A26388"/>
    <w:rsid w:val="00A27A34"/>
    <w:rsid w:val="00A37F79"/>
    <w:rsid w:val="00A410B8"/>
    <w:rsid w:val="00A47649"/>
    <w:rsid w:val="00A50E82"/>
    <w:rsid w:val="00A5128A"/>
    <w:rsid w:val="00A55523"/>
    <w:rsid w:val="00A565DF"/>
    <w:rsid w:val="00A626F0"/>
    <w:rsid w:val="00A63A8A"/>
    <w:rsid w:val="00A64231"/>
    <w:rsid w:val="00A76449"/>
    <w:rsid w:val="00A80CA9"/>
    <w:rsid w:val="00A81F8E"/>
    <w:rsid w:val="00A83A90"/>
    <w:rsid w:val="00A84646"/>
    <w:rsid w:val="00A86FE0"/>
    <w:rsid w:val="00A973EF"/>
    <w:rsid w:val="00AA3926"/>
    <w:rsid w:val="00AB11AF"/>
    <w:rsid w:val="00AB125D"/>
    <w:rsid w:val="00AB293D"/>
    <w:rsid w:val="00AB4276"/>
    <w:rsid w:val="00AB51E8"/>
    <w:rsid w:val="00AC00B8"/>
    <w:rsid w:val="00AC3B98"/>
    <w:rsid w:val="00AC55D9"/>
    <w:rsid w:val="00AD18C6"/>
    <w:rsid w:val="00AD2EC4"/>
    <w:rsid w:val="00AD3136"/>
    <w:rsid w:val="00AD32BC"/>
    <w:rsid w:val="00AD56B4"/>
    <w:rsid w:val="00AD666E"/>
    <w:rsid w:val="00AE04F7"/>
    <w:rsid w:val="00AE06C5"/>
    <w:rsid w:val="00AE075E"/>
    <w:rsid w:val="00AE1DA5"/>
    <w:rsid w:val="00AE22DF"/>
    <w:rsid w:val="00AE3AF7"/>
    <w:rsid w:val="00AE608A"/>
    <w:rsid w:val="00AE79FF"/>
    <w:rsid w:val="00AF2A3B"/>
    <w:rsid w:val="00AF655B"/>
    <w:rsid w:val="00AF775F"/>
    <w:rsid w:val="00B01DBA"/>
    <w:rsid w:val="00B04519"/>
    <w:rsid w:val="00B05FE0"/>
    <w:rsid w:val="00B1401E"/>
    <w:rsid w:val="00B20F5C"/>
    <w:rsid w:val="00B219F9"/>
    <w:rsid w:val="00B21D3E"/>
    <w:rsid w:val="00B271E9"/>
    <w:rsid w:val="00B3213E"/>
    <w:rsid w:val="00B32CC2"/>
    <w:rsid w:val="00B32D49"/>
    <w:rsid w:val="00B3328D"/>
    <w:rsid w:val="00B3442F"/>
    <w:rsid w:val="00B40DF6"/>
    <w:rsid w:val="00B4182E"/>
    <w:rsid w:val="00B42421"/>
    <w:rsid w:val="00B43283"/>
    <w:rsid w:val="00B47B53"/>
    <w:rsid w:val="00B503BC"/>
    <w:rsid w:val="00B5190B"/>
    <w:rsid w:val="00B54D9E"/>
    <w:rsid w:val="00B557BB"/>
    <w:rsid w:val="00B55AB3"/>
    <w:rsid w:val="00B57665"/>
    <w:rsid w:val="00B57C66"/>
    <w:rsid w:val="00B66524"/>
    <w:rsid w:val="00B72630"/>
    <w:rsid w:val="00B764FF"/>
    <w:rsid w:val="00B77DF8"/>
    <w:rsid w:val="00B93BE2"/>
    <w:rsid w:val="00B95C8B"/>
    <w:rsid w:val="00B96C68"/>
    <w:rsid w:val="00BA5166"/>
    <w:rsid w:val="00BB1E4E"/>
    <w:rsid w:val="00BB2EA6"/>
    <w:rsid w:val="00BB466F"/>
    <w:rsid w:val="00BB4CE6"/>
    <w:rsid w:val="00BB69AA"/>
    <w:rsid w:val="00BB6C47"/>
    <w:rsid w:val="00BC0859"/>
    <w:rsid w:val="00BC4BFA"/>
    <w:rsid w:val="00BC5108"/>
    <w:rsid w:val="00BD186A"/>
    <w:rsid w:val="00BD24FD"/>
    <w:rsid w:val="00BD32BA"/>
    <w:rsid w:val="00BD4C22"/>
    <w:rsid w:val="00BD5874"/>
    <w:rsid w:val="00BD59D6"/>
    <w:rsid w:val="00BD6CDF"/>
    <w:rsid w:val="00BE1055"/>
    <w:rsid w:val="00BE2D6F"/>
    <w:rsid w:val="00BE7523"/>
    <w:rsid w:val="00BF1624"/>
    <w:rsid w:val="00BF2DC6"/>
    <w:rsid w:val="00BF6B08"/>
    <w:rsid w:val="00C0028E"/>
    <w:rsid w:val="00C00B41"/>
    <w:rsid w:val="00C03365"/>
    <w:rsid w:val="00C0364A"/>
    <w:rsid w:val="00C04465"/>
    <w:rsid w:val="00C0468C"/>
    <w:rsid w:val="00C046A3"/>
    <w:rsid w:val="00C055F7"/>
    <w:rsid w:val="00C0670D"/>
    <w:rsid w:val="00C069E7"/>
    <w:rsid w:val="00C124A3"/>
    <w:rsid w:val="00C12DA9"/>
    <w:rsid w:val="00C15396"/>
    <w:rsid w:val="00C1553F"/>
    <w:rsid w:val="00C1790A"/>
    <w:rsid w:val="00C201EE"/>
    <w:rsid w:val="00C2128F"/>
    <w:rsid w:val="00C26103"/>
    <w:rsid w:val="00C2783D"/>
    <w:rsid w:val="00C32B4A"/>
    <w:rsid w:val="00C34139"/>
    <w:rsid w:val="00C473ED"/>
    <w:rsid w:val="00C476A7"/>
    <w:rsid w:val="00C53EB0"/>
    <w:rsid w:val="00C550CA"/>
    <w:rsid w:val="00C71BBC"/>
    <w:rsid w:val="00C7434E"/>
    <w:rsid w:val="00C82695"/>
    <w:rsid w:val="00C84691"/>
    <w:rsid w:val="00C84845"/>
    <w:rsid w:val="00C925D4"/>
    <w:rsid w:val="00C925D6"/>
    <w:rsid w:val="00C92EE4"/>
    <w:rsid w:val="00C96DC3"/>
    <w:rsid w:val="00CA48D4"/>
    <w:rsid w:val="00CA5956"/>
    <w:rsid w:val="00CA61AD"/>
    <w:rsid w:val="00CB212E"/>
    <w:rsid w:val="00CC06D7"/>
    <w:rsid w:val="00CC09BF"/>
    <w:rsid w:val="00CC1D9F"/>
    <w:rsid w:val="00CD2CF9"/>
    <w:rsid w:val="00CD472E"/>
    <w:rsid w:val="00CD68A0"/>
    <w:rsid w:val="00CD7336"/>
    <w:rsid w:val="00CE297C"/>
    <w:rsid w:val="00CE2AD6"/>
    <w:rsid w:val="00CE3D91"/>
    <w:rsid w:val="00CE4ACD"/>
    <w:rsid w:val="00CE7FA9"/>
    <w:rsid w:val="00CF105A"/>
    <w:rsid w:val="00CF1675"/>
    <w:rsid w:val="00CF1E53"/>
    <w:rsid w:val="00CF3164"/>
    <w:rsid w:val="00CF7D55"/>
    <w:rsid w:val="00D0423B"/>
    <w:rsid w:val="00D079A4"/>
    <w:rsid w:val="00D10A7D"/>
    <w:rsid w:val="00D128C6"/>
    <w:rsid w:val="00D13056"/>
    <w:rsid w:val="00D15D9F"/>
    <w:rsid w:val="00D2401A"/>
    <w:rsid w:val="00D27EF8"/>
    <w:rsid w:val="00D329D9"/>
    <w:rsid w:val="00D375AF"/>
    <w:rsid w:val="00D43934"/>
    <w:rsid w:val="00D44EA5"/>
    <w:rsid w:val="00D46347"/>
    <w:rsid w:val="00D516D1"/>
    <w:rsid w:val="00D51E53"/>
    <w:rsid w:val="00D54D5B"/>
    <w:rsid w:val="00D57BBB"/>
    <w:rsid w:val="00D60098"/>
    <w:rsid w:val="00D666F0"/>
    <w:rsid w:val="00D728B4"/>
    <w:rsid w:val="00D76616"/>
    <w:rsid w:val="00D766DC"/>
    <w:rsid w:val="00D80AF3"/>
    <w:rsid w:val="00D825E2"/>
    <w:rsid w:val="00D83DFE"/>
    <w:rsid w:val="00D84870"/>
    <w:rsid w:val="00D84E90"/>
    <w:rsid w:val="00D86224"/>
    <w:rsid w:val="00D8639B"/>
    <w:rsid w:val="00D87086"/>
    <w:rsid w:val="00D87500"/>
    <w:rsid w:val="00D90912"/>
    <w:rsid w:val="00D918C1"/>
    <w:rsid w:val="00D92349"/>
    <w:rsid w:val="00D963FE"/>
    <w:rsid w:val="00D9666D"/>
    <w:rsid w:val="00D97CE1"/>
    <w:rsid w:val="00DA040C"/>
    <w:rsid w:val="00DA0A9C"/>
    <w:rsid w:val="00DA45AC"/>
    <w:rsid w:val="00DA6BF9"/>
    <w:rsid w:val="00DA7404"/>
    <w:rsid w:val="00DB43D9"/>
    <w:rsid w:val="00DB4F33"/>
    <w:rsid w:val="00DB733E"/>
    <w:rsid w:val="00DC01B4"/>
    <w:rsid w:val="00DC2409"/>
    <w:rsid w:val="00DC3268"/>
    <w:rsid w:val="00DC6BFA"/>
    <w:rsid w:val="00DC791A"/>
    <w:rsid w:val="00DD1490"/>
    <w:rsid w:val="00DD1B9F"/>
    <w:rsid w:val="00DD56E9"/>
    <w:rsid w:val="00DD6317"/>
    <w:rsid w:val="00DD7622"/>
    <w:rsid w:val="00DE00D2"/>
    <w:rsid w:val="00DE54DC"/>
    <w:rsid w:val="00DE68F5"/>
    <w:rsid w:val="00DE706B"/>
    <w:rsid w:val="00E00787"/>
    <w:rsid w:val="00E0315A"/>
    <w:rsid w:val="00E05835"/>
    <w:rsid w:val="00E062C8"/>
    <w:rsid w:val="00E10724"/>
    <w:rsid w:val="00E11ED8"/>
    <w:rsid w:val="00E12E5C"/>
    <w:rsid w:val="00E17040"/>
    <w:rsid w:val="00E235F4"/>
    <w:rsid w:val="00E238EF"/>
    <w:rsid w:val="00E3033E"/>
    <w:rsid w:val="00E30F45"/>
    <w:rsid w:val="00E40749"/>
    <w:rsid w:val="00E4219C"/>
    <w:rsid w:val="00E44613"/>
    <w:rsid w:val="00E5118D"/>
    <w:rsid w:val="00E553DF"/>
    <w:rsid w:val="00E56281"/>
    <w:rsid w:val="00E57357"/>
    <w:rsid w:val="00E601AD"/>
    <w:rsid w:val="00E64AE2"/>
    <w:rsid w:val="00E71B12"/>
    <w:rsid w:val="00E764E5"/>
    <w:rsid w:val="00E80222"/>
    <w:rsid w:val="00E82152"/>
    <w:rsid w:val="00E8380B"/>
    <w:rsid w:val="00E85143"/>
    <w:rsid w:val="00E86F20"/>
    <w:rsid w:val="00EA2670"/>
    <w:rsid w:val="00EA4F7D"/>
    <w:rsid w:val="00EB5790"/>
    <w:rsid w:val="00EC0793"/>
    <w:rsid w:val="00EC08C3"/>
    <w:rsid w:val="00EC464A"/>
    <w:rsid w:val="00EC4A1E"/>
    <w:rsid w:val="00EC5C05"/>
    <w:rsid w:val="00EC65C4"/>
    <w:rsid w:val="00ED4D77"/>
    <w:rsid w:val="00ED520B"/>
    <w:rsid w:val="00ED5D15"/>
    <w:rsid w:val="00EE0792"/>
    <w:rsid w:val="00EE3D91"/>
    <w:rsid w:val="00EE785D"/>
    <w:rsid w:val="00EF1CFC"/>
    <w:rsid w:val="00F004CA"/>
    <w:rsid w:val="00F011F3"/>
    <w:rsid w:val="00F01EE3"/>
    <w:rsid w:val="00F03800"/>
    <w:rsid w:val="00F06FC4"/>
    <w:rsid w:val="00F07BEB"/>
    <w:rsid w:val="00F133AC"/>
    <w:rsid w:val="00F14633"/>
    <w:rsid w:val="00F15DB1"/>
    <w:rsid w:val="00F16EE0"/>
    <w:rsid w:val="00F17584"/>
    <w:rsid w:val="00F2249E"/>
    <w:rsid w:val="00F253FE"/>
    <w:rsid w:val="00F2643F"/>
    <w:rsid w:val="00F3018E"/>
    <w:rsid w:val="00F350FA"/>
    <w:rsid w:val="00F36BF8"/>
    <w:rsid w:val="00F4413F"/>
    <w:rsid w:val="00F4576B"/>
    <w:rsid w:val="00F466C9"/>
    <w:rsid w:val="00F50016"/>
    <w:rsid w:val="00F516D2"/>
    <w:rsid w:val="00F53927"/>
    <w:rsid w:val="00F56C48"/>
    <w:rsid w:val="00F63D06"/>
    <w:rsid w:val="00F704DB"/>
    <w:rsid w:val="00F70CBE"/>
    <w:rsid w:val="00F80562"/>
    <w:rsid w:val="00F80C05"/>
    <w:rsid w:val="00F830DF"/>
    <w:rsid w:val="00F90574"/>
    <w:rsid w:val="00F916A6"/>
    <w:rsid w:val="00F93293"/>
    <w:rsid w:val="00F9460B"/>
    <w:rsid w:val="00F94735"/>
    <w:rsid w:val="00F94CB4"/>
    <w:rsid w:val="00F9659C"/>
    <w:rsid w:val="00FA1160"/>
    <w:rsid w:val="00FA15AA"/>
    <w:rsid w:val="00FA2529"/>
    <w:rsid w:val="00FA790B"/>
    <w:rsid w:val="00FB4344"/>
    <w:rsid w:val="00FB4F24"/>
    <w:rsid w:val="00FC106D"/>
    <w:rsid w:val="00FC1316"/>
    <w:rsid w:val="00FC1F97"/>
    <w:rsid w:val="00FC462D"/>
    <w:rsid w:val="00FD00AB"/>
    <w:rsid w:val="00FE401B"/>
    <w:rsid w:val="00FE6421"/>
    <w:rsid w:val="00FF0AA6"/>
    <w:rsid w:val="00FF2DAE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o:allowoverlap="f" fillcolor="white" stroke="f">
      <v:fill color="white"/>
      <v:stroke on="f"/>
      <v:textbox inset="1.5mm,.3mm,1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rFonts w:ascii="Arial" w:hAnsi="Arial"/>
      <w:lang w:val="pt-PT"/>
    </w:rPr>
  </w:style>
  <w:style w:type="paragraph" w:styleId="Ttulo1">
    <w:name w:val="heading 1"/>
    <w:basedOn w:val="Normal"/>
    <w:next w:val="Normal"/>
    <w:qFormat/>
    <w:rsid w:val="005754F5"/>
    <w:pPr>
      <w:keepNext/>
      <w:pageBreakBefore/>
      <w:spacing w:before="360" w:after="240"/>
      <w:jc w:val="left"/>
      <w:outlineLvl w:val="0"/>
    </w:pPr>
    <w:rPr>
      <w:rFonts w:ascii="DIN Regular" w:hAnsi="DIN Regular" w:cs="Arial"/>
      <w:b/>
      <w:bCs/>
      <w:kern w:val="32"/>
      <w:sz w:val="24"/>
      <w:szCs w:val="28"/>
    </w:rPr>
  </w:style>
  <w:style w:type="paragraph" w:styleId="Ttulo2">
    <w:name w:val="heading 2"/>
    <w:basedOn w:val="Normal"/>
    <w:next w:val="Normal"/>
    <w:link w:val="Ttulo2Char1"/>
    <w:qFormat/>
    <w:rsid w:val="00A76449"/>
    <w:pPr>
      <w:keepNext/>
      <w:spacing w:before="240"/>
      <w:jc w:val="left"/>
      <w:outlineLvl w:val="1"/>
    </w:pPr>
    <w:rPr>
      <w:rFonts w:ascii="DIN Regular" w:hAnsi="DIN Regular"/>
      <w:b/>
      <w:bCs/>
      <w:iCs/>
      <w:sz w:val="24"/>
      <w:szCs w:val="22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spacing w:before="60"/>
      <w:jc w:val="left"/>
      <w:outlineLvl w:val="2"/>
    </w:pPr>
    <w:rPr>
      <w:rFonts w:cs="Arial"/>
      <w:b/>
      <w:bCs/>
      <w:sz w:val="22"/>
      <w:szCs w:val="22"/>
    </w:rPr>
  </w:style>
  <w:style w:type="paragraph" w:styleId="Ttulo4">
    <w:name w:val="heading 4"/>
    <w:basedOn w:val="Ttulo3"/>
    <w:next w:val="Normal"/>
    <w:qFormat/>
    <w:p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keepNext/>
      <w:spacing w:before="60" w:after="60"/>
      <w:outlineLvl w:val="4"/>
    </w:pPr>
    <w:rPr>
      <w:rFonts w:cs="Arial"/>
      <w:b/>
      <w:bCs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spacing w:after="0" w:line="360" w:lineRule="auto"/>
      <w:outlineLvl w:val="5"/>
    </w:pPr>
    <w:rPr>
      <w:b/>
      <w:bCs/>
      <w:lang w:eastAsia="en-US"/>
    </w:rPr>
  </w:style>
  <w:style w:type="paragraph" w:styleId="Ttulo7">
    <w:name w:val="heading 7"/>
    <w:basedOn w:val="Normal"/>
    <w:next w:val="Normal"/>
    <w:qFormat/>
    <w:pPr>
      <w:keepNext/>
      <w:spacing w:after="0" w:line="360" w:lineRule="auto"/>
      <w:outlineLvl w:val="6"/>
    </w:pPr>
    <w:rPr>
      <w:b/>
      <w:bCs/>
      <w:lang w:eastAsia="en-US"/>
    </w:rPr>
  </w:style>
  <w:style w:type="paragraph" w:styleId="Ttulo8">
    <w:name w:val="heading 8"/>
    <w:basedOn w:val="Normal"/>
    <w:next w:val="Normal"/>
    <w:qFormat/>
    <w:pPr>
      <w:keepNext/>
      <w:spacing w:after="0" w:line="360" w:lineRule="auto"/>
      <w:jc w:val="center"/>
      <w:outlineLvl w:val="7"/>
    </w:pPr>
    <w:rPr>
      <w:b/>
      <w:bCs/>
      <w:lang w:eastAsia="en-US"/>
    </w:rPr>
  </w:style>
  <w:style w:type="paragraph" w:styleId="Ttulo9">
    <w:name w:val="heading 9"/>
    <w:basedOn w:val="Normal"/>
    <w:next w:val="Normal"/>
    <w:qFormat/>
    <w:pPr>
      <w:keepNext/>
      <w:widowControl w:val="0"/>
      <w:autoSpaceDE w:val="0"/>
      <w:autoSpaceDN w:val="0"/>
      <w:adjustRightInd w:val="0"/>
      <w:spacing w:after="0"/>
      <w:jc w:val="left"/>
      <w:outlineLvl w:val="8"/>
    </w:pPr>
    <w:rPr>
      <w:rFonts w:cs="Arial"/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pPr>
      <w:tabs>
        <w:tab w:val="center" w:pos="4252"/>
        <w:tab w:val="right" w:pos="8504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jc w:val="left"/>
    </w:pPr>
    <w:rPr>
      <w:rFonts w:cs="Arial"/>
      <w:sz w:val="22"/>
      <w:szCs w:val="22"/>
    </w:rPr>
  </w:style>
  <w:style w:type="paragraph" w:customStyle="1" w:styleId="TitlePageHeader">
    <w:name w:val="TitlePage_Header"/>
    <w:basedOn w:val="Normal"/>
    <w:semiHidden/>
    <w:pPr>
      <w:spacing w:before="240" w:after="240"/>
      <w:ind w:left="3240"/>
      <w:jc w:val="left"/>
    </w:pPr>
    <w:rPr>
      <w:rFonts w:ascii="Futura Bk" w:hAnsi="Futura Bk"/>
      <w:b/>
      <w:sz w:val="32"/>
      <w:lang w:val="en-US" w:eastAsia="en-US"/>
    </w:rPr>
  </w:style>
  <w:style w:type="paragraph" w:customStyle="1" w:styleId="TitlePageTopBorder">
    <w:name w:val="TitlePage_TopBorder"/>
    <w:basedOn w:val="Normal"/>
    <w:next w:val="Normal"/>
    <w:semiHidden/>
    <w:pPr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/>
      <w:b/>
      <w:sz w:val="32"/>
      <w:lang w:val="en-US" w:eastAsia="en-US"/>
    </w:rPr>
  </w:style>
  <w:style w:type="paragraph" w:customStyle="1" w:styleId="IUN">
    <w:name w:val="IUN"/>
    <w:basedOn w:val="Normal"/>
    <w:semiHidden/>
    <w:pPr>
      <w:spacing w:before="60" w:after="60"/>
      <w:jc w:val="left"/>
      <w:outlineLvl w:val="3"/>
    </w:pPr>
    <w:rPr>
      <w:rFonts w:ascii="Arial Narrow" w:hAnsi="Arial Narrow"/>
      <w:b/>
    </w:rPr>
  </w:style>
  <w:style w:type="paragraph" w:styleId="Sumrio2">
    <w:name w:val="toc 2"/>
    <w:basedOn w:val="Normal"/>
    <w:next w:val="Normal"/>
    <w:autoRedefine/>
    <w:uiPriority w:val="39"/>
    <w:pPr>
      <w:spacing w:before="240" w:after="0"/>
      <w:jc w:val="left"/>
    </w:pPr>
    <w:rPr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627"/>
        <w:tab w:val="right" w:pos="9060"/>
      </w:tabs>
      <w:spacing w:before="240" w:after="0"/>
      <w:jc w:val="left"/>
    </w:pPr>
    <w:rPr>
      <w:rFonts w:cs="Arial"/>
      <w:noProof/>
    </w:rPr>
  </w:style>
  <w:style w:type="paragraph" w:styleId="Sumrio4">
    <w:name w:val="toc 4"/>
    <w:basedOn w:val="Normal"/>
    <w:next w:val="Normal"/>
    <w:autoRedefine/>
    <w:semiHidden/>
    <w:pPr>
      <w:spacing w:after="0"/>
      <w:ind w:left="4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ulletwithtext1">
    <w:name w:val="Bullet with text 1"/>
    <w:basedOn w:val="Normal"/>
    <w:semiHidden/>
    <w:pPr>
      <w:numPr>
        <w:numId w:val="1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NormalUserEntry">
    <w:name w:val="Normal_UserEntry"/>
    <w:basedOn w:val="Normal"/>
    <w:semiHidden/>
    <w:pPr>
      <w:spacing w:after="0"/>
      <w:jc w:val="left"/>
    </w:pPr>
    <w:rPr>
      <w:rFonts w:ascii="Futura Bk" w:hAnsi="Futura Bk"/>
      <w:color w:val="FF000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pPr>
      <w:spacing w:before="360" w:after="0"/>
      <w:jc w:val="left"/>
    </w:pPr>
    <w:rPr>
      <w:rFonts w:cs="Arial"/>
      <w:b/>
      <w:bCs/>
      <w:caps/>
      <w:sz w:val="24"/>
      <w:szCs w:val="24"/>
    </w:rPr>
  </w:style>
  <w:style w:type="paragraph" w:customStyle="1" w:styleId="EstiloNumberedlist21ArialNarrow">
    <w:name w:val="Estilo Numbered list 2.1 + Arial Narrow"/>
    <w:basedOn w:val="Normal"/>
    <w:semiHidden/>
    <w:pPr>
      <w:keepNext/>
      <w:tabs>
        <w:tab w:val="left" w:pos="567"/>
        <w:tab w:val="num" w:pos="926"/>
      </w:tabs>
      <w:spacing w:before="240" w:after="60"/>
      <w:ind w:left="720" w:hanging="720"/>
      <w:jc w:val="left"/>
      <w:outlineLvl w:val="0"/>
    </w:pPr>
    <w:rPr>
      <w:rFonts w:ascii="Arial Narrow" w:hAnsi="Arial Narrow"/>
      <w:b/>
      <w:bCs/>
      <w:kern w:val="28"/>
      <w:sz w:val="28"/>
      <w:lang w:val="en-US" w:eastAsia="en-US"/>
    </w:rPr>
  </w:style>
  <w:style w:type="paragraph" w:styleId="Corpodetexto2">
    <w:name w:val="Body Text 2"/>
    <w:basedOn w:val="Normal"/>
    <w:semiHidden/>
    <w:pPr>
      <w:spacing w:line="360" w:lineRule="auto"/>
    </w:pPr>
    <w:rPr>
      <w:rFonts w:cs="Arial"/>
    </w:rPr>
  </w:style>
  <w:style w:type="paragraph" w:styleId="Corpodetexto3">
    <w:name w:val="Body Text 3"/>
    <w:basedOn w:val="Normal"/>
    <w:semiHidden/>
    <w:pPr>
      <w:spacing w:after="0"/>
    </w:pPr>
    <w:rPr>
      <w:rFonts w:cs="Arial"/>
      <w:color w:val="0000FF"/>
    </w:rPr>
  </w:style>
  <w:style w:type="paragraph" w:customStyle="1" w:styleId="font0">
    <w:name w:val="font0"/>
    <w:basedOn w:val="Normal"/>
    <w:semiHidden/>
    <w:pPr>
      <w:spacing w:before="100" w:beforeAutospacing="1" w:after="100" w:afterAutospacing="1"/>
      <w:jc w:val="left"/>
    </w:pPr>
    <w:rPr>
      <w:rFonts w:eastAsia="Arial Unicode MS" w:cs="Arial"/>
      <w:lang w:val="en-US" w:eastAsia="en-US"/>
    </w:rPr>
  </w:style>
  <w:style w:type="paragraph" w:styleId="Recuodecorpodetexto">
    <w:name w:val="Body Text Indent"/>
    <w:basedOn w:val="Normal"/>
    <w:semiHidden/>
    <w:pPr>
      <w:spacing w:after="0"/>
      <w:ind w:left="708"/>
      <w:jc w:val="left"/>
    </w:pPr>
    <w:rPr>
      <w:rFonts w:cs="Arial"/>
    </w:rPr>
  </w:style>
  <w:style w:type="paragraph" w:customStyle="1" w:styleId="TableHeading">
    <w:name w:val="Table_Heading"/>
    <w:basedOn w:val="Normal"/>
    <w:next w:val="Normal"/>
    <w:semiHidden/>
    <w:pPr>
      <w:keepNext/>
      <w:keepLines/>
      <w:spacing w:before="40" w:after="40"/>
      <w:jc w:val="left"/>
    </w:pPr>
    <w:rPr>
      <w:rFonts w:ascii="Futura Bk" w:hAnsi="Futura Bk"/>
      <w:b/>
      <w:lang w:val="en-US" w:eastAsia="en-US"/>
    </w:rPr>
  </w:style>
  <w:style w:type="paragraph" w:customStyle="1" w:styleId="TableTitle">
    <w:name w:val="Table_Title"/>
    <w:basedOn w:val="Normal"/>
    <w:next w:val="Normal"/>
    <w:semiHidden/>
    <w:pPr>
      <w:keepNext/>
      <w:keepLines/>
      <w:spacing w:before="240" w:after="60"/>
      <w:jc w:val="left"/>
    </w:pPr>
    <w:rPr>
      <w:rFonts w:ascii="Futura Bk" w:hAnsi="Futura Bk"/>
      <w:b/>
      <w:lang w:val="en-US" w:eastAsia="en-US"/>
    </w:rPr>
  </w:style>
  <w:style w:type="paragraph" w:customStyle="1" w:styleId="Numberedlist21">
    <w:name w:val="Numbered list 2.1"/>
    <w:basedOn w:val="Ttulo1"/>
    <w:next w:val="Normal"/>
    <w:semiHidden/>
    <w:pPr>
      <w:tabs>
        <w:tab w:val="left" w:pos="720"/>
        <w:tab w:val="num" w:pos="1080"/>
      </w:tabs>
      <w:spacing w:before="240" w:after="60"/>
      <w:ind w:left="720" w:hanging="720"/>
    </w:pPr>
    <w:rPr>
      <w:rFonts w:ascii="Futura Bk" w:hAnsi="Futura Bk" w:cs="Times New Roman"/>
      <w:bCs w:val="0"/>
      <w:kern w:val="28"/>
      <w:szCs w:val="20"/>
      <w:lang w:val="en-US" w:eastAsia="en-US"/>
    </w:rPr>
  </w:style>
  <w:style w:type="paragraph" w:customStyle="1" w:styleId="Numberedlist22">
    <w:name w:val="Numbered list 2.2"/>
    <w:basedOn w:val="Ttulo2"/>
    <w:next w:val="Normal"/>
    <w:semiHidden/>
    <w:pPr>
      <w:tabs>
        <w:tab w:val="left" w:pos="720"/>
        <w:tab w:val="num" w:pos="1800"/>
      </w:tabs>
      <w:spacing w:after="60"/>
      <w:ind w:left="1800" w:hanging="720"/>
    </w:pPr>
    <w:rPr>
      <w:rFonts w:ascii="Futura Bk" w:hAnsi="Futura Bk"/>
      <w:bCs w:val="0"/>
      <w:iCs w:val="0"/>
      <w:szCs w:val="20"/>
      <w:lang w:val="en-US" w:eastAsia="en-US"/>
    </w:rPr>
  </w:style>
  <w:style w:type="paragraph" w:customStyle="1" w:styleId="TableMedium">
    <w:name w:val="Table_Medium"/>
    <w:basedOn w:val="Normal"/>
    <w:semiHidden/>
    <w:pPr>
      <w:spacing w:before="40" w:after="40"/>
      <w:jc w:val="left"/>
    </w:pPr>
    <w:rPr>
      <w:rFonts w:ascii="Futura Bk" w:hAnsi="Futura Bk"/>
      <w:sz w:val="18"/>
      <w:lang w:val="en-US" w:eastAsia="en-US"/>
    </w:rPr>
  </w:style>
  <w:style w:type="paragraph" w:customStyle="1" w:styleId="Table">
    <w:name w:val="Table"/>
    <w:basedOn w:val="Normal"/>
    <w:semiHidden/>
    <w:pPr>
      <w:spacing w:before="40" w:after="40"/>
      <w:jc w:val="left"/>
    </w:pPr>
    <w:rPr>
      <w:rFonts w:ascii="Futura Bk" w:hAnsi="Futura Bk"/>
      <w:lang w:val="en-US" w:eastAsia="en-US"/>
    </w:rPr>
  </w:style>
  <w:style w:type="paragraph" w:customStyle="1" w:styleId="TableHeadingCenter">
    <w:name w:val="Table_Heading_Center"/>
    <w:basedOn w:val="TableHeading"/>
    <w:semiHidden/>
    <w:pPr>
      <w:jc w:val="center"/>
    </w:pPr>
  </w:style>
  <w:style w:type="paragraph" w:customStyle="1" w:styleId="HPTableTitle">
    <w:name w:val="HP_Table_Title"/>
    <w:basedOn w:val="Normal"/>
    <w:next w:val="Normal"/>
    <w:semiHidden/>
    <w:pPr>
      <w:keepNext/>
      <w:keepLines/>
      <w:spacing w:before="240" w:after="60"/>
      <w:jc w:val="left"/>
    </w:pPr>
    <w:rPr>
      <w:rFonts w:ascii="Futura Bk" w:hAnsi="Futura Bk"/>
      <w:b/>
      <w:sz w:val="18"/>
      <w:lang w:val="en-US" w:eastAsia="en-US"/>
    </w:rPr>
  </w:style>
  <w:style w:type="paragraph" w:customStyle="1" w:styleId="SPEC02">
    <w:name w:val="SPEC 02"/>
    <w:basedOn w:val="Normal"/>
    <w:pPr>
      <w:spacing w:after="0"/>
      <w:jc w:val="left"/>
    </w:pPr>
    <w:rPr>
      <w:rFonts w:cs="Arial"/>
      <w:sz w:val="24"/>
      <w:szCs w:val="24"/>
    </w:rPr>
  </w:style>
  <w:style w:type="paragraph" w:customStyle="1" w:styleId="H2">
    <w:name w:val="H2"/>
    <w:basedOn w:val="Ttulo2"/>
    <w:semiHidden/>
    <w:pPr>
      <w:tabs>
        <w:tab w:val="left" w:pos="720"/>
        <w:tab w:val="center" w:pos="4320"/>
        <w:tab w:val="right" w:pos="8640"/>
      </w:tabs>
      <w:spacing w:before="0" w:after="40"/>
      <w:outlineLvl w:val="9"/>
    </w:pPr>
    <w:rPr>
      <w:rFonts w:ascii="Times Roman" w:hAnsi="Times Roman"/>
      <w:bCs w:val="0"/>
      <w:iCs w:val="0"/>
      <w:snapToGrid w:val="0"/>
      <w:sz w:val="20"/>
      <w:szCs w:val="20"/>
      <w:lang w:val="en-US"/>
    </w:rPr>
  </w:style>
  <w:style w:type="paragraph" w:customStyle="1" w:styleId="TableSmHeading">
    <w:name w:val="Table_Sm_Heading"/>
    <w:basedOn w:val="Normal"/>
    <w:semiHidden/>
    <w:pPr>
      <w:keepNext/>
      <w:keepLines/>
      <w:spacing w:before="60" w:after="40"/>
      <w:jc w:val="left"/>
    </w:pPr>
    <w:rPr>
      <w:rFonts w:ascii="Futura Bk" w:hAnsi="Futura Bk"/>
      <w:b/>
      <w:sz w:val="16"/>
      <w:lang w:val="en-US" w:eastAsia="en-US"/>
    </w:rPr>
  </w:style>
  <w:style w:type="paragraph" w:customStyle="1" w:styleId="TableSmHeadingCenter">
    <w:name w:val="Table_Sm_Heading_Center"/>
    <w:basedOn w:val="TableSmHeading"/>
    <w:semiHidden/>
    <w:pPr>
      <w:jc w:val="center"/>
    </w:pPr>
  </w:style>
  <w:style w:type="paragraph" w:customStyle="1" w:styleId="Bulletwithtext2">
    <w:name w:val="Bullet with text 2"/>
    <w:basedOn w:val="Normal"/>
    <w:pPr>
      <w:numPr>
        <w:numId w:val="7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HPInternal">
    <w:name w:val="HP_Internal"/>
    <w:basedOn w:val="Normal"/>
    <w:next w:val="Normal"/>
    <w:pPr>
      <w:spacing w:after="0"/>
      <w:jc w:val="left"/>
    </w:pPr>
    <w:rPr>
      <w:rFonts w:ascii="Futura Bk" w:hAnsi="Futura Bk"/>
      <w:i/>
      <w:sz w:val="18"/>
      <w:lang w:val="en-US" w:eastAsia="en-US"/>
    </w:rPr>
  </w:style>
  <w:style w:type="paragraph" w:customStyle="1" w:styleId="TOCHeading">
    <w:name w:val="TOC_Heading"/>
    <w:basedOn w:val="Normal"/>
    <w:next w:val="Normal"/>
    <w:pPr>
      <w:keepNext/>
      <w:spacing w:before="80"/>
      <w:jc w:val="left"/>
    </w:pPr>
    <w:rPr>
      <w:rFonts w:ascii="Futura Bk" w:hAnsi="Futura Bk"/>
      <w:b/>
      <w:sz w:val="24"/>
      <w:lang w:val="en-US" w:eastAsia="en-US"/>
    </w:rPr>
  </w:style>
  <w:style w:type="paragraph" w:customStyle="1" w:styleId="TableSmall">
    <w:name w:val="Table_Small"/>
    <w:basedOn w:val="Table"/>
    <w:rPr>
      <w:sz w:val="16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SmHeadingbogus">
    <w:name w:val="Table_Sm_Heading_bogus"/>
    <w:basedOn w:val="TableSmHeading"/>
    <w:pPr>
      <w:numPr>
        <w:numId w:val="6"/>
      </w:numPr>
      <w:tabs>
        <w:tab w:val="clear" w:pos="360"/>
      </w:tabs>
      <w:ind w:left="0" w:firstLine="0"/>
      <w:jc w:val="center"/>
    </w:pPr>
  </w:style>
  <w:style w:type="paragraph" w:customStyle="1" w:styleId="Tablenotused">
    <w:name w:val="Table_not_used"/>
    <w:basedOn w:val="Table"/>
    <w:pPr>
      <w:numPr>
        <w:ilvl w:val="1"/>
        <w:numId w:val="6"/>
      </w:numPr>
      <w:tabs>
        <w:tab w:val="clear" w:pos="1080"/>
      </w:tabs>
      <w:ind w:left="0" w:firstLine="0"/>
      <w:jc w:val="right"/>
    </w:p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Bulletwithtext3">
    <w:name w:val="Bullet with text 3"/>
    <w:basedOn w:val="Normal"/>
    <w:pPr>
      <w:numPr>
        <w:numId w:val="8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Bulletwithtext4">
    <w:name w:val="Bullet with text 4"/>
    <w:basedOn w:val="Normal"/>
    <w:pPr>
      <w:numPr>
        <w:numId w:val="9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Numberedlist23">
    <w:name w:val="Numbered list 2.3"/>
    <w:basedOn w:val="Ttulo3"/>
    <w:pPr>
      <w:tabs>
        <w:tab w:val="num" w:pos="720"/>
        <w:tab w:val="left" w:pos="1080"/>
        <w:tab w:val="left" w:pos="1440"/>
      </w:tabs>
      <w:spacing w:before="240" w:after="60"/>
      <w:ind w:hanging="1080"/>
    </w:pPr>
    <w:rPr>
      <w:rFonts w:cs="Times New Roman"/>
      <w:bCs w:val="0"/>
      <w:szCs w:val="20"/>
      <w:lang w:val="en-US" w:eastAsia="en-US"/>
    </w:rPr>
  </w:style>
  <w:style w:type="character" w:customStyle="1" w:styleId="Ttulo3Char">
    <w:name w:val="Título 3 Char"/>
    <w:rPr>
      <w:rFonts w:ascii="Arial" w:hAnsi="Arial" w:cs="Arial"/>
      <w:b/>
      <w:bCs/>
      <w:sz w:val="22"/>
      <w:szCs w:val="22"/>
      <w:lang w:val="pt-BR" w:eastAsia="pt-BR" w:bidi="ar-SA"/>
    </w:rPr>
  </w:style>
  <w:style w:type="character" w:customStyle="1" w:styleId="Ttulo2Char">
    <w:name w:val="Título 2 Char"/>
    <w:aliases w:val="A Char,heading 2 Char,h2 Char,A.B.C. Char,Level I for #'s Char,hoofd 2 Char,Heading2-bio Char,Career Exp. Char,H2 Char,ASAPHeading 2 Char,TOP2 Char,Abschnitt Char,PRTM Heading 2 Char,Response Code Char,Chapter Title Char"/>
    <w:rPr>
      <w:rFonts w:ascii="Arial" w:hAnsi="Arial" w:cs="Arial"/>
      <w:b/>
      <w:bCs/>
      <w:iCs/>
      <w:sz w:val="24"/>
      <w:szCs w:val="24"/>
      <w:lang w:val="pt-BR" w:eastAsia="pt-BR" w:bidi="ar-SA"/>
    </w:rPr>
  </w:style>
  <w:style w:type="paragraph" w:styleId="Sumrio5">
    <w:name w:val="toc 5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Ttulo">
    <w:name w:val="Title"/>
    <w:basedOn w:val="Normal"/>
    <w:next w:val="Normal"/>
    <w:qFormat/>
    <w:pPr>
      <w:widowControl w:val="0"/>
      <w:spacing w:before="120" w:after="60"/>
      <w:jc w:val="left"/>
    </w:pPr>
    <w:rPr>
      <w:rFonts w:cs="Arial"/>
      <w:b/>
      <w:smallCaps/>
      <w:spacing w:val="20"/>
      <w:sz w:val="28"/>
      <w:lang w:eastAsia="en-US"/>
    </w:rPr>
  </w:style>
  <w:style w:type="paragraph" w:customStyle="1" w:styleId="Tabletext">
    <w:name w:val="Tabletext"/>
    <w:basedOn w:val="Normal"/>
    <w:pPr>
      <w:keepLines/>
      <w:widowControl w:val="0"/>
      <w:spacing w:before="120" w:line="240" w:lineRule="atLeast"/>
    </w:pPr>
    <w:rPr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143959"/>
    <w:pPr>
      <w:widowControl w:val="0"/>
      <w:spacing w:after="0"/>
    </w:pPr>
    <w:rPr>
      <w:rFonts w:cs="Arial"/>
      <w:iCs/>
      <w:szCs w:val="24"/>
    </w:rPr>
  </w:style>
  <w:style w:type="paragraph" w:customStyle="1" w:styleId="Destaque">
    <w:name w:val="Destaque"/>
    <w:basedOn w:val="Normal"/>
    <w:next w:val="Normal"/>
    <w:link w:val="DestaqueChar"/>
    <w:rsid w:val="00B96C68"/>
    <w:pPr>
      <w:spacing w:before="240"/>
    </w:pPr>
    <w:rPr>
      <w:rFonts w:ascii="Verdana" w:hAnsi="Verdana"/>
      <w:b/>
      <w:szCs w:val="24"/>
      <w:lang w:val="x-none" w:eastAsia="x-none"/>
    </w:rPr>
  </w:style>
  <w:style w:type="character" w:customStyle="1" w:styleId="DestaqueChar">
    <w:name w:val="Destaque Char"/>
    <w:link w:val="Destaque"/>
    <w:rsid w:val="00B96C68"/>
    <w:rPr>
      <w:rFonts w:ascii="Verdana" w:hAnsi="Verdana"/>
      <w:b/>
      <w:szCs w:val="24"/>
    </w:rPr>
  </w:style>
  <w:style w:type="paragraph" w:customStyle="1" w:styleId="xl24">
    <w:name w:val="xl24"/>
    <w:basedOn w:val="Normal"/>
    <w:rsid w:val="00A410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left"/>
      <w:textAlignment w:val="center"/>
    </w:pPr>
    <w:rPr>
      <w:rFonts w:eastAsia="Arial Unicode MS" w:cs="Arial"/>
      <w:b/>
      <w:bCs/>
      <w:sz w:val="24"/>
      <w:szCs w:val="24"/>
      <w:lang w:val="en-US" w:eastAsia="en-US"/>
    </w:rPr>
  </w:style>
  <w:style w:type="paragraph" w:customStyle="1" w:styleId="CM57">
    <w:name w:val="CM57"/>
    <w:basedOn w:val="Normal"/>
    <w:next w:val="Normal"/>
    <w:rsid w:val="002A4481"/>
    <w:pPr>
      <w:widowControl w:val="0"/>
      <w:autoSpaceDE w:val="0"/>
      <w:autoSpaceDN w:val="0"/>
      <w:adjustRightInd w:val="0"/>
      <w:spacing w:after="350"/>
      <w:jc w:val="left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B0174"/>
    <w:pPr>
      <w:spacing w:before="120"/>
      <w:ind w:left="720"/>
      <w:contextualSpacing/>
    </w:pPr>
    <w:rPr>
      <w:rFonts w:ascii="Verdana" w:hAnsi="Verdana"/>
      <w:szCs w:val="24"/>
    </w:rPr>
  </w:style>
  <w:style w:type="character" w:customStyle="1" w:styleId="RodapChar">
    <w:name w:val="Rodapé Char"/>
    <w:link w:val="Rodap"/>
    <w:uiPriority w:val="99"/>
    <w:rsid w:val="00195BD1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D57BB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Contedodatabela">
    <w:name w:val="Conteúdo da tabela"/>
    <w:basedOn w:val="Normal"/>
    <w:rsid w:val="00A973EF"/>
    <w:pPr>
      <w:widowControl w:val="0"/>
      <w:suppressLineNumbers/>
      <w:suppressAutoHyphens/>
      <w:spacing w:after="0"/>
    </w:pPr>
    <w:rPr>
      <w:rFonts w:eastAsia="Lucida Sans Unicode"/>
      <w:kern w:val="1"/>
      <w:szCs w:val="24"/>
    </w:rPr>
  </w:style>
  <w:style w:type="paragraph" w:customStyle="1" w:styleId="CabealhoBBP">
    <w:name w:val="Cabeçalho BBP"/>
    <w:rsid w:val="00A973EF"/>
    <w:pPr>
      <w:widowControl w:val="0"/>
      <w:suppressAutoHyphens/>
      <w:jc w:val="center"/>
    </w:pPr>
    <w:rPr>
      <w:rFonts w:ascii="Arial" w:eastAsia="Lucida Sans Unicode" w:hAnsi="Arial"/>
      <w:b/>
      <w:kern w:val="1"/>
      <w:sz w:val="32"/>
      <w:szCs w:val="24"/>
    </w:rPr>
  </w:style>
  <w:style w:type="paragraph" w:customStyle="1" w:styleId="Estilo2">
    <w:name w:val="Estilo 2"/>
    <w:basedOn w:val="Ttulo1"/>
    <w:qFormat/>
    <w:rsid w:val="00A973EF"/>
    <w:pPr>
      <w:pageBreakBefore w:val="0"/>
      <w:widowControl w:val="0"/>
      <w:suppressAutoHyphens/>
      <w:spacing w:before="240" w:after="120"/>
      <w:ind w:left="792" w:hanging="432"/>
      <w:jc w:val="both"/>
    </w:pPr>
    <w:rPr>
      <w:rFonts w:eastAsia="Lucida Sans Unicode" w:cs="Tahoma"/>
      <w:kern w:val="1"/>
      <w:sz w:val="32"/>
      <w:szCs w:val="32"/>
    </w:rPr>
  </w:style>
  <w:style w:type="character" w:customStyle="1" w:styleId="CabealhoChar">
    <w:name w:val="Cabeçalho Char"/>
    <w:aliases w:val="hdr Char"/>
    <w:link w:val="Cabealho"/>
    <w:uiPriority w:val="99"/>
    <w:rsid w:val="00BF1624"/>
    <w:rPr>
      <w:rFonts w:ascii="Arial" w:hAnsi="Arial"/>
    </w:rPr>
  </w:style>
  <w:style w:type="character" w:customStyle="1" w:styleId="Ttulo2Char1">
    <w:name w:val="Título 2 Char1"/>
    <w:link w:val="Ttulo2"/>
    <w:rsid w:val="00A76449"/>
    <w:rPr>
      <w:rFonts w:ascii="DIN Regular" w:hAnsi="DIN Regular" w:cs="Arial"/>
      <w:b/>
      <w:bCs/>
      <w:iCs/>
      <w:sz w:val="24"/>
      <w:szCs w:val="22"/>
    </w:rPr>
  </w:style>
  <w:style w:type="table" w:styleId="Tabelacomgrade">
    <w:name w:val="Table Grid"/>
    <w:basedOn w:val="Tabelanormal"/>
    <w:uiPriority w:val="59"/>
    <w:rsid w:val="004E0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4D7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D4D7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5166"/>
    <w:pPr>
      <w:pageBreakBefore w:val="0"/>
      <w:spacing w:before="240" w:after="60"/>
      <w:jc w:val="both"/>
      <w:outlineLvl w:val="9"/>
    </w:pPr>
    <w:rPr>
      <w:rFonts w:ascii="Cambria" w:hAnsi="Cambria" w:cs="Times New Roman"/>
      <w:sz w:val="32"/>
      <w:szCs w:val="32"/>
    </w:rPr>
  </w:style>
  <w:style w:type="character" w:styleId="Refdecomentrio">
    <w:name w:val="annotation reference"/>
    <w:uiPriority w:val="99"/>
    <w:semiHidden/>
    <w:unhideWhenUsed/>
    <w:rsid w:val="006446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468A"/>
    <w:rPr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468A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468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468A"/>
    <w:rPr>
      <w:rFonts w:ascii="Arial" w:hAnsi="Arial"/>
      <w:b/>
      <w:bCs/>
    </w:rPr>
  </w:style>
  <w:style w:type="paragraph" w:styleId="Reviso">
    <w:name w:val="Revision"/>
    <w:hidden/>
    <w:uiPriority w:val="99"/>
    <w:semiHidden/>
    <w:rsid w:val="000C57F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rFonts w:ascii="Arial" w:hAnsi="Arial"/>
      <w:lang w:val="pt-PT"/>
    </w:rPr>
  </w:style>
  <w:style w:type="paragraph" w:styleId="Ttulo1">
    <w:name w:val="heading 1"/>
    <w:basedOn w:val="Normal"/>
    <w:next w:val="Normal"/>
    <w:qFormat/>
    <w:rsid w:val="005754F5"/>
    <w:pPr>
      <w:keepNext/>
      <w:pageBreakBefore/>
      <w:spacing w:before="360" w:after="240"/>
      <w:jc w:val="left"/>
      <w:outlineLvl w:val="0"/>
    </w:pPr>
    <w:rPr>
      <w:rFonts w:ascii="DIN Regular" w:hAnsi="DIN Regular" w:cs="Arial"/>
      <w:b/>
      <w:bCs/>
      <w:kern w:val="32"/>
      <w:sz w:val="24"/>
      <w:szCs w:val="28"/>
    </w:rPr>
  </w:style>
  <w:style w:type="paragraph" w:styleId="Ttulo2">
    <w:name w:val="heading 2"/>
    <w:basedOn w:val="Normal"/>
    <w:next w:val="Normal"/>
    <w:link w:val="Ttulo2Char1"/>
    <w:qFormat/>
    <w:rsid w:val="00A76449"/>
    <w:pPr>
      <w:keepNext/>
      <w:spacing w:before="240"/>
      <w:jc w:val="left"/>
      <w:outlineLvl w:val="1"/>
    </w:pPr>
    <w:rPr>
      <w:rFonts w:ascii="DIN Regular" w:hAnsi="DIN Regular"/>
      <w:b/>
      <w:bCs/>
      <w:iCs/>
      <w:sz w:val="24"/>
      <w:szCs w:val="22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spacing w:before="60"/>
      <w:jc w:val="left"/>
      <w:outlineLvl w:val="2"/>
    </w:pPr>
    <w:rPr>
      <w:rFonts w:cs="Arial"/>
      <w:b/>
      <w:bCs/>
      <w:sz w:val="22"/>
      <w:szCs w:val="22"/>
    </w:rPr>
  </w:style>
  <w:style w:type="paragraph" w:styleId="Ttulo4">
    <w:name w:val="heading 4"/>
    <w:basedOn w:val="Ttulo3"/>
    <w:next w:val="Normal"/>
    <w:qFormat/>
    <w:p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keepNext/>
      <w:spacing w:before="60" w:after="60"/>
      <w:outlineLvl w:val="4"/>
    </w:pPr>
    <w:rPr>
      <w:rFonts w:cs="Arial"/>
      <w:b/>
      <w:bCs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spacing w:after="0" w:line="360" w:lineRule="auto"/>
      <w:outlineLvl w:val="5"/>
    </w:pPr>
    <w:rPr>
      <w:b/>
      <w:bCs/>
      <w:lang w:eastAsia="en-US"/>
    </w:rPr>
  </w:style>
  <w:style w:type="paragraph" w:styleId="Ttulo7">
    <w:name w:val="heading 7"/>
    <w:basedOn w:val="Normal"/>
    <w:next w:val="Normal"/>
    <w:qFormat/>
    <w:pPr>
      <w:keepNext/>
      <w:spacing w:after="0" w:line="360" w:lineRule="auto"/>
      <w:outlineLvl w:val="6"/>
    </w:pPr>
    <w:rPr>
      <w:b/>
      <w:bCs/>
      <w:lang w:eastAsia="en-US"/>
    </w:rPr>
  </w:style>
  <w:style w:type="paragraph" w:styleId="Ttulo8">
    <w:name w:val="heading 8"/>
    <w:basedOn w:val="Normal"/>
    <w:next w:val="Normal"/>
    <w:qFormat/>
    <w:pPr>
      <w:keepNext/>
      <w:spacing w:after="0" w:line="360" w:lineRule="auto"/>
      <w:jc w:val="center"/>
      <w:outlineLvl w:val="7"/>
    </w:pPr>
    <w:rPr>
      <w:b/>
      <w:bCs/>
      <w:lang w:eastAsia="en-US"/>
    </w:rPr>
  </w:style>
  <w:style w:type="paragraph" w:styleId="Ttulo9">
    <w:name w:val="heading 9"/>
    <w:basedOn w:val="Normal"/>
    <w:next w:val="Normal"/>
    <w:qFormat/>
    <w:pPr>
      <w:keepNext/>
      <w:widowControl w:val="0"/>
      <w:autoSpaceDE w:val="0"/>
      <w:autoSpaceDN w:val="0"/>
      <w:adjustRightInd w:val="0"/>
      <w:spacing w:after="0"/>
      <w:jc w:val="left"/>
      <w:outlineLvl w:val="8"/>
    </w:pPr>
    <w:rPr>
      <w:rFonts w:cs="Arial"/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pPr>
      <w:tabs>
        <w:tab w:val="center" w:pos="4252"/>
        <w:tab w:val="right" w:pos="8504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jc w:val="left"/>
    </w:pPr>
    <w:rPr>
      <w:rFonts w:cs="Arial"/>
      <w:sz w:val="22"/>
      <w:szCs w:val="22"/>
    </w:rPr>
  </w:style>
  <w:style w:type="paragraph" w:customStyle="1" w:styleId="TitlePageHeader">
    <w:name w:val="TitlePage_Header"/>
    <w:basedOn w:val="Normal"/>
    <w:semiHidden/>
    <w:pPr>
      <w:spacing w:before="240" w:after="240"/>
      <w:ind w:left="3240"/>
      <w:jc w:val="left"/>
    </w:pPr>
    <w:rPr>
      <w:rFonts w:ascii="Futura Bk" w:hAnsi="Futura Bk"/>
      <w:b/>
      <w:sz w:val="32"/>
      <w:lang w:val="en-US" w:eastAsia="en-US"/>
    </w:rPr>
  </w:style>
  <w:style w:type="paragraph" w:customStyle="1" w:styleId="TitlePageTopBorder">
    <w:name w:val="TitlePage_TopBorder"/>
    <w:basedOn w:val="Normal"/>
    <w:next w:val="Normal"/>
    <w:semiHidden/>
    <w:pPr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/>
      <w:b/>
      <w:sz w:val="32"/>
      <w:lang w:val="en-US" w:eastAsia="en-US"/>
    </w:rPr>
  </w:style>
  <w:style w:type="paragraph" w:customStyle="1" w:styleId="IUN">
    <w:name w:val="IUN"/>
    <w:basedOn w:val="Normal"/>
    <w:semiHidden/>
    <w:pPr>
      <w:spacing w:before="60" w:after="60"/>
      <w:jc w:val="left"/>
      <w:outlineLvl w:val="3"/>
    </w:pPr>
    <w:rPr>
      <w:rFonts w:ascii="Arial Narrow" w:hAnsi="Arial Narrow"/>
      <w:b/>
    </w:rPr>
  </w:style>
  <w:style w:type="paragraph" w:styleId="Sumrio2">
    <w:name w:val="toc 2"/>
    <w:basedOn w:val="Normal"/>
    <w:next w:val="Normal"/>
    <w:autoRedefine/>
    <w:uiPriority w:val="39"/>
    <w:pPr>
      <w:spacing w:before="240" w:after="0"/>
      <w:jc w:val="left"/>
    </w:pPr>
    <w:rPr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627"/>
        <w:tab w:val="right" w:pos="9060"/>
      </w:tabs>
      <w:spacing w:before="240" w:after="0"/>
      <w:jc w:val="left"/>
    </w:pPr>
    <w:rPr>
      <w:rFonts w:cs="Arial"/>
      <w:noProof/>
    </w:rPr>
  </w:style>
  <w:style w:type="paragraph" w:styleId="Sumrio4">
    <w:name w:val="toc 4"/>
    <w:basedOn w:val="Normal"/>
    <w:next w:val="Normal"/>
    <w:autoRedefine/>
    <w:semiHidden/>
    <w:pPr>
      <w:spacing w:after="0"/>
      <w:ind w:left="4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ulletwithtext1">
    <w:name w:val="Bullet with text 1"/>
    <w:basedOn w:val="Normal"/>
    <w:semiHidden/>
    <w:pPr>
      <w:numPr>
        <w:numId w:val="1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NormalUserEntry">
    <w:name w:val="Normal_UserEntry"/>
    <w:basedOn w:val="Normal"/>
    <w:semiHidden/>
    <w:pPr>
      <w:spacing w:after="0"/>
      <w:jc w:val="left"/>
    </w:pPr>
    <w:rPr>
      <w:rFonts w:ascii="Futura Bk" w:hAnsi="Futura Bk"/>
      <w:color w:val="FF000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pPr>
      <w:spacing w:before="360" w:after="0"/>
      <w:jc w:val="left"/>
    </w:pPr>
    <w:rPr>
      <w:rFonts w:cs="Arial"/>
      <w:b/>
      <w:bCs/>
      <w:caps/>
      <w:sz w:val="24"/>
      <w:szCs w:val="24"/>
    </w:rPr>
  </w:style>
  <w:style w:type="paragraph" w:customStyle="1" w:styleId="EstiloNumberedlist21ArialNarrow">
    <w:name w:val="Estilo Numbered list 2.1 + Arial Narrow"/>
    <w:basedOn w:val="Normal"/>
    <w:semiHidden/>
    <w:pPr>
      <w:keepNext/>
      <w:tabs>
        <w:tab w:val="left" w:pos="567"/>
        <w:tab w:val="num" w:pos="926"/>
      </w:tabs>
      <w:spacing w:before="240" w:after="60"/>
      <w:ind w:left="720" w:hanging="720"/>
      <w:jc w:val="left"/>
      <w:outlineLvl w:val="0"/>
    </w:pPr>
    <w:rPr>
      <w:rFonts w:ascii="Arial Narrow" w:hAnsi="Arial Narrow"/>
      <w:b/>
      <w:bCs/>
      <w:kern w:val="28"/>
      <w:sz w:val="28"/>
      <w:lang w:val="en-US" w:eastAsia="en-US"/>
    </w:rPr>
  </w:style>
  <w:style w:type="paragraph" w:styleId="Corpodetexto2">
    <w:name w:val="Body Text 2"/>
    <w:basedOn w:val="Normal"/>
    <w:semiHidden/>
    <w:pPr>
      <w:spacing w:line="360" w:lineRule="auto"/>
    </w:pPr>
    <w:rPr>
      <w:rFonts w:cs="Arial"/>
    </w:rPr>
  </w:style>
  <w:style w:type="paragraph" w:styleId="Corpodetexto3">
    <w:name w:val="Body Text 3"/>
    <w:basedOn w:val="Normal"/>
    <w:semiHidden/>
    <w:pPr>
      <w:spacing w:after="0"/>
    </w:pPr>
    <w:rPr>
      <w:rFonts w:cs="Arial"/>
      <w:color w:val="0000FF"/>
    </w:rPr>
  </w:style>
  <w:style w:type="paragraph" w:customStyle="1" w:styleId="font0">
    <w:name w:val="font0"/>
    <w:basedOn w:val="Normal"/>
    <w:semiHidden/>
    <w:pPr>
      <w:spacing w:before="100" w:beforeAutospacing="1" w:after="100" w:afterAutospacing="1"/>
      <w:jc w:val="left"/>
    </w:pPr>
    <w:rPr>
      <w:rFonts w:eastAsia="Arial Unicode MS" w:cs="Arial"/>
      <w:lang w:val="en-US" w:eastAsia="en-US"/>
    </w:rPr>
  </w:style>
  <w:style w:type="paragraph" w:styleId="Recuodecorpodetexto">
    <w:name w:val="Body Text Indent"/>
    <w:basedOn w:val="Normal"/>
    <w:semiHidden/>
    <w:pPr>
      <w:spacing w:after="0"/>
      <w:ind w:left="708"/>
      <w:jc w:val="left"/>
    </w:pPr>
    <w:rPr>
      <w:rFonts w:cs="Arial"/>
    </w:rPr>
  </w:style>
  <w:style w:type="paragraph" w:customStyle="1" w:styleId="TableHeading">
    <w:name w:val="Table_Heading"/>
    <w:basedOn w:val="Normal"/>
    <w:next w:val="Normal"/>
    <w:semiHidden/>
    <w:pPr>
      <w:keepNext/>
      <w:keepLines/>
      <w:spacing w:before="40" w:after="40"/>
      <w:jc w:val="left"/>
    </w:pPr>
    <w:rPr>
      <w:rFonts w:ascii="Futura Bk" w:hAnsi="Futura Bk"/>
      <w:b/>
      <w:lang w:val="en-US" w:eastAsia="en-US"/>
    </w:rPr>
  </w:style>
  <w:style w:type="paragraph" w:customStyle="1" w:styleId="TableTitle">
    <w:name w:val="Table_Title"/>
    <w:basedOn w:val="Normal"/>
    <w:next w:val="Normal"/>
    <w:semiHidden/>
    <w:pPr>
      <w:keepNext/>
      <w:keepLines/>
      <w:spacing w:before="240" w:after="60"/>
      <w:jc w:val="left"/>
    </w:pPr>
    <w:rPr>
      <w:rFonts w:ascii="Futura Bk" w:hAnsi="Futura Bk"/>
      <w:b/>
      <w:lang w:val="en-US" w:eastAsia="en-US"/>
    </w:rPr>
  </w:style>
  <w:style w:type="paragraph" w:customStyle="1" w:styleId="Numberedlist21">
    <w:name w:val="Numbered list 2.1"/>
    <w:basedOn w:val="Ttulo1"/>
    <w:next w:val="Normal"/>
    <w:semiHidden/>
    <w:pPr>
      <w:tabs>
        <w:tab w:val="left" w:pos="720"/>
        <w:tab w:val="num" w:pos="1080"/>
      </w:tabs>
      <w:spacing w:before="240" w:after="60"/>
      <w:ind w:left="720" w:hanging="720"/>
    </w:pPr>
    <w:rPr>
      <w:rFonts w:ascii="Futura Bk" w:hAnsi="Futura Bk" w:cs="Times New Roman"/>
      <w:bCs w:val="0"/>
      <w:kern w:val="28"/>
      <w:szCs w:val="20"/>
      <w:lang w:val="en-US" w:eastAsia="en-US"/>
    </w:rPr>
  </w:style>
  <w:style w:type="paragraph" w:customStyle="1" w:styleId="Numberedlist22">
    <w:name w:val="Numbered list 2.2"/>
    <w:basedOn w:val="Ttulo2"/>
    <w:next w:val="Normal"/>
    <w:semiHidden/>
    <w:pPr>
      <w:tabs>
        <w:tab w:val="left" w:pos="720"/>
        <w:tab w:val="num" w:pos="1800"/>
      </w:tabs>
      <w:spacing w:after="60"/>
      <w:ind w:left="1800" w:hanging="720"/>
    </w:pPr>
    <w:rPr>
      <w:rFonts w:ascii="Futura Bk" w:hAnsi="Futura Bk"/>
      <w:bCs w:val="0"/>
      <w:iCs w:val="0"/>
      <w:szCs w:val="20"/>
      <w:lang w:val="en-US" w:eastAsia="en-US"/>
    </w:rPr>
  </w:style>
  <w:style w:type="paragraph" w:customStyle="1" w:styleId="TableMedium">
    <w:name w:val="Table_Medium"/>
    <w:basedOn w:val="Normal"/>
    <w:semiHidden/>
    <w:pPr>
      <w:spacing w:before="40" w:after="40"/>
      <w:jc w:val="left"/>
    </w:pPr>
    <w:rPr>
      <w:rFonts w:ascii="Futura Bk" w:hAnsi="Futura Bk"/>
      <w:sz w:val="18"/>
      <w:lang w:val="en-US" w:eastAsia="en-US"/>
    </w:rPr>
  </w:style>
  <w:style w:type="paragraph" w:customStyle="1" w:styleId="Table">
    <w:name w:val="Table"/>
    <w:basedOn w:val="Normal"/>
    <w:semiHidden/>
    <w:pPr>
      <w:spacing w:before="40" w:after="40"/>
      <w:jc w:val="left"/>
    </w:pPr>
    <w:rPr>
      <w:rFonts w:ascii="Futura Bk" w:hAnsi="Futura Bk"/>
      <w:lang w:val="en-US" w:eastAsia="en-US"/>
    </w:rPr>
  </w:style>
  <w:style w:type="paragraph" w:customStyle="1" w:styleId="TableHeadingCenter">
    <w:name w:val="Table_Heading_Center"/>
    <w:basedOn w:val="TableHeading"/>
    <w:semiHidden/>
    <w:pPr>
      <w:jc w:val="center"/>
    </w:pPr>
  </w:style>
  <w:style w:type="paragraph" w:customStyle="1" w:styleId="HPTableTitle">
    <w:name w:val="HP_Table_Title"/>
    <w:basedOn w:val="Normal"/>
    <w:next w:val="Normal"/>
    <w:semiHidden/>
    <w:pPr>
      <w:keepNext/>
      <w:keepLines/>
      <w:spacing w:before="240" w:after="60"/>
      <w:jc w:val="left"/>
    </w:pPr>
    <w:rPr>
      <w:rFonts w:ascii="Futura Bk" w:hAnsi="Futura Bk"/>
      <w:b/>
      <w:sz w:val="18"/>
      <w:lang w:val="en-US" w:eastAsia="en-US"/>
    </w:rPr>
  </w:style>
  <w:style w:type="paragraph" w:customStyle="1" w:styleId="SPEC02">
    <w:name w:val="SPEC 02"/>
    <w:basedOn w:val="Normal"/>
    <w:pPr>
      <w:spacing w:after="0"/>
      <w:jc w:val="left"/>
    </w:pPr>
    <w:rPr>
      <w:rFonts w:cs="Arial"/>
      <w:sz w:val="24"/>
      <w:szCs w:val="24"/>
    </w:rPr>
  </w:style>
  <w:style w:type="paragraph" w:customStyle="1" w:styleId="H2">
    <w:name w:val="H2"/>
    <w:basedOn w:val="Ttulo2"/>
    <w:semiHidden/>
    <w:pPr>
      <w:tabs>
        <w:tab w:val="left" w:pos="720"/>
        <w:tab w:val="center" w:pos="4320"/>
        <w:tab w:val="right" w:pos="8640"/>
      </w:tabs>
      <w:spacing w:before="0" w:after="40"/>
      <w:outlineLvl w:val="9"/>
    </w:pPr>
    <w:rPr>
      <w:rFonts w:ascii="Times Roman" w:hAnsi="Times Roman"/>
      <w:bCs w:val="0"/>
      <w:iCs w:val="0"/>
      <w:snapToGrid w:val="0"/>
      <w:sz w:val="20"/>
      <w:szCs w:val="20"/>
      <w:lang w:val="en-US"/>
    </w:rPr>
  </w:style>
  <w:style w:type="paragraph" w:customStyle="1" w:styleId="TableSmHeading">
    <w:name w:val="Table_Sm_Heading"/>
    <w:basedOn w:val="Normal"/>
    <w:semiHidden/>
    <w:pPr>
      <w:keepNext/>
      <w:keepLines/>
      <w:spacing w:before="60" w:after="40"/>
      <w:jc w:val="left"/>
    </w:pPr>
    <w:rPr>
      <w:rFonts w:ascii="Futura Bk" w:hAnsi="Futura Bk"/>
      <w:b/>
      <w:sz w:val="16"/>
      <w:lang w:val="en-US" w:eastAsia="en-US"/>
    </w:rPr>
  </w:style>
  <w:style w:type="paragraph" w:customStyle="1" w:styleId="TableSmHeadingCenter">
    <w:name w:val="Table_Sm_Heading_Center"/>
    <w:basedOn w:val="TableSmHeading"/>
    <w:semiHidden/>
    <w:pPr>
      <w:jc w:val="center"/>
    </w:pPr>
  </w:style>
  <w:style w:type="paragraph" w:customStyle="1" w:styleId="Bulletwithtext2">
    <w:name w:val="Bullet with text 2"/>
    <w:basedOn w:val="Normal"/>
    <w:pPr>
      <w:numPr>
        <w:numId w:val="7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HPInternal">
    <w:name w:val="HP_Internal"/>
    <w:basedOn w:val="Normal"/>
    <w:next w:val="Normal"/>
    <w:pPr>
      <w:spacing w:after="0"/>
      <w:jc w:val="left"/>
    </w:pPr>
    <w:rPr>
      <w:rFonts w:ascii="Futura Bk" w:hAnsi="Futura Bk"/>
      <w:i/>
      <w:sz w:val="18"/>
      <w:lang w:val="en-US" w:eastAsia="en-US"/>
    </w:rPr>
  </w:style>
  <w:style w:type="paragraph" w:customStyle="1" w:styleId="TOCHeading">
    <w:name w:val="TOC_Heading"/>
    <w:basedOn w:val="Normal"/>
    <w:next w:val="Normal"/>
    <w:pPr>
      <w:keepNext/>
      <w:spacing w:before="80"/>
      <w:jc w:val="left"/>
    </w:pPr>
    <w:rPr>
      <w:rFonts w:ascii="Futura Bk" w:hAnsi="Futura Bk"/>
      <w:b/>
      <w:sz w:val="24"/>
      <w:lang w:val="en-US" w:eastAsia="en-US"/>
    </w:rPr>
  </w:style>
  <w:style w:type="paragraph" w:customStyle="1" w:styleId="TableSmall">
    <w:name w:val="Table_Small"/>
    <w:basedOn w:val="Table"/>
    <w:rPr>
      <w:sz w:val="16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SmHeadingbogus">
    <w:name w:val="Table_Sm_Heading_bogus"/>
    <w:basedOn w:val="TableSmHeading"/>
    <w:pPr>
      <w:numPr>
        <w:numId w:val="6"/>
      </w:numPr>
      <w:tabs>
        <w:tab w:val="clear" w:pos="360"/>
      </w:tabs>
      <w:ind w:left="0" w:firstLine="0"/>
      <w:jc w:val="center"/>
    </w:pPr>
  </w:style>
  <w:style w:type="paragraph" w:customStyle="1" w:styleId="Tablenotused">
    <w:name w:val="Table_not_used"/>
    <w:basedOn w:val="Table"/>
    <w:pPr>
      <w:numPr>
        <w:ilvl w:val="1"/>
        <w:numId w:val="6"/>
      </w:numPr>
      <w:tabs>
        <w:tab w:val="clear" w:pos="1080"/>
      </w:tabs>
      <w:ind w:left="0" w:firstLine="0"/>
      <w:jc w:val="right"/>
    </w:p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Bulletwithtext3">
    <w:name w:val="Bullet with text 3"/>
    <w:basedOn w:val="Normal"/>
    <w:pPr>
      <w:numPr>
        <w:numId w:val="8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Bulletwithtext4">
    <w:name w:val="Bullet with text 4"/>
    <w:basedOn w:val="Normal"/>
    <w:pPr>
      <w:numPr>
        <w:numId w:val="9"/>
      </w:numPr>
      <w:spacing w:after="0"/>
      <w:jc w:val="left"/>
    </w:pPr>
    <w:rPr>
      <w:rFonts w:ascii="Futura Bk" w:hAnsi="Futura Bk"/>
      <w:lang w:val="en-US" w:eastAsia="en-US"/>
    </w:rPr>
  </w:style>
  <w:style w:type="paragraph" w:customStyle="1" w:styleId="Numberedlist23">
    <w:name w:val="Numbered list 2.3"/>
    <w:basedOn w:val="Ttulo3"/>
    <w:pPr>
      <w:tabs>
        <w:tab w:val="num" w:pos="720"/>
        <w:tab w:val="left" w:pos="1080"/>
        <w:tab w:val="left" w:pos="1440"/>
      </w:tabs>
      <w:spacing w:before="240" w:after="60"/>
      <w:ind w:hanging="1080"/>
    </w:pPr>
    <w:rPr>
      <w:rFonts w:cs="Times New Roman"/>
      <w:bCs w:val="0"/>
      <w:szCs w:val="20"/>
      <w:lang w:val="en-US" w:eastAsia="en-US"/>
    </w:rPr>
  </w:style>
  <w:style w:type="character" w:customStyle="1" w:styleId="Ttulo3Char">
    <w:name w:val="Título 3 Char"/>
    <w:rPr>
      <w:rFonts w:ascii="Arial" w:hAnsi="Arial" w:cs="Arial"/>
      <w:b/>
      <w:bCs/>
      <w:sz w:val="22"/>
      <w:szCs w:val="22"/>
      <w:lang w:val="pt-BR" w:eastAsia="pt-BR" w:bidi="ar-SA"/>
    </w:rPr>
  </w:style>
  <w:style w:type="character" w:customStyle="1" w:styleId="Ttulo2Char">
    <w:name w:val="Título 2 Char"/>
    <w:aliases w:val="A Char,heading 2 Char,h2 Char,A.B.C. Char,Level I for #'s Char,hoofd 2 Char,Heading2-bio Char,Career Exp. Char,H2 Char,ASAPHeading 2 Char,TOP2 Char,Abschnitt Char,PRTM Heading 2 Char,Response Code Char,Chapter Title Char"/>
    <w:rPr>
      <w:rFonts w:ascii="Arial" w:hAnsi="Arial" w:cs="Arial"/>
      <w:b/>
      <w:bCs/>
      <w:iCs/>
      <w:sz w:val="24"/>
      <w:szCs w:val="24"/>
      <w:lang w:val="pt-BR" w:eastAsia="pt-BR" w:bidi="ar-SA"/>
    </w:rPr>
  </w:style>
  <w:style w:type="paragraph" w:styleId="Sumrio5">
    <w:name w:val="toc 5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Ttulo">
    <w:name w:val="Title"/>
    <w:basedOn w:val="Normal"/>
    <w:next w:val="Normal"/>
    <w:qFormat/>
    <w:pPr>
      <w:widowControl w:val="0"/>
      <w:spacing w:before="120" w:after="60"/>
      <w:jc w:val="left"/>
    </w:pPr>
    <w:rPr>
      <w:rFonts w:cs="Arial"/>
      <w:b/>
      <w:smallCaps/>
      <w:spacing w:val="20"/>
      <w:sz w:val="28"/>
      <w:lang w:eastAsia="en-US"/>
    </w:rPr>
  </w:style>
  <w:style w:type="paragraph" w:customStyle="1" w:styleId="Tabletext">
    <w:name w:val="Tabletext"/>
    <w:basedOn w:val="Normal"/>
    <w:pPr>
      <w:keepLines/>
      <w:widowControl w:val="0"/>
      <w:spacing w:before="120" w:line="240" w:lineRule="atLeast"/>
    </w:pPr>
    <w:rPr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143959"/>
    <w:pPr>
      <w:widowControl w:val="0"/>
      <w:spacing w:after="0"/>
    </w:pPr>
    <w:rPr>
      <w:rFonts w:cs="Arial"/>
      <w:iCs/>
      <w:szCs w:val="24"/>
    </w:rPr>
  </w:style>
  <w:style w:type="paragraph" w:customStyle="1" w:styleId="Destaque">
    <w:name w:val="Destaque"/>
    <w:basedOn w:val="Normal"/>
    <w:next w:val="Normal"/>
    <w:link w:val="DestaqueChar"/>
    <w:rsid w:val="00B96C68"/>
    <w:pPr>
      <w:spacing w:before="240"/>
    </w:pPr>
    <w:rPr>
      <w:rFonts w:ascii="Verdana" w:hAnsi="Verdana"/>
      <w:b/>
      <w:szCs w:val="24"/>
      <w:lang w:val="x-none" w:eastAsia="x-none"/>
    </w:rPr>
  </w:style>
  <w:style w:type="character" w:customStyle="1" w:styleId="DestaqueChar">
    <w:name w:val="Destaque Char"/>
    <w:link w:val="Destaque"/>
    <w:rsid w:val="00B96C68"/>
    <w:rPr>
      <w:rFonts w:ascii="Verdana" w:hAnsi="Verdana"/>
      <w:b/>
      <w:szCs w:val="24"/>
    </w:rPr>
  </w:style>
  <w:style w:type="paragraph" w:customStyle="1" w:styleId="xl24">
    <w:name w:val="xl24"/>
    <w:basedOn w:val="Normal"/>
    <w:rsid w:val="00A410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left"/>
      <w:textAlignment w:val="center"/>
    </w:pPr>
    <w:rPr>
      <w:rFonts w:eastAsia="Arial Unicode MS" w:cs="Arial"/>
      <w:b/>
      <w:bCs/>
      <w:sz w:val="24"/>
      <w:szCs w:val="24"/>
      <w:lang w:val="en-US" w:eastAsia="en-US"/>
    </w:rPr>
  </w:style>
  <w:style w:type="paragraph" w:customStyle="1" w:styleId="CM57">
    <w:name w:val="CM57"/>
    <w:basedOn w:val="Normal"/>
    <w:next w:val="Normal"/>
    <w:rsid w:val="002A4481"/>
    <w:pPr>
      <w:widowControl w:val="0"/>
      <w:autoSpaceDE w:val="0"/>
      <w:autoSpaceDN w:val="0"/>
      <w:adjustRightInd w:val="0"/>
      <w:spacing w:after="350"/>
      <w:jc w:val="left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B0174"/>
    <w:pPr>
      <w:spacing w:before="120"/>
      <w:ind w:left="720"/>
      <w:contextualSpacing/>
    </w:pPr>
    <w:rPr>
      <w:rFonts w:ascii="Verdana" w:hAnsi="Verdana"/>
      <w:szCs w:val="24"/>
    </w:rPr>
  </w:style>
  <w:style w:type="character" w:customStyle="1" w:styleId="RodapChar">
    <w:name w:val="Rodapé Char"/>
    <w:link w:val="Rodap"/>
    <w:uiPriority w:val="99"/>
    <w:rsid w:val="00195BD1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D57BB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Contedodatabela">
    <w:name w:val="Conteúdo da tabela"/>
    <w:basedOn w:val="Normal"/>
    <w:rsid w:val="00A973EF"/>
    <w:pPr>
      <w:widowControl w:val="0"/>
      <w:suppressLineNumbers/>
      <w:suppressAutoHyphens/>
      <w:spacing w:after="0"/>
    </w:pPr>
    <w:rPr>
      <w:rFonts w:eastAsia="Lucida Sans Unicode"/>
      <w:kern w:val="1"/>
      <w:szCs w:val="24"/>
    </w:rPr>
  </w:style>
  <w:style w:type="paragraph" w:customStyle="1" w:styleId="CabealhoBBP">
    <w:name w:val="Cabeçalho BBP"/>
    <w:rsid w:val="00A973EF"/>
    <w:pPr>
      <w:widowControl w:val="0"/>
      <w:suppressAutoHyphens/>
      <w:jc w:val="center"/>
    </w:pPr>
    <w:rPr>
      <w:rFonts w:ascii="Arial" w:eastAsia="Lucida Sans Unicode" w:hAnsi="Arial"/>
      <w:b/>
      <w:kern w:val="1"/>
      <w:sz w:val="32"/>
      <w:szCs w:val="24"/>
    </w:rPr>
  </w:style>
  <w:style w:type="paragraph" w:customStyle="1" w:styleId="Estilo2">
    <w:name w:val="Estilo 2"/>
    <w:basedOn w:val="Ttulo1"/>
    <w:qFormat/>
    <w:rsid w:val="00A973EF"/>
    <w:pPr>
      <w:pageBreakBefore w:val="0"/>
      <w:widowControl w:val="0"/>
      <w:suppressAutoHyphens/>
      <w:spacing w:before="240" w:after="120"/>
      <w:ind w:left="792" w:hanging="432"/>
      <w:jc w:val="both"/>
    </w:pPr>
    <w:rPr>
      <w:rFonts w:eastAsia="Lucida Sans Unicode" w:cs="Tahoma"/>
      <w:kern w:val="1"/>
      <w:sz w:val="32"/>
      <w:szCs w:val="32"/>
    </w:rPr>
  </w:style>
  <w:style w:type="character" w:customStyle="1" w:styleId="CabealhoChar">
    <w:name w:val="Cabeçalho Char"/>
    <w:aliases w:val="hdr Char"/>
    <w:link w:val="Cabealho"/>
    <w:uiPriority w:val="99"/>
    <w:rsid w:val="00BF1624"/>
    <w:rPr>
      <w:rFonts w:ascii="Arial" w:hAnsi="Arial"/>
    </w:rPr>
  </w:style>
  <w:style w:type="character" w:customStyle="1" w:styleId="Ttulo2Char1">
    <w:name w:val="Título 2 Char1"/>
    <w:link w:val="Ttulo2"/>
    <w:rsid w:val="00A76449"/>
    <w:rPr>
      <w:rFonts w:ascii="DIN Regular" w:hAnsi="DIN Regular" w:cs="Arial"/>
      <w:b/>
      <w:bCs/>
      <w:iCs/>
      <w:sz w:val="24"/>
      <w:szCs w:val="22"/>
    </w:rPr>
  </w:style>
  <w:style w:type="table" w:styleId="Tabelacomgrade">
    <w:name w:val="Table Grid"/>
    <w:basedOn w:val="Tabelanormal"/>
    <w:uiPriority w:val="59"/>
    <w:rsid w:val="004E0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4D7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D4D7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5166"/>
    <w:pPr>
      <w:pageBreakBefore w:val="0"/>
      <w:spacing w:before="240" w:after="60"/>
      <w:jc w:val="both"/>
      <w:outlineLvl w:val="9"/>
    </w:pPr>
    <w:rPr>
      <w:rFonts w:ascii="Cambria" w:hAnsi="Cambria" w:cs="Times New Roman"/>
      <w:sz w:val="32"/>
      <w:szCs w:val="32"/>
    </w:rPr>
  </w:style>
  <w:style w:type="character" w:styleId="Refdecomentrio">
    <w:name w:val="annotation reference"/>
    <w:uiPriority w:val="99"/>
    <w:semiHidden/>
    <w:unhideWhenUsed/>
    <w:rsid w:val="006446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468A"/>
    <w:rPr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468A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468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468A"/>
    <w:rPr>
      <w:rFonts w:ascii="Arial" w:hAnsi="Arial"/>
      <w:b/>
      <w:bCs/>
    </w:rPr>
  </w:style>
  <w:style w:type="paragraph" w:styleId="Reviso">
    <w:name w:val="Revision"/>
    <w:hidden/>
    <w:uiPriority w:val="99"/>
    <w:semiHidden/>
    <w:rsid w:val="000C57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6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2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8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6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7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8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1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8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0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2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1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8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4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6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1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3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1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7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0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5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1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7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4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96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7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705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2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0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5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65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50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6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8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2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4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0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5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0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1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1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Administrador\Dados%20de%20aplicativos\Microsoft\Templates\BASF4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2010-08-13T13:13:00Z</outs:dateTime>
      <outs:isPinned>true</outs:isPinned>
    </outs:relatedDate>
    <outs:relatedDate>
      <outs:type>2</outs:type>
      <outs:displayName>Created</outs:displayName>
      <outs:dateTime>2009-09-15T08:18:00Z</outs:dateTime>
      <outs:isPinned>true</outs:isPinned>
    </outs:relatedDate>
    <outs:relatedDate>
      <outs:type>4</outs:type>
      <outs:displayName>Last Printed</outs:displayName>
      <outs:dateTime>2007-01-25T14:45:00Z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usuario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FF5C6-1582-4C70-8865-C6D0A6F8F84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59D2F6-DA2E-4771-BE22-3F8B9EA4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BASF4P.dot</Template>
  <TotalTime>283</TotalTime>
  <Pages>37</Pages>
  <Words>5753</Words>
  <Characters>31072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PROJETO</vt:lpstr>
      <vt:lpstr>PLANO DE PROJETO</vt:lpstr>
    </vt:vector>
  </TitlesOfParts>
  <Company>PSS</Company>
  <LinksUpToDate>false</LinksUpToDate>
  <CharactersWithSpaces>36752</CharactersWithSpaces>
  <SharedDoc>false</SharedDoc>
  <HLinks>
    <vt:vector size="222" baseType="variant"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_Toc365539462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_Toc365539461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_Toc365539460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_Toc365539459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_Toc365539458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_Toc365539457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_Toc365539456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_Toc365539455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_Toc365539454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_Toc365539453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_Toc365539452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_Toc365539451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_Toc365539450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_Toc365539449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_Toc365539448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_Toc365539447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_Toc365539446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_Toc365539445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_Toc365539444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_Toc365539443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_Toc365539442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_Toc365539441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_Toc365539440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_Toc365539439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_Toc365539438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_Toc365539437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_Toc365539436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_Toc365539435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_Toc365539434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_Toc365539433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_Toc365539432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_Toc365539431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_Toc365539430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_Toc365539429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_Toc365539428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_Toc365539427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_Toc365539426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creator>Everton Nobre</dc:creator>
  <cp:lastModifiedBy>Wagner</cp:lastModifiedBy>
  <cp:revision>11</cp:revision>
  <cp:lastPrinted>2007-01-25T17:45:00Z</cp:lastPrinted>
  <dcterms:created xsi:type="dcterms:W3CDTF">2016-03-15T15:48:00Z</dcterms:created>
  <dcterms:modified xsi:type="dcterms:W3CDTF">2016-03-31T15:12:00Z</dcterms:modified>
</cp:coreProperties>
</file>