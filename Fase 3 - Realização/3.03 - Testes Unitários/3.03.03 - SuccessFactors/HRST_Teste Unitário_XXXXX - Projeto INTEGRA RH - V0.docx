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05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41"/>
        <w:gridCol w:w="1782"/>
        <w:gridCol w:w="1912"/>
        <w:gridCol w:w="2270"/>
      </w:tblGrid>
      <w:tr w:rsidR="00A5506A" w:rsidRPr="005D1854" w:rsidTr="00365E8F">
        <w:trPr>
          <w:trHeight w:val="636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0A9E" w:rsidRDefault="005D0A9E" w:rsidP="00D3094B">
            <w:pPr>
              <w:spacing w:before="100" w:beforeAutospacing="1" w:after="100" w:afterAutospacing="1"/>
            </w:pPr>
            <w:bookmarkStart w:id="0" w:name="_Toc475351649"/>
            <w:bookmarkStart w:id="1" w:name="_Toc477754646"/>
            <w:bookmarkStart w:id="2" w:name="_Toc487427119"/>
            <w:bookmarkStart w:id="3" w:name="_Toc524929081"/>
          </w:p>
          <w:p w:rsidR="005D0A9E" w:rsidRDefault="005D0A9E" w:rsidP="00D3094B">
            <w:pPr>
              <w:spacing w:before="100" w:beforeAutospacing="1" w:after="100" w:afterAutospacing="1"/>
            </w:pPr>
          </w:p>
          <w:p w:rsidR="005D0A9E" w:rsidRDefault="005D0A9E" w:rsidP="00D3094B">
            <w:pPr>
              <w:spacing w:before="100" w:beforeAutospacing="1" w:after="100" w:afterAutospacing="1"/>
            </w:pPr>
          </w:p>
          <w:p w:rsidR="005D0A9E" w:rsidRDefault="005D0A9E" w:rsidP="00D3094B">
            <w:pPr>
              <w:spacing w:before="100" w:beforeAutospacing="1" w:after="100" w:afterAutospacing="1"/>
            </w:pPr>
          </w:p>
          <w:p w:rsidR="005D0A9E" w:rsidRDefault="005D0A9E" w:rsidP="00D3094B">
            <w:pPr>
              <w:spacing w:before="100" w:beforeAutospacing="1" w:after="100" w:afterAutospacing="1"/>
            </w:pPr>
          </w:p>
          <w:p w:rsidR="005D0A9E" w:rsidRDefault="005D0A9E" w:rsidP="00D3094B">
            <w:pPr>
              <w:spacing w:before="100" w:beforeAutospacing="1" w:after="100" w:afterAutospacing="1"/>
            </w:pPr>
          </w:p>
          <w:p w:rsidR="00A5506A" w:rsidRPr="005D0A9E" w:rsidRDefault="00A5506A" w:rsidP="005D0A9E">
            <w:pPr>
              <w:jc w:val="right"/>
            </w:pPr>
          </w:p>
        </w:tc>
        <w:tc>
          <w:tcPr>
            <w:tcW w:w="5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06A" w:rsidRPr="005D1854" w:rsidRDefault="00525F52" w:rsidP="00D3094B">
            <w:pPr>
              <w:pStyle w:val="DeckblattTitel"/>
              <w:spacing w:before="100" w:beforeAutospacing="1" w:after="100" w:afterAutospacing="1"/>
              <w:rPr>
                <w:i/>
                <w:iCs/>
                <w:sz w:val="36"/>
                <w:szCs w:val="36"/>
              </w:rPr>
            </w:pPr>
            <w:r w:rsidRPr="005D1854">
              <w:t xml:space="preserve">                                   </w:t>
            </w:r>
          </w:p>
          <w:p w:rsidR="00D3094B" w:rsidRPr="005D1854" w:rsidRDefault="00D3094B" w:rsidP="00D3094B">
            <w:pPr>
              <w:pStyle w:val="DeckblattTitel"/>
              <w:spacing w:before="100" w:beforeAutospacing="1" w:after="100" w:afterAutospacing="1"/>
            </w:pPr>
          </w:p>
          <w:p w:rsidR="00D3094B" w:rsidRPr="00D3094B" w:rsidRDefault="003D651C" w:rsidP="00D3094B">
            <w:pPr>
              <w:pStyle w:val="DeckblattTitel"/>
              <w:spacing w:before="100" w:beforeAutospacing="1" w:after="100" w:afterAutospacing="1" w:line="360" w:lineRule="auto"/>
              <w:jc w:val="center"/>
              <w:rPr>
                <w:i/>
              </w:rPr>
            </w:pPr>
            <w:r w:rsidRPr="00D3094B">
              <w:rPr>
                <w:i/>
              </w:rPr>
              <w:t>D</w:t>
            </w:r>
            <w:r w:rsidR="00724EC5" w:rsidRPr="00D3094B">
              <w:rPr>
                <w:i/>
              </w:rPr>
              <w:t>ocumento</w:t>
            </w:r>
            <w:r w:rsidR="00A55DF0" w:rsidRPr="00D3094B">
              <w:rPr>
                <w:i/>
              </w:rPr>
              <w:t xml:space="preserve"> de</w:t>
            </w:r>
            <w:r w:rsidR="00724EC5" w:rsidRPr="00D3094B">
              <w:rPr>
                <w:i/>
              </w:rPr>
              <w:t xml:space="preserve"> T</w:t>
            </w:r>
            <w:r w:rsidR="00A55DF0" w:rsidRPr="00D3094B">
              <w:rPr>
                <w:i/>
              </w:rPr>
              <w:t>estes</w:t>
            </w:r>
          </w:p>
          <w:p w:rsidR="00A5506A" w:rsidRPr="0071266B" w:rsidRDefault="007E2BD6" w:rsidP="00451C77">
            <w:pPr>
              <w:pStyle w:val="DeckblattTitel"/>
              <w:spacing w:before="100" w:beforeAutospacing="1" w:after="100" w:afterAutospacing="1" w:line="360" w:lineRule="auto"/>
              <w:jc w:val="center"/>
              <w:rPr>
                <w:i/>
              </w:rPr>
            </w:pPr>
            <w:r>
              <w:rPr>
                <w:i/>
              </w:rPr>
              <w:t>HCM</w:t>
            </w:r>
            <w:r w:rsidR="0071266B" w:rsidRPr="0071266B">
              <w:rPr>
                <w:i/>
              </w:rPr>
              <w:t xml:space="preserve"> – </w:t>
            </w:r>
            <w:r>
              <w:rPr>
                <w:i/>
              </w:rPr>
              <w:t>PY</w:t>
            </w:r>
          </w:p>
          <w:p w:rsidR="0071266B" w:rsidRPr="005D1854" w:rsidRDefault="007E2BD6" w:rsidP="00451C77">
            <w:pPr>
              <w:pStyle w:val="DeckblattTitel"/>
              <w:spacing w:before="100" w:beforeAutospacing="1" w:after="100" w:afterAutospacing="1" w:line="360" w:lineRule="auto"/>
              <w:jc w:val="center"/>
            </w:pPr>
            <w:r>
              <w:t>FOLHA</w:t>
            </w:r>
          </w:p>
        </w:tc>
      </w:tr>
      <w:tr w:rsidR="00A5506A" w:rsidRPr="005D1854">
        <w:trPr>
          <w:trHeight w:val="609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06A" w:rsidRPr="005D1854" w:rsidRDefault="00A5506A" w:rsidP="005164C9"/>
        </w:tc>
        <w:tc>
          <w:tcPr>
            <w:tcW w:w="5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06A" w:rsidRPr="005D1854" w:rsidRDefault="00C34928" w:rsidP="005164C9">
            <w:pPr>
              <w:pStyle w:val="DeckblattUntertitel"/>
              <w:framePr w:wrap="around"/>
            </w:pPr>
            <w:r w:rsidRPr="005D1854">
              <w:t xml:space="preserve">Nome do </w:t>
            </w:r>
            <w:r w:rsidR="007E2BD6">
              <w:t>proje</w:t>
            </w:r>
            <w:r w:rsidR="00B44A2A" w:rsidRPr="005D1854">
              <w:t>to</w:t>
            </w:r>
            <w:r w:rsidRPr="005D1854">
              <w:t xml:space="preserve">: </w:t>
            </w:r>
            <w:r w:rsidR="007E2BD6">
              <w:t>INTEGRA RH</w:t>
            </w:r>
          </w:p>
        </w:tc>
      </w:tr>
      <w:tr w:rsidR="00A5506A" w:rsidRPr="005D1854">
        <w:trPr>
          <w:cantSplit/>
          <w:trHeight w:val="220"/>
        </w:trPr>
        <w:tc>
          <w:tcPr>
            <w:tcW w:w="2641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A5506A" w:rsidRPr="005D1854" w:rsidRDefault="007E2BD6" w:rsidP="005164C9">
            <w:r>
              <w:t>SAP HCM</w:t>
            </w:r>
          </w:p>
          <w:p w:rsidR="00A5506A" w:rsidRPr="005D1854" w:rsidRDefault="00A5506A" w:rsidP="005164C9">
            <w:r w:rsidRPr="005D1854">
              <w:t>Responsável:</w:t>
            </w:r>
          </w:p>
          <w:p w:rsidR="00A5506A" w:rsidRPr="005D1854" w:rsidRDefault="007E2BD6" w:rsidP="005164C9">
            <w:r>
              <w:t>XXXXX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A5506A" w:rsidRPr="005D1854" w:rsidRDefault="00A5506A" w:rsidP="005164C9">
            <w:pPr>
              <w:pStyle w:val="DeckblattUntertitel"/>
              <w:framePr w:wrap="around"/>
            </w:pPr>
            <w:r w:rsidRPr="005D1854">
              <w:t xml:space="preserve">Versão: </w:t>
            </w:r>
          </w:p>
        </w:tc>
        <w:tc>
          <w:tcPr>
            <w:tcW w:w="1912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</w:tcPr>
          <w:p w:rsidR="00A5506A" w:rsidRPr="005D1854" w:rsidRDefault="00A5506A" w:rsidP="005164C9">
            <w:pPr>
              <w:pStyle w:val="DeckblattUntertitel"/>
              <w:framePr w:wrap="around"/>
            </w:pPr>
            <w:r w:rsidRPr="005D1854">
              <w:t xml:space="preserve">Posição </w:t>
            </w:r>
            <w:r w:rsidR="007E2BD6">
              <w:t>A</w:t>
            </w:r>
            <w:r w:rsidR="00B44A2A" w:rsidRPr="005D1854">
              <w:t>tual</w:t>
            </w:r>
            <w:r w:rsidRPr="005D1854">
              <w:t>: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A5506A" w:rsidRPr="005D1854" w:rsidRDefault="00A5506A" w:rsidP="005164C9">
            <w:pPr>
              <w:pStyle w:val="DeckblattUntertitel"/>
              <w:framePr w:wrap="around"/>
            </w:pPr>
            <w:r w:rsidRPr="005D1854">
              <w:t>Data:</w:t>
            </w:r>
          </w:p>
        </w:tc>
      </w:tr>
      <w:tr w:rsidR="00A5506A" w:rsidRPr="00B947EF">
        <w:trPr>
          <w:cantSplit/>
          <w:trHeight w:val="220"/>
        </w:trPr>
        <w:tc>
          <w:tcPr>
            <w:tcW w:w="264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5506A" w:rsidRPr="005D1854" w:rsidRDefault="00A5506A" w:rsidP="005164C9"/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506A" w:rsidRPr="005D1854" w:rsidRDefault="00434905" w:rsidP="005164C9">
            <w:pPr>
              <w:pStyle w:val="DeckblattUntertitel"/>
              <w:framePr w:wrap="around"/>
            </w:pPr>
            <w:r w:rsidRPr="005D1854">
              <w:t>1</w:t>
            </w:r>
            <w:r w:rsidR="00A5506A" w:rsidRPr="005D1854">
              <w:t>.0</w:t>
            </w:r>
          </w:p>
        </w:tc>
        <w:tc>
          <w:tcPr>
            <w:tcW w:w="1912" w:type="dxa"/>
            <w:tcBorders>
              <w:top w:val="single" w:sz="4" w:space="0" w:color="auto"/>
              <w:bottom w:val="single" w:sz="4" w:space="0" w:color="auto"/>
            </w:tcBorders>
          </w:tcPr>
          <w:p w:rsidR="00A5506A" w:rsidRPr="005D1854" w:rsidRDefault="00A5506A" w:rsidP="005164C9">
            <w:pPr>
              <w:pStyle w:val="Cabealho"/>
            </w:pPr>
            <w:r w:rsidRPr="005D1854">
              <w:t>Versão Final.</w:t>
            </w:r>
          </w:p>
        </w:tc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06A" w:rsidRPr="00B947EF" w:rsidRDefault="007E2BD6" w:rsidP="004E6A11">
            <w:pPr>
              <w:pStyle w:val="DeckblattUntertitel"/>
              <w:framePr w:wrap="around"/>
              <w:rPr>
                <w:lang w:val="en-GB"/>
              </w:rPr>
            </w:pPr>
            <w:r>
              <w:rPr>
                <w:lang w:val="en-GB"/>
              </w:rPr>
              <w:t>XX</w:t>
            </w:r>
            <w:r w:rsidR="005D0A9E" w:rsidRPr="00B947EF">
              <w:rPr>
                <w:lang w:val="en-GB"/>
              </w:rPr>
              <w:t>.</w:t>
            </w:r>
            <w:r>
              <w:rPr>
                <w:lang w:val="en-GB"/>
              </w:rPr>
              <w:t>XX</w:t>
            </w:r>
            <w:r w:rsidR="00854147" w:rsidRPr="00B947EF">
              <w:rPr>
                <w:lang w:val="en-GB"/>
              </w:rPr>
              <w:t>.</w:t>
            </w:r>
            <w:r w:rsidR="004E6A11" w:rsidRPr="00B947EF">
              <w:rPr>
                <w:lang w:val="en-GB"/>
              </w:rPr>
              <w:t>20</w:t>
            </w:r>
            <w:r w:rsidR="00B947EF">
              <w:rPr>
                <w:lang w:val="en-GB"/>
              </w:rPr>
              <w:t>1</w:t>
            </w:r>
            <w:r>
              <w:rPr>
                <w:lang w:val="en-GB"/>
              </w:rPr>
              <w:t>6</w:t>
            </w:r>
          </w:p>
        </w:tc>
      </w:tr>
      <w:tr w:rsidR="00A5506A" w:rsidRPr="00B947EF">
        <w:trPr>
          <w:cantSplit/>
          <w:trHeight w:val="1018"/>
        </w:trPr>
        <w:tc>
          <w:tcPr>
            <w:tcW w:w="2641" w:type="dxa"/>
            <w:tcBorders>
              <w:top w:val="single" w:sz="4" w:space="0" w:color="auto"/>
            </w:tcBorders>
          </w:tcPr>
          <w:p w:rsidR="00A5506A" w:rsidRPr="00B947EF" w:rsidRDefault="00A5506A" w:rsidP="005164C9">
            <w:pPr>
              <w:rPr>
                <w:lang w:val="en-GB"/>
              </w:rPr>
            </w:pPr>
          </w:p>
        </w:tc>
        <w:tc>
          <w:tcPr>
            <w:tcW w:w="5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9DF" w:rsidRPr="00B947EF" w:rsidRDefault="007E2BD6" w:rsidP="005164C9">
            <w:pPr>
              <w:pStyle w:val="DeckblattUntertitel"/>
              <w:framePr w:wrap="around"/>
              <w:rPr>
                <w:lang w:val="en-GB"/>
              </w:rPr>
            </w:pPr>
            <w:r w:rsidRPr="007E2BD6">
              <w:rPr>
                <w:lang w:val="pt-BR"/>
              </w:rPr>
              <w:t>Validadores</w:t>
            </w:r>
            <w:r w:rsidR="00C34928" w:rsidRPr="00B947EF">
              <w:rPr>
                <w:lang w:val="en-GB"/>
              </w:rPr>
              <w:t>:</w:t>
            </w:r>
            <w:r w:rsidR="00863848" w:rsidRPr="00B947EF">
              <w:rPr>
                <w:lang w:val="en-GB"/>
              </w:rPr>
              <w:t xml:space="preserve"> </w:t>
            </w:r>
            <w:r>
              <w:rPr>
                <w:lang w:val="en-GB"/>
              </w:rPr>
              <w:t>XXXXXX</w:t>
            </w:r>
          </w:p>
          <w:p w:rsidR="00A5506A" w:rsidRPr="00B947EF" w:rsidRDefault="00A5506A" w:rsidP="001B19DF">
            <w:pPr>
              <w:pStyle w:val="DeckblattUntertitel"/>
              <w:framePr w:wrap="around"/>
              <w:rPr>
                <w:lang w:val="en-GB"/>
              </w:rPr>
            </w:pPr>
          </w:p>
        </w:tc>
      </w:tr>
    </w:tbl>
    <w:p w:rsidR="00A5506A" w:rsidRDefault="00BF2B6E" w:rsidP="00D3094B">
      <w:pPr>
        <w:pStyle w:val="Sumrio9"/>
        <w:rPr>
          <w:lang w:val="en-GB"/>
        </w:rPr>
      </w:pPr>
      <w:r w:rsidRPr="00B947EF">
        <w:rPr>
          <w:lang w:val="en-GB"/>
        </w:rPr>
        <w:t xml:space="preserve"> </w:t>
      </w:r>
    </w:p>
    <w:p w:rsidR="007E2BD6" w:rsidRDefault="007E2BD6" w:rsidP="007E2BD6">
      <w:pPr>
        <w:rPr>
          <w:lang w:val="en-GB"/>
        </w:rPr>
      </w:pPr>
    </w:p>
    <w:p w:rsidR="007E2BD6" w:rsidRDefault="007E2BD6" w:rsidP="007E2BD6">
      <w:pPr>
        <w:rPr>
          <w:lang w:val="en-GB"/>
        </w:rPr>
      </w:pPr>
    </w:p>
    <w:p w:rsidR="007E2BD6" w:rsidRPr="007E2BD6" w:rsidRDefault="007E2BD6" w:rsidP="007E2BD6">
      <w:pPr>
        <w:rPr>
          <w:lang w:val="en-GB"/>
        </w:rPr>
      </w:pPr>
    </w:p>
    <w:p w:rsidR="00A5506A" w:rsidRPr="00B947EF" w:rsidRDefault="00A5506A" w:rsidP="005164C9">
      <w:pPr>
        <w:rPr>
          <w:lang w:val="en-GB"/>
        </w:rPr>
      </w:pPr>
    </w:p>
    <w:sdt>
      <w:sdtPr>
        <w:rPr>
          <w:rFonts w:ascii="DIN Regular" w:eastAsia="Times New Roman" w:hAnsi="DIN Regular" w:cs="Times New Roman"/>
          <w:color w:val="auto"/>
          <w:sz w:val="24"/>
          <w:szCs w:val="20"/>
          <w:lang w:val="pt-PT" w:eastAsia="pt-BR"/>
        </w:rPr>
        <w:id w:val="-2002497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A1A" w:rsidRDefault="00906A1A">
          <w:pPr>
            <w:pStyle w:val="CabealhodoSumrio"/>
          </w:pPr>
          <w:r>
            <w:t>Table of Contents</w:t>
          </w:r>
        </w:p>
        <w:p w:rsidR="00DC7406" w:rsidRDefault="00906A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71357" w:history="1">
            <w:r w:rsidR="00DC7406" w:rsidRPr="0006179F">
              <w:rPr>
                <w:rStyle w:val="Hyperlink"/>
              </w:rPr>
              <w:t>Objectivo</w:t>
            </w:r>
            <w:r w:rsidR="00DC7406">
              <w:rPr>
                <w:webHidden/>
              </w:rPr>
              <w:tab/>
            </w:r>
            <w:r w:rsidR="00DC7406">
              <w:rPr>
                <w:webHidden/>
              </w:rPr>
              <w:fldChar w:fldCharType="begin"/>
            </w:r>
            <w:r w:rsidR="00DC7406">
              <w:rPr>
                <w:webHidden/>
              </w:rPr>
              <w:instrText xml:space="preserve"> PAGEREF _Toc402271357 \h </w:instrText>
            </w:r>
            <w:r w:rsidR="00DC7406">
              <w:rPr>
                <w:webHidden/>
              </w:rPr>
            </w:r>
            <w:r w:rsidR="00DC7406">
              <w:rPr>
                <w:webHidden/>
              </w:rPr>
              <w:fldChar w:fldCharType="separate"/>
            </w:r>
            <w:r w:rsidR="00DC7406">
              <w:rPr>
                <w:webHidden/>
              </w:rPr>
              <w:t>3</w:t>
            </w:r>
            <w:r w:rsidR="00DC7406">
              <w:rPr>
                <w:webHidden/>
              </w:rPr>
              <w:fldChar w:fldCharType="end"/>
            </w:r>
          </w:hyperlink>
        </w:p>
        <w:p w:rsidR="00DC7406" w:rsidRDefault="00486C1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402271358" w:history="1">
            <w:r w:rsidR="00DC7406" w:rsidRPr="0006179F">
              <w:rPr>
                <w:rStyle w:val="Hyperlink"/>
              </w:rPr>
              <w:t>1</w:t>
            </w:r>
            <w:r w:rsidR="00DC740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Procedimento</w:t>
            </w:r>
            <w:r w:rsidR="00DC7406">
              <w:rPr>
                <w:webHidden/>
              </w:rPr>
              <w:tab/>
            </w:r>
            <w:r w:rsidR="00DC7406">
              <w:rPr>
                <w:webHidden/>
              </w:rPr>
              <w:fldChar w:fldCharType="begin"/>
            </w:r>
            <w:r w:rsidR="00DC7406">
              <w:rPr>
                <w:webHidden/>
              </w:rPr>
              <w:instrText xml:space="preserve"> PAGEREF _Toc402271358 \h </w:instrText>
            </w:r>
            <w:r w:rsidR="00DC7406">
              <w:rPr>
                <w:webHidden/>
              </w:rPr>
            </w:r>
            <w:r w:rsidR="00DC7406">
              <w:rPr>
                <w:webHidden/>
              </w:rPr>
              <w:fldChar w:fldCharType="separate"/>
            </w:r>
            <w:r w:rsidR="00DC7406">
              <w:rPr>
                <w:webHidden/>
              </w:rPr>
              <w:t>3</w:t>
            </w:r>
            <w:r w:rsidR="00DC7406">
              <w:rPr>
                <w:webHidden/>
              </w:rPr>
              <w:fldChar w:fldCharType="end"/>
            </w:r>
          </w:hyperlink>
        </w:p>
        <w:p w:rsidR="00DC7406" w:rsidRDefault="00486C1D">
          <w:pPr>
            <w:pStyle w:val="Sumrio2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402271359" w:history="1">
            <w:r w:rsidR="00DC7406" w:rsidRPr="0006179F">
              <w:rPr>
                <w:rStyle w:val="Hyperlink"/>
              </w:rPr>
              <w:t>2.1</w:t>
            </w:r>
            <w:r w:rsidR="00DC7406">
              <w:rPr>
                <w:rFonts w:asciiTheme="minorHAnsi" w:eastAsiaTheme="minorEastAsia" w:hAnsiTheme="minorHAnsi" w:cstheme="minorBidi"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Teste 520</w:t>
            </w:r>
            <w:r w:rsidR="00DC7406">
              <w:rPr>
                <w:webHidden/>
              </w:rPr>
              <w:tab/>
            </w:r>
            <w:r w:rsidR="00DC7406">
              <w:rPr>
                <w:webHidden/>
              </w:rPr>
              <w:fldChar w:fldCharType="begin"/>
            </w:r>
            <w:r w:rsidR="00DC7406">
              <w:rPr>
                <w:webHidden/>
              </w:rPr>
              <w:instrText xml:space="preserve"> PAGEREF _Toc402271359 \h </w:instrText>
            </w:r>
            <w:r w:rsidR="00DC7406">
              <w:rPr>
                <w:webHidden/>
              </w:rPr>
            </w:r>
            <w:r w:rsidR="00DC7406">
              <w:rPr>
                <w:webHidden/>
              </w:rPr>
              <w:fldChar w:fldCharType="separate"/>
            </w:r>
            <w:r w:rsidR="00DC7406">
              <w:rPr>
                <w:webHidden/>
              </w:rPr>
              <w:t>3</w:t>
            </w:r>
            <w:r w:rsidR="00DC7406">
              <w:rPr>
                <w:webHidden/>
              </w:rPr>
              <w:fldChar w:fldCharType="end"/>
            </w:r>
          </w:hyperlink>
        </w:p>
        <w:p w:rsidR="00DC7406" w:rsidRDefault="00486C1D">
          <w:pPr>
            <w:pStyle w:val="Sumrio3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02271360" w:history="1">
            <w:r w:rsidR="00DC7406" w:rsidRPr="0006179F">
              <w:rPr>
                <w:rStyle w:val="Hyperlink"/>
              </w:rPr>
              <w:t>2.1.1</w:t>
            </w:r>
            <w:r w:rsidR="00DC7406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Criar Imobilizado</w:t>
            </w:r>
            <w:r w:rsidR="00DC7406">
              <w:rPr>
                <w:noProof/>
                <w:webHidden/>
              </w:rPr>
              <w:tab/>
            </w:r>
            <w:r w:rsidR="00DC7406">
              <w:rPr>
                <w:noProof/>
                <w:webHidden/>
              </w:rPr>
              <w:fldChar w:fldCharType="begin"/>
            </w:r>
            <w:r w:rsidR="00DC7406">
              <w:rPr>
                <w:noProof/>
                <w:webHidden/>
              </w:rPr>
              <w:instrText xml:space="preserve"> PAGEREF _Toc402271360 \h </w:instrText>
            </w:r>
            <w:r w:rsidR="00DC7406">
              <w:rPr>
                <w:noProof/>
                <w:webHidden/>
              </w:rPr>
            </w:r>
            <w:r w:rsidR="00DC7406">
              <w:rPr>
                <w:noProof/>
                <w:webHidden/>
              </w:rPr>
              <w:fldChar w:fldCharType="separate"/>
            </w:r>
            <w:r w:rsidR="00DC7406">
              <w:rPr>
                <w:noProof/>
                <w:webHidden/>
              </w:rPr>
              <w:t>3</w:t>
            </w:r>
            <w:r w:rsidR="00DC7406">
              <w:rPr>
                <w:noProof/>
                <w:webHidden/>
              </w:rPr>
              <w:fldChar w:fldCharType="end"/>
            </w:r>
          </w:hyperlink>
        </w:p>
        <w:p w:rsidR="00DC7406" w:rsidRDefault="00486C1D">
          <w:pPr>
            <w:pStyle w:val="Sumrio3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02271361" w:history="1">
            <w:r w:rsidR="00DC7406" w:rsidRPr="0006179F">
              <w:rPr>
                <w:rStyle w:val="Hyperlink"/>
              </w:rPr>
              <w:t>2.1.2</w:t>
            </w:r>
            <w:r w:rsidR="00DC7406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Aquisição por compra</w:t>
            </w:r>
            <w:r w:rsidR="00DC7406">
              <w:rPr>
                <w:noProof/>
                <w:webHidden/>
              </w:rPr>
              <w:tab/>
            </w:r>
            <w:r w:rsidR="00DC7406">
              <w:rPr>
                <w:noProof/>
                <w:webHidden/>
              </w:rPr>
              <w:fldChar w:fldCharType="begin"/>
            </w:r>
            <w:r w:rsidR="00DC7406">
              <w:rPr>
                <w:noProof/>
                <w:webHidden/>
              </w:rPr>
              <w:instrText xml:space="preserve"> PAGEREF _Toc402271361 \h </w:instrText>
            </w:r>
            <w:r w:rsidR="00DC7406">
              <w:rPr>
                <w:noProof/>
                <w:webHidden/>
              </w:rPr>
            </w:r>
            <w:r w:rsidR="00DC7406">
              <w:rPr>
                <w:noProof/>
                <w:webHidden/>
              </w:rPr>
              <w:fldChar w:fldCharType="separate"/>
            </w:r>
            <w:r w:rsidR="00DC7406">
              <w:rPr>
                <w:noProof/>
                <w:webHidden/>
              </w:rPr>
              <w:t>4</w:t>
            </w:r>
            <w:r w:rsidR="00DC7406">
              <w:rPr>
                <w:noProof/>
                <w:webHidden/>
              </w:rPr>
              <w:fldChar w:fldCharType="end"/>
            </w:r>
          </w:hyperlink>
        </w:p>
        <w:p w:rsidR="00DC7406" w:rsidRDefault="00486C1D">
          <w:pPr>
            <w:pStyle w:val="Sumrio3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02271362" w:history="1">
            <w:r w:rsidR="00DC7406" w:rsidRPr="0006179F">
              <w:rPr>
                <w:rStyle w:val="Hyperlink"/>
              </w:rPr>
              <w:t>2.1.3</w:t>
            </w:r>
            <w:r w:rsidR="00DC7406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Asset Explorer</w:t>
            </w:r>
            <w:r w:rsidR="00DC7406">
              <w:rPr>
                <w:noProof/>
                <w:webHidden/>
              </w:rPr>
              <w:tab/>
            </w:r>
            <w:r w:rsidR="00DC7406">
              <w:rPr>
                <w:noProof/>
                <w:webHidden/>
              </w:rPr>
              <w:fldChar w:fldCharType="begin"/>
            </w:r>
            <w:r w:rsidR="00DC7406">
              <w:rPr>
                <w:noProof/>
                <w:webHidden/>
              </w:rPr>
              <w:instrText xml:space="preserve"> PAGEREF _Toc402271362 \h </w:instrText>
            </w:r>
            <w:r w:rsidR="00DC7406">
              <w:rPr>
                <w:noProof/>
                <w:webHidden/>
              </w:rPr>
            </w:r>
            <w:r w:rsidR="00DC7406">
              <w:rPr>
                <w:noProof/>
                <w:webHidden/>
              </w:rPr>
              <w:fldChar w:fldCharType="separate"/>
            </w:r>
            <w:r w:rsidR="00DC7406">
              <w:rPr>
                <w:noProof/>
                <w:webHidden/>
              </w:rPr>
              <w:t>5</w:t>
            </w:r>
            <w:r w:rsidR="00DC7406">
              <w:rPr>
                <w:noProof/>
                <w:webHidden/>
              </w:rPr>
              <w:fldChar w:fldCharType="end"/>
            </w:r>
          </w:hyperlink>
        </w:p>
        <w:p w:rsidR="00DC7406" w:rsidRDefault="00486C1D">
          <w:pPr>
            <w:pStyle w:val="Sumrio3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02271363" w:history="1">
            <w:r w:rsidR="00DC7406" w:rsidRPr="0006179F">
              <w:rPr>
                <w:rStyle w:val="Hyperlink"/>
              </w:rPr>
              <w:t>2.1.4</w:t>
            </w:r>
            <w:r w:rsidR="00DC7406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DC7406" w:rsidRPr="0006179F">
              <w:rPr>
                <w:rStyle w:val="Hyperlink"/>
              </w:rPr>
              <w:t>Baixa de imobilizado</w:t>
            </w:r>
            <w:r w:rsidR="00DC7406">
              <w:rPr>
                <w:noProof/>
                <w:webHidden/>
              </w:rPr>
              <w:tab/>
            </w:r>
            <w:r w:rsidR="00DC7406">
              <w:rPr>
                <w:noProof/>
                <w:webHidden/>
              </w:rPr>
              <w:fldChar w:fldCharType="begin"/>
            </w:r>
            <w:r w:rsidR="00DC7406">
              <w:rPr>
                <w:noProof/>
                <w:webHidden/>
              </w:rPr>
              <w:instrText xml:space="preserve"> PAGEREF _Toc402271363 \h </w:instrText>
            </w:r>
            <w:r w:rsidR="00DC7406">
              <w:rPr>
                <w:noProof/>
                <w:webHidden/>
              </w:rPr>
            </w:r>
            <w:r w:rsidR="00DC7406">
              <w:rPr>
                <w:noProof/>
                <w:webHidden/>
              </w:rPr>
              <w:fldChar w:fldCharType="separate"/>
            </w:r>
            <w:r w:rsidR="00DC7406">
              <w:rPr>
                <w:noProof/>
                <w:webHidden/>
              </w:rPr>
              <w:t>6</w:t>
            </w:r>
            <w:r w:rsidR="00DC7406">
              <w:rPr>
                <w:noProof/>
                <w:webHidden/>
              </w:rPr>
              <w:fldChar w:fldCharType="end"/>
            </w:r>
          </w:hyperlink>
        </w:p>
        <w:p w:rsidR="00906A1A" w:rsidRDefault="00906A1A">
          <w:r>
            <w:rPr>
              <w:b/>
              <w:bCs/>
              <w:noProof/>
            </w:rPr>
            <w:fldChar w:fldCharType="end"/>
          </w:r>
        </w:p>
      </w:sdtContent>
    </w:sdt>
    <w:p w:rsidR="00731EE7" w:rsidRDefault="00731EE7" w:rsidP="005164C9"/>
    <w:p w:rsidR="00731EE7" w:rsidRPr="005D1854" w:rsidRDefault="00731EE7" w:rsidP="005164C9"/>
    <w:p w:rsidR="00A5506A" w:rsidRPr="005D1854" w:rsidRDefault="00A5506A" w:rsidP="005164C9"/>
    <w:p w:rsidR="00F01EE0" w:rsidRDefault="00F01EE0" w:rsidP="00F01EE0">
      <w:pPr>
        <w:pStyle w:val="Ttulo1"/>
        <w:numPr>
          <w:ilvl w:val="0"/>
          <w:numId w:val="0"/>
        </w:numPr>
      </w:pPr>
      <w:bookmarkStart w:id="4" w:name="_Hlt469999331"/>
      <w:bookmarkEnd w:id="0"/>
      <w:bookmarkEnd w:id="1"/>
      <w:bookmarkEnd w:id="2"/>
      <w:bookmarkEnd w:id="3"/>
      <w:bookmarkEnd w:id="4"/>
    </w:p>
    <w:p w:rsidR="009C3E3E" w:rsidRPr="005D1854" w:rsidRDefault="009C3E3E" w:rsidP="00F01EE0">
      <w:pPr>
        <w:pStyle w:val="Ttulo1"/>
        <w:numPr>
          <w:ilvl w:val="0"/>
          <w:numId w:val="0"/>
        </w:numPr>
      </w:pPr>
      <w:r w:rsidRPr="00F01EE0">
        <w:br w:type="page"/>
      </w:r>
      <w:bookmarkStart w:id="5" w:name="_Toc333838615"/>
      <w:bookmarkStart w:id="6" w:name="_Toc402271357"/>
      <w:r w:rsidR="00D3094B" w:rsidRPr="005D1854">
        <w:lastRenderedPageBreak/>
        <w:t>Objectivo</w:t>
      </w:r>
      <w:bookmarkEnd w:id="5"/>
      <w:bookmarkEnd w:id="6"/>
    </w:p>
    <w:p w:rsidR="009C3E3E" w:rsidRDefault="009C3E3E" w:rsidP="005164C9">
      <w:r w:rsidRPr="005D1854">
        <w:t xml:space="preserve">Testar processos de criação, modificação e exibição </w:t>
      </w:r>
      <w:r w:rsidR="00D434D3">
        <w:t xml:space="preserve">de </w:t>
      </w:r>
      <w:r w:rsidR="00B947EF">
        <w:t>dasos de Fornecedor</w:t>
      </w:r>
      <w:r w:rsidR="00431DB9">
        <w:t>.</w:t>
      </w:r>
    </w:p>
    <w:p w:rsidR="005D0A9E" w:rsidRPr="005D1854" w:rsidRDefault="005D0A9E" w:rsidP="005164C9"/>
    <w:p w:rsidR="009C3E3E" w:rsidRDefault="009C3E3E" w:rsidP="005164C9">
      <w:pPr>
        <w:pStyle w:val="Ttulo1"/>
      </w:pPr>
      <w:bookmarkStart w:id="7" w:name="_Toc333838616"/>
      <w:bookmarkStart w:id="8" w:name="_Toc402271358"/>
      <w:r w:rsidRPr="005D1854">
        <w:t>Procedimento</w:t>
      </w:r>
      <w:bookmarkEnd w:id="7"/>
      <w:bookmarkEnd w:id="8"/>
    </w:p>
    <w:p w:rsidR="005D0A9E" w:rsidRPr="005D0A9E" w:rsidRDefault="005D0A9E" w:rsidP="005D0A9E"/>
    <w:p w:rsidR="009C3E3E" w:rsidRDefault="009C3E3E" w:rsidP="005164C9">
      <w:pPr>
        <w:pStyle w:val="Ttulo2"/>
      </w:pPr>
      <w:bookmarkStart w:id="9" w:name="_Toc333838617"/>
      <w:bookmarkStart w:id="10" w:name="_Toc402271359"/>
      <w:r w:rsidRPr="005D1854">
        <w:t xml:space="preserve">Teste </w:t>
      </w:r>
      <w:r w:rsidR="007E2BD6">
        <w:t xml:space="preserve">Ambiente </w:t>
      </w:r>
      <w:bookmarkEnd w:id="9"/>
      <w:bookmarkEnd w:id="10"/>
      <w:r w:rsidR="007E2BD6">
        <w:t>XXX</w:t>
      </w:r>
    </w:p>
    <w:p w:rsidR="005D0A9E" w:rsidRPr="005D0A9E" w:rsidRDefault="005D0A9E" w:rsidP="005D0A9E"/>
    <w:p w:rsidR="005164C9" w:rsidRDefault="00D45C81" w:rsidP="005164C9">
      <w:pPr>
        <w:pStyle w:val="Ttulo3"/>
      </w:pPr>
      <w:bookmarkStart w:id="11" w:name="_Toc333838618"/>
      <w:bookmarkStart w:id="12" w:name="_Toc402271360"/>
      <w:r>
        <w:t xml:space="preserve">Criar </w:t>
      </w:r>
      <w:bookmarkEnd w:id="11"/>
      <w:r w:rsidR="00CC6E89">
        <w:t>Imobilizado</w:t>
      </w:r>
      <w:bookmarkEnd w:id="12"/>
    </w:p>
    <w:p w:rsidR="00785822" w:rsidRDefault="00CC6E89" w:rsidP="00785822">
      <w:r>
        <w:t>TRANSAÇÃO AS01</w:t>
      </w:r>
    </w:p>
    <w:p w:rsidR="00CC6E89" w:rsidRDefault="00CC6E89" w:rsidP="00785822">
      <w:r>
        <w:rPr>
          <w:noProof/>
          <w:lang w:val="pt-BR"/>
        </w:rPr>
        <w:drawing>
          <wp:inline distT="0" distB="0" distL="0" distR="0" wp14:anchorId="1C68EC7F" wp14:editId="32DE49B3">
            <wp:extent cx="3238500" cy="2138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945" cy="21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A" w:rsidRDefault="001550BA" w:rsidP="00785822">
      <w:r>
        <w:rPr>
          <w:noProof/>
          <w:lang w:val="pt-BR"/>
        </w:rPr>
        <w:drawing>
          <wp:inline distT="0" distB="0" distL="0" distR="0" wp14:anchorId="693863A2" wp14:editId="243A641B">
            <wp:extent cx="23717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F5" w:rsidRDefault="00AC12F5" w:rsidP="003111B0"/>
    <w:p w:rsidR="001550BA" w:rsidRDefault="001550BA" w:rsidP="003111B0"/>
    <w:p w:rsidR="001550BA" w:rsidRDefault="001550BA" w:rsidP="003111B0"/>
    <w:p w:rsidR="001550BA" w:rsidRDefault="001550BA" w:rsidP="003111B0"/>
    <w:p w:rsidR="007E2BD6" w:rsidRDefault="007E2BD6" w:rsidP="003111B0"/>
    <w:p w:rsidR="007E2BD6" w:rsidRDefault="007E2BD6" w:rsidP="003111B0"/>
    <w:p w:rsidR="007E2BD6" w:rsidRDefault="007E2BD6" w:rsidP="003111B0"/>
    <w:p w:rsidR="001550BA" w:rsidRDefault="001550BA" w:rsidP="003111B0"/>
    <w:p w:rsidR="00673BFA" w:rsidRDefault="001550BA" w:rsidP="00673BFA">
      <w:pPr>
        <w:pStyle w:val="Ttulo3"/>
      </w:pPr>
      <w:bookmarkStart w:id="13" w:name="_Toc402271361"/>
      <w:r>
        <w:lastRenderedPageBreak/>
        <w:t>Aquisição por compra</w:t>
      </w:r>
      <w:bookmarkEnd w:id="13"/>
    </w:p>
    <w:p w:rsidR="00B60FC6" w:rsidRDefault="00922072" w:rsidP="003111B0">
      <w:r>
        <w:t xml:space="preserve">TRANSAÇÃO </w:t>
      </w:r>
      <w:r w:rsidR="001550BA">
        <w:t>F-90</w:t>
      </w:r>
    </w:p>
    <w:p w:rsidR="00C75A1D" w:rsidRDefault="001550BA" w:rsidP="004A4A44">
      <w:r>
        <w:rPr>
          <w:noProof/>
          <w:lang w:val="pt-BR"/>
        </w:rPr>
        <w:drawing>
          <wp:inline distT="0" distB="0" distL="0" distR="0" wp14:anchorId="48D41EA5" wp14:editId="3695593A">
            <wp:extent cx="2717800" cy="241837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97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A" w:rsidRDefault="002F1991" w:rsidP="004A4A44">
      <w:r>
        <w:rPr>
          <w:noProof/>
          <w:lang w:val="pt-BR"/>
        </w:rPr>
        <w:drawing>
          <wp:inline distT="0" distB="0" distL="0" distR="0" wp14:anchorId="6CC4117E" wp14:editId="0886115F">
            <wp:extent cx="2972386" cy="149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334" cy="1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A" w:rsidRDefault="002F1991" w:rsidP="004A4A44">
      <w:r>
        <w:rPr>
          <w:noProof/>
          <w:lang w:val="pt-BR"/>
        </w:rPr>
        <w:drawing>
          <wp:inline distT="0" distB="0" distL="0" distR="0" wp14:anchorId="787D51C1" wp14:editId="1E9ADCFA">
            <wp:extent cx="2717800" cy="2490918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785" cy="25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06" w:rsidRDefault="00DC7406" w:rsidP="004A4A44"/>
    <w:p w:rsidR="00DC7406" w:rsidRDefault="00DC7406" w:rsidP="004A4A44"/>
    <w:p w:rsidR="00DC7406" w:rsidRPr="0071266B" w:rsidRDefault="00DC7406" w:rsidP="00DC7406">
      <w:pPr>
        <w:pStyle w:val="Ttulo3"/>
      </w:pPr>
      <w:bookmarkStart w:id="14" w:name="_Toc402271362"/>
      <w:r>
        <w:lastRenderedPageBreak/>
        <w:t>Asset Explorer</w:t>
      </w:r>
      <w:bookmarkEnd w:id="14"/>
    </w:p>
    <w:p w:rsidR="00DC7406" w:rsidRDefault="00DC7406" w:rsidP="004A4A44"/>
    <w:p w:rsidR="002F1991" w:rsidRDefault="002F1991" w:rsidP="004A4A44">
      <w:r>
        <w:rPr>
          <w:noProof/>
          <w:lang w:val="pt-BR"/>
        </w:rPr>
        <w:drawing>
          <wp:inline distT="0" distB="0" distL="0" distR="0" wp14:anchorId="369540BA" wp14:editId="0CE3AAC4">
            <wp:extent cx="2806700" cy="2406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711" cy="24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91" w:rsidRDefault="002F1991" w:rsidP="004A4A44">
      <w:r>
        <w:rPr>
          <w:noProof/>
          <w:lang w:val="pt-BR"/>
        </w:rPr>
        <w:drawing>
          <wp:inline distT="0" distB="0" distL="0" distR="0" wp14:anchorId="674F0EF1" wp14:editId="348BCF38">
            <wp:extent cx="3331608" cy="3048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5603" cy="3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91" w:rsidRDefault="002F1991" w:rsidP="004A4A44">
      <w:r>
        <w:rPr>
          <w:noProof/>
          <w:lang w:val="pt-BR"/>
        </w:rPr>
        <w:drawing>
          <wp:inline distT="0" distB="0" distL="0" distR="0" wp14:anchorId="508BFFE5" wp14:editId="6AA7FCD4">
            <wp:extent cx="54006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D3" w:rsidRDefault="00D434D3" w:rsidP="00AB34A7"/>
    <w:p w:rsidR="008131BB" w:rsidRDefault="008131BB" w:rsidP="00AB34A7"/>
    <w:p w:rsidR="0071266B" w:rsidRDefault="00DC7406" w:rsidP="0071266B">
      <w:pPr>
        <w:pStyle w:val="Ttulo3"/>
      </w:pPr>
      <w:bookmarkStart w:id="15" w:name="_Toc402271363"/>
      <w:r>
        <w:lastRenderedPageBreak/>
        <w:t>Baixa de imobilizado</w:t>
      </w:r>
      <w:bookmarkEnd w:id="15"/>
    </w:p>
    <w:p w:rsidR="0071266B" w:rsidRDefault="0071266B" w:rsidP="0071266B">
      <w:r>
        <w:t>T</w:t>
      </w:r>
      <w:r w:rsidR="00DC7406">
        <w:t>RANSAÇÃO ABAVN</w:t>
      </w:r>
    </w:p>
    <w:p w:rsidR="00DC7406" w:rsidRDefault="00DC7406" w:rsidP="0071266B">
      <w:r>
        <w:rPr>
          <w:noProof/>
          <w:lang w:val="pt-BR"/>
        </w:rPr>
        <w:drawing>
          <wp:inline distT="0" distB="0" distL="0" distR="0" wp14:anchorId="59EECE5C" wp14:editId="2751B12C">
            <wp:extent cx="3124200" cy="152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019" cy="15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7" w:rsidRDefault="00DC7406" w:rsidP="0071266B">
      <w:r>
        <w:rPr>
          <w:noProof/>
          <w:lang w:val="pt-BR"/>
        </w:rPr>
        <w:drawing>
          <wp:inline distT="0" distB="0" distL="0" distR="0" wp14:anchorId="4E1B8CE9" wp14:editId="66D31A3B">
            <wp:extent cx="39243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06" w:rsidRDefault="00DC7406" w:rsidP="0071266B">
      <w:r>
        <w:rPr>
          <w:noProof/>
          <w:lang w:val="pt-BR"/>
        </w:rPr>
        <w:drawing>
          <wp:inline distT="0" distB="0" distL="0" distR="0" wp14:anchorId="7004745A" wp14:editId="1CFEB192">
            <wp:extent cx="3941699" cy="18288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919" cy="18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7" w:rsidRDefault="00293FB7" w:rsidP="0071266B"/>
    <w:p w:rsidR="008131BB" w:rsidRDefault="008131BB" w:rsidP="0071266B"/>
    <w:p w:rsidR="0071266B" w:rsidRDefault="0071266B" w:rsidP="0071266B"/>
    <w:p w:rsidR="008131BB" w:rsidRDefault="008131BB" w:rsidP="0071266B"/>
    <w:p w:rsidR="008131BB" w:rsidRDefault="008131BB" w:rsidP="0071266B"/>
    <w:p w:rsidR="008131BB" w:rsidRDefault="008131BB" w:rsidP="0071266B"/>
    <w:p w:rsidR="00A732B9" w:rsidRDefault="00A732B9" w:rsidP="0071266B"/>
    <w:p w:rsidR="00A732B9" w:rsidRDefault="00A732B9" w:rsidP="0071266B"/>
    <w:p w:rsidR="00A732B9" w:rsidRDefault="00A732B9" w:rsidP="0071266B"/>
    <w:p w:rsidR="00F01EE0" w:rsidRDefault="00F01EE0" w:rsidP="0071266B">
      <w:pPr>
        <w:rPr>
          <w:noProof/>
          <w:lang w:eastAsia="pt-PT"/>
        </w:rPr>
      </w:pPr>
    </w:p>
    <w:p w:rsidR="00B947EF" w:rsidRDefault="00B947EF" w:rsidP="0071266B"/>
    <w:p w:rsidR="00F01EE0" w:rsidRDefault="00F01EE0" w:rsidP="0071266B"/>
    <w:p w:rsidR="00A732B9" w:rsidRDefault="00A732B9" w:rsidP="0071266B"/>
    <w:p w:rsidR="0071266B" w:rsidRPr="0071266B" w:rsidRDefault="0071266B" w:rsidP="0071266B">
      <w:bookmarkStart w:id="16" w:name="_GoBack"/>
      <w:bookmarkEnd w:id="16"/>
    </w:p>
    <w:sectPr w:rsidR="0071266B" w:rsidRPr="0071266B" w:rsidSect="00B60FC6">
      <w:headerReference w:type="default" r:id="rId20"/>
      <w:headerReference w:type="first" r:id="rId21"/>
      <w:footerReference w:type="first" r:id="rId22"/>
      <w:type w:val="oddPage"/>
      <w:pgSz w:w="11907" w:h="16840" w:code="9"/>
      <w:pgMar w:top="2268" w:right="1701" w:bottom="1701" w:left="1701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C1D" w:rsidRDefault="00486C1D" w:rsidP="005164C9">
      <w:r>
        <w:separator/>
      </w:r>
    </w:p>
  </w:endnote>
  <w:endnote w:type="continuationSeparator" w:id="0">
    <w:p w:rsidR="00486C1D" w:rsidRDefault="00486C1D" w:rsidP="0051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IN Regular">
    <w:altName w:val="Microsoft YaHei"/>
    <w:panose1 w:val="02000503040000020003"/>
    <w:charset w:val="00"/>
    <w:family w:val="auto"/>
    <w:pitch w:val="variable"/>
    <w:sig w:usb0="800000AF" w:usb1="40002048" w:usb2="00000000" w:usb3="00000000" w:csb0="00000009" w:csb1="00000000"/>
  </w:font>
  <w:font w:name="DIN Black">
    <w:altName w:val="Times New Roman"/>
    <w:panose1 w:val="02000903030000020004"/>
    <w:charset w:val="00"/>
    <w:family w:val="auto"/>
    <w:pitch w:val="variable"/>
    <w:sig w:usb0="800000AF" w:usb1="40002048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579"/>
      <w:gridCol w:w="1701"/>
    </w:tblGrid>
    <w:tr w:rsidR="00BF2B6E">
      <w:tc>
        <w:tcPr>
          <w:tcW w:w="2338" w:type="dxa"/>
          <w:tcBorders>
            <w:top w:val="single" w:sz="4" w:space="0" w:color="auto"/>
          </w:tcBorders>
        </w:tcPr>
        <w:p w:rsidR="00BF2B6E" w:rsidRPr="006F2C7F" w:rsidRDefault="00BF2B6E" w:rsidP="005164C9">
          <w:pPr>
            <w:rPr>
              <w:lang w:val="en-US"/>
            </w:rPr>
          </w:pPr>
        </w:p>
      </w:tc>
      <w:tc>
        <w:tcPr>
          <w:tcW w:w="457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947EF" w:rsidRDefault="00A660F7" w:rsidP="00B60FC6">
          <w:r>
            <w:t xml:space="preserve">Título: </w:t>
          </w:r>
          <w:r w:rsidR="007E2BD6">
            <w:t>FOLHA</w:t>
          </w:r>
        </w:p>
        <w:p w:rsidR="003B6FA2" w:rsidRDefault="003B6FA2" w:rsidP="005164C9"/>
        <w:p w:rsidR="00BF2B6E" w:rsidRDefault="005070D1" w:rsidP="005164C9">
          <w:r>
            <w:t>Versão: 1</w:t>
          </w:r>
          <w:r w:rsidR="00BF2B6E">
            <w:t>.0</w:t>
          </w:r>
        </w:p>
        <w:p w:rsidR="00BF2B6E" w:rsidRDefault="00A5506A" w:rsidP="005164C9">
          <w:r>
            <w:t xml:space="preserve">Data: </w:t>
          </w:r>
          <w:proofErr w:type="gramStart"/>
          <w:r w:rsidR="007E2BD6">
            <w:t>XX.</w:t>
          </w:r>
          <w:proofErr w:type="gramEnd"/>
          <w:r w:rsidR="007E2BD6">
            <w:t>XX.2016</w:t>
          </w:r>
        </w:p>
        <w:p w:rsidR="003B6FA2" w:rsidRDefault="003B6FA2" w:rsidP="005164C9"/>
      </w:tc>
      <w:tc>
        <w:tcPr>
          <w:tcW w:w="1701" w:type="dxa"/>
          <w:tcBorders>
            <w:top w:val="single" w:sz="4" w:space="0" w:color="auto"/>
            <w:left w:val="nil"/>
          </w:tcBorders>
        </w:tcPr>
        <w:p w:rsidR="00BF2B6E" w:rsidRDefault="00BF2B6E" w:rsidP="005164C9">
          <w:r>
            <w:t xml:space="preserve">Página </w:t>
          </w:r>
          <w:r w:rsidR="008B7406">
            <w:fldChar w:fldCharType="begin"/>
          </w:r>
          <w:r>
            <w:instrText>PAGE</w:instrText>
          </w:r>
          <w:r w:rsidR="008B7406">
            <w:fldChar w:fldCharType="separate"/>
          </w:r>
          <w:r w:rsidR="007E2BD6">
            <w:rPr>
              <w:noProof/>
            </w:rPr>
            <w:t>1</w:t>
          </w:r>
          <w:r w:rsidR="008B7406">
            <w:fldChar w:fldCharType="end"/>
          </w:r>
          <w:r>
            <w:t xml:space="preserve"> a </w:t>
          </w:r>
          <w:fldSimple w:instr=" NUMPAGES  \* MERGEFORMAT ">
            <w:r w:rsidR="007E2BD6">
              <w:rPr>
                <w:noProof/>
              </w:rPr>
              <w:t>6</w:t>
            </w:r>
          </w:fldSimple>
        </w:p>
      </w:tc>
    </w:tr>
  </w:tbl>
  <w:p w:rsidR="00BF2B6E" w:rsidRDefault="00BF2B6E" w:rsidP="005164C9">
    <w:pPr>
      <w:pStyle w:val="Rodap"/>
    </w:pPr>
  </w:p>
  <w:p w:rsidR="00BF2B6E" w:rsidRDefault="00BF2B6E" w:rsidP="005164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C1D" w:rsidRDefault="00486C1D" w:rsidP="005164C9">
      <w:r>
        <w:separator/>
      </w:r>
    </w:p>
  </w:footnote>
  <w:footnote w:type="continuationSeparator" w:id="0">
    <w:p w:rsidR="00486C1D" w:rsidRDefault="00486C1D" w:rsidP="00516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6E" w:rsidRDefault="00BF2B6E" w:rsidP="005164C9">
    <w:pPr>
      <w:pStyle w:val="Cabealho"/>
    </w:pPr>
    <w:r>
      <w:tab/>
    </w:r>
  </w:p>
  <w:p w:rsidR="00A5506A" w:rsidRDefault="007E2BD6" w:rsidP="005164C9">
    <w:pPr>
      <w:pStyle w:val="Cabealho"/>
    </w:pPr>
    <w:r w:rsidRPr="007E2BD6">
      <w:rPr>
        <w:noProof/>
        <w:lang w:val="pt-BR"/>
      </w:rPr>
      <w:drawing>
        <wp:inline distT="0" distB="0" distL="0" distR="0" wp14:anchorId="3A899B26" wp14:editId="4C11CD75">
          <wp:extent cx="1181100" cy="409546"/>
          <wp:effectExtent l="0" t="0" r="0" b="0"/>
          <wp:docPr id="4" name="Picture 2" descr="http://www.ibimaq.com.br/wp-content/uploads/2014/12/Amag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http://www.ibimaq.com.br/wp-content/uploads/2014/12/Amagg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824" cy="41118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A5506A">
      <w:rPr>
        <w:noProof/>
      </w:rPr>
      <w:t xml:space="preserve">        </w:t>
    </w:r>
    <w:r w:rsidR="00525F52">
      <w:rPr>
        <w:noProof/>
      </w:rPr>
      <w:t xml:space="preserve">                                                 </w:t>
    </w:r>
    <w:r w:rsidR="00A5506A">
      <w:rPr>
        <w:noProof/>
      </w:rPr>
      <w:t xml:space="preserve">                                        </w:t>
    </w:r>
    <w:r w:rsidR="00A5506A" w:rsidRPr="00990B18">
      <w:rPr>
        <w:noProof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6E" w:rsidRDefault="00BF2B6E" w:rsidP="005164C9">
    <w:pPr>
      <w:pStyle w:val="Cabealho"/>
      <w:rPr>
        <w:lang w:val="en-GB"/>
      </w:rPr>
    </w:pPr>
    <w:r>
      <w:rPr>
        <w:lang w:val="en-GB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039"/>
    <w:multiLevelType w:val="hybridMultilevel"/>
    <w:tmpl w:val="9F5E4F76"/>
    <w:lvl w:ilvl="0" w:tplc="B9EC3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46AF"/>
    <w:multiLevelType w:val="hybridMultilevel"/>
    <w:tmpl w:val="B7FE2F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75212DB"/>
    <w:multiLevelType w:val="multilevel"/>
    <w:tmpl w:val="C7FEE8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0E50CA"/>
    <w:multiLevelType w:val="multilevel"/>
    <w:tmpl w:val="2CCC0748"/>
    <w:lvl w:ilvl="0">
      <w:start w:val="2"/>
      <w:numFmt w:val="decimal"/>
      <w:lvlText w:val="%1"/>
      <w:lvlJc w:val="left"/>
      <w:pPr>
        <w:ind w:left="450" w:hanging="45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1152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944" w:hanging="108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3096" w:hanging="180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3888" w:hanging="216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4680" w:hanging="252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5472" w:hanging="288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6264" w:hanging="32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7056" w:hanging="3600"/>
      </w:pPr>
      <w:rPr>
        <w:rFonts w:ascii="Arial" w:hAnsi="Arial" w:hint="default"/>
      </w:rPr>
    </w:lvl>
  </w:abstractNum>
  <w:abstractNum w:abstractNumId="4">
    <w:nsid w:val="34D05636"/>
    <w:multiLevelType w:val="hybridMultilevel"/>
    <w:tmpl w:val="2FE49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090FF5"/>
    <w:multiLevelType w:val="multilevel"/>
    <w:tmpl w:val="54967C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%3.1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%3.%4.1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%3.%4.%5.1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.1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.1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%3.%4.%5.%6.%7.%8.1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%3.%4.%5.%6.%7.%8.%9.1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6">
    <w:nsid w:val="443C7AC3"/>
    <w:multiLevelType w:val="hybridMultilevel"/>
    <w:tmpl w:val="D5F48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2E22CA"/>
    <w:multiLevelType w:val="hybridMultilevel"/>
    <w:tmpl w:val="4216B5DE"/>
    <w:lvl w:ilvl="0" w:tplc="A7EE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86C2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4AB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E8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2E3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68E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62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2892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343E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847E04"/>
    <w:multiLevelType w:val="multilevel"/>
    <w:tmpl w:val="515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C95875"/>
    <w:multiLevelType w:val="hybridMultilevel"/>
    <w:tmpl w:val="81F64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E0CB3"/>
    <w:multiLevelType w:val="hybridMultilevel"/>
    <w:tmpl w:val="E7900F3C"/>
    <w:lvl w:ilvl="0" w:tplc="61986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A6B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40C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E4D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47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3E7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87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09F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2E19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511CA7"/>
    <w:multiLevelType w:val="hybridMultilevel"/>
    <w:tmpl w:val="DB7EEC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DB6F0E"/>
    <w:multiLevelType w:val="multilevel"/>
    <w:tmpl w:val="6C7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A33FC"/>
    <w:multiLevelType w:val="hybridMultilevel"/>
    <w:tmpl w:val="0BBC85E4"/>
    <w:lvl w:ilvl="0" w:tplc="50F2E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0C5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9A8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D67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CCD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882E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501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0B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2247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7066B8"/>
    <w:multiLevelType w:val="hybridMultilevel"/>
    <w:tmpl w:val="CABAD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C526ED"/>
    <w:multiLevelType w:val="hybridMultilevel"/>
    <w:tmpl w:val="C710420C"/>
    <w:lvl w:ilvl="0" w:tplc="0409000F">
      <w:start w:val="15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75FB71F6"/>
    <w:multiLevelType w:val="hybridMultilevel"/>
    <w:tmpl w:val="E5EC3908"/>
    <w:lvl w:ilvl="0" w:tplc="71DEF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14976"/>
    <w:multiLevelType w:val="multilevel"/>
    <w:tmpl w:val="0F56A59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5"/>
  </w:num>
  <w:num w:numId="5">
    <w:abstractNumId w:val="11"/>
  </w:num>
  <w:num w:numId="6">
    <w:abstractNumId w:val="4"/>
  </w:num>
  <w:num w:numId="7">
    <w:abstractNumId w:val="14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3"/>
  </w:num>
  <w:num w:numId="13">
    <w:abstractNumId w:val="0"/>
  </w:num>
  <w:num w:numId="14">
    <w:abstractNumId w:val="17"/>
  </w:num>
  <w:num w:numId="15">
    <w:abstractNumId w:val="9"/>
  </w:num>
  <w:num w:numId="16">
    <w:abstractNumId w:val="1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96"/>
    <w:rsid w:val="00004185"/>
    <w:rsid w:val="000107E3"/>
    <w:rsid w:val="0002022B"/>
    <w:rsid w:val="00021A05"/>
    <w:rsid w:val="00024A32"/>
    <w:rsid w:val="00030E51"/>
    <w:rsid w:val="00044E87"/>
    <w:rsid w:val="00045230"/>
    <w:rsid w:val="00057BFB"/>
    <w:rsid w:val="000623F2"/>
    <w:rsid w:val="00063487"/>
    <w:rsid w:val="00071333"/>
    <w:rsid w:val="000830D9"/>
    <w:rsid w:val="00087AFC"/>
    <w:rsid w:val="000937BE"/>
    <w:rsid w:val="00093AC9"/>
    <w:rsid w:val="000C1A2B"/>
    <w:rsid w:val="000C5A21"/>
    <w:rsid w:val="000D0917"/>
    <w:rsid w:val="000D267C"/>
    <w:rsid w:val="000E0BC0"/>
    <w:rsid w:val="000E0E30"/>
    <w:rsid w:val="000E4159"/>
    <w:rsid w:val="000E504B"/>
    <w:rsid w:val="000E52DF"/>
    <w:rsid w:val="000E7199"/>
    <w:rsid w:val="00100CE7"/>
    <w:rsid w:val="0010189B"/>
    <w:rsid w:val="00104414"/>
    <w:rsid w:val="0011779E"/>
    <w:rsid w:val="00120FFD"/>
    <w:rsid w:val="001324B7"/>
    <w:rsid w:val="001550BA"/>
    <w:rsid w:val="001577F7"/>
    <w:rsid w:val="0016294F"/>
    <w:rsid w:val="0017470E"/>
    <w:rsid w:val="00182064"/>
    <w:rsid w:val="0019547E"/>
    <w:rsid w:val="001A02D6"/>
    <w:rsid w:val="001B184F"/>
    <w:rsid w:val="001B19DF"/>
    <w:rsid w:val="001B3570"/>
    <w:rsid w:val="001C7FAB"/>
    <w:rsid w:val="001D1DB0"/>
    <w:rsid w:val="001E52A7"/>
    <w:rsid w:val="001E7403"/>
    <w:rsid w:val="001E7A26"/>
    <w:rsid w:val="001F2D0B"/>
    <w:rsid w:val="001F4A9E"/>
    <w:rsid w:val="00203741"/>
    <w:rsid w:val="00203947"/>
    <w:rsid w:val="002063A6"/>
    <w:rsid w:val="00222E7F"/>
    <w:rsid w:val="00224325"/>
    <w:rsid w:val="002245A3"/>
    <w:rsid w:val="00234A82"/>
    <w:rsid w:val="00246976"/>
    <w:rsid w:val="00247169"/>
    <w:rsid w:val="00253395"/>
    <w:rsid w:val="002536B8"/>
    <w:rsid w:val="0025726E"/>
    <w:rsid w:val="00260381"/>
    <w:rsid w:val="00262D76"/>
    <w:rsid w:val="0026518D"/>
    <w:rsid w:val="00265620"/>
    <w:rsid w:val="00272E52"/>
    <w:rsid w:val="00293FB7"/>
    <w:rsid w:val="002975D8"/>
    <w:rsid w:val="002A2D16"/>
    <w:rsid w:val="002A48D2"/>
    <w:rsid w:val="002A7F79"/>
    <w:rsid w:val="002B2368"/>
    <w:rsid w:val="002B4183"/>
    <w:rsid w:val="002C1637"/>
    <w:rsid w:val="002D196D"/>
    <w:rsid w:val="002D19D6"/>
    <w:rsid w:val="002D40C4"/>
    <w:rsid w:val="002E70D6"/>
    <w:rsid w:val="002F1991"/>
    <w:rsid w:val="003028BB"/>
    <w:rsid w:val="00310112"/>
    <w:rsid w:val="003111B0"/>
    <w:rsid w:val="00311514"/>
    <w:rsid w:val="00317843"/>
    <w:rsid w:val="00320743"/>
    <w:rsid w:val="00341A9A"/>
    <w:rsid w:val="00350F4C"/>
    <w:rsid w:val="00357D8C"/>
    <w:rsid w:val="003604F2"/>
    <w:rsid w:val="00361CB4"/>
    <w:rsid w:val="00365E8F"/>
    <w:rsid w:val="0036614A"/>
    <w:rsid w:val="00372409"/>
    <w:rsid w:val="00375A96"/>
    <w:rsid w:val="003821C7"/>
    <w:rsid w:val="00382C4F"/>
    <w:rsid w:val="00384D06"/>
    <w:rsid w:val="00395C6E"/>
    <w:rsid w:val="003A256D"/>
    <w:rsid w:val="003A6E6A"/>
    <w:rsid w:val="003B39FC"/>
    <w:rsid w:val="003B3CA6"/>
    <w:rsid w:val="003B6FA2"/>
    <w:rsid w:val="003C7B27"/>
    <w:rsid w:val="003D1449"/>
    <w:rsid w:val="003D42E9"/>
    <w:rsid w:val="003D4A3F"/>
    <w:rsid w:val="003D651C"/>
    <w:rsid w:val="003E20C9"/>
    <w:rsid w:val="003E30DE"/>
    <w:rsid w:val="003E3FAB"/>
    <w:rsid w:val="003F2A1F"/>
    <w:rsid w:val="003F4261"/>
    <w:rsid w:val="003F5543"/>
    <w:rsid w:val="00416F36"/>
    <w:rsid w:val="00417663"/>
    <w:rsid w:val="004179DD"/>
    <w:rsid w:val="00423F3E"/>
    <w:rsid w:val="0042595C"/>
    <w:rsid w:val="00425DF0"/>
    <w:rsid w:val="00425E23"/>
    <w:rsid w:val="00431DB9"/>
    <w:rsid w:val="00431DF4"/>
    <w:rsid w:val="00434905"/>
    <w:rsid w:val="00434A21"/>
    <w:rsid w:val="00436D23"/>
    <w:rsid w:val="00442BBC"/>
    <w:rsid w:val="0044695C"/>
    <w:rsid w:val="00446D48"/>
    <w:rsid w:val="00451C77"/>
    <w:rsid w:val="00453CC3"/>
    <w:rsid w:val="004666C1"/>
    <w:rsid w:val="004771F1"/>
    <w:rsid w:val="0048018A"/>
    <w:rsid w:val="00480D0A"/>
    <w:rsid w:val="00482085"/>
    <w:rsid w:val="00484216"/>
    <w:rsid w:val="0048613A"/>
    <w:rsid w:val="00486C1D"/>
    <w:rsid w:val="00493A6F"/>
    <w:rsid w:val="004A1FF6"/>
    <w:rsid w:val="004A4A44"/>
    <w:rsid w:val="004B1B74"/>
    <w:rsid w:val="004B246E"/>
    <w:rsid w:val="004C256E"/>
    <w:rsid w:val="004D1494"/>
    <w:rsid w:val="004D4C4F"/>
    <w:rsid w:val="004E0212"/>
    <w:rsid w:val="004E23FE"/>
    <w:rsid w:val="004E6A11"/>
    <w:rsid w:val="004E7700"/>
    <w:rsid w:val="004F465A"/>
    <w:rsid w:val="004F487E"/>
    <w:rsid w:val="004F5CF2"/>
    <w:rsid w:val="0050285C"/>
    <w:rsid w:val="005070D1"/>
    <w:rsid w:val="005164C9"/>
    <w:rsid w:val="00516688"/>
    <w:rsid w:val="00517FC4"/>
    <w:rsid w:val="0052106D"/>
    <w:rsid w:val="00525F52"/>
    <w:rsid w:val="00530FEF"/>
    <w:rsid w:val="005360CA"/>
    <w:rsid w:val="00536A49"/>
    <w:rsid w:val="00540B61"/>
    <w:rsid w:val="00544034"/>
    <w:rsid w:val="00545622"/>
    <w:rsid w:val="005504C7"/>
    <w:rsid w:val="00557896"/>
    <w:rsid w:val="00564FFA"/>
    <w:rsid w:val="00577E6A"/>
    <w:rsid w:val="00592DC5"/>
    <w:rsid w:val="005945BF"/>
    <w:rsid w:val="005A004B"/>
    <w:rsid w:val="005A334C"/>
    <w:rsid w:val="005B0859"/>
    <w:rsid w:val="005B11C7"/>
    <w:rsid w:val="005B3A84"/>
    <w:rsid w:val="005C4B8B"/>
    <w:rsid w:val="005C68A3"/>
    <w:rsid w:val="005D0684"/>
    <w:rsid w:val="005D0A9E"/>
    <w:rsid w:val="005D0FF3"/>
    <w:rsid w:val="005D1854"/>
    <w:rsid w:val="005D6179"/>
    <w:rsid w:val="005D7419"/>
    <w:rsid w:val="005E5724"/>
    <w:rsid w:val="005F60F2"/>
    <w:rsid w:val="006118E5"/>
    <w:rsid w:val="006134B8"/>
    <w:rsid w:val="00615116"/>
    <w:rsid w:val="00620FED"/>
    <w:rsid w:val="0062753D"/>
    <w:rsid w:val="00635F22"/>
    <w:rsid w:val="00636DAC"/>
    <w:rsid w:val="00640115"/>
    <w:rsid w:val="0064062B"/>
    <w:rsid w:val="00644EC0"/>
    <w:rsid w:val="006479CD"/>
    <w:rsid w:val="006537AE"/>
    <w:rsid w:val="00656FDA"/>
    <w:rsid w:val="00660FD9"/>
    <w:rsid w:val="00661A2C"/>
    <w:rsid w:val="006676CB"/>
    <w:rsid w:val="006678EF"/>
    <w:rsid w:val="00670FDE"/>
    <w:rsid w:val="00673BFA"/>
    <w:rsid w:val="00674469"/>
    <w:rsid w:val="00685272"/>
    <w:rsid w:val="006A46C5"/>
    <w:rsid w:val="006A4AEB"/>
    <w:rsid w:val="006A4B17"/>
    <w:rsid w:val="006B4B57"/>
    <w:rsid w:val="006B4EB1"/>
    <w:rsid w:val="006C3739"/>
    <w:rsid w:val="006C4EA7"/>
    <w:rsid w:val="006D1B63"/>
    <w:rsid w:val="006E51B2"/>
    <w:rsid w:val="006F2C7F"/>
    <w:rsid w:val="006F7FE3"/>
    <w:rsid w:val="00700531"/>
    <w:rsid w:val="00707C2B"/>
    <w:rsid w:val="0071266B"/>
    <w:rsid w:val="007171CA"/>
    <w:rsid w:val="00720F87"/>
    <w:rsid w:val="00722318"/>
    <w:rsid w:val="00724EC5"/>
    <w:rsid w:val="00726EF3"/>
    <w:rsid w:val="00731EE7"/>
    <w:rsid w:val="00733C2D"/>
    <w:rsid w:val="00742C1B"/>
    <w:rsid w:val="007506B8"/>
    <w:rsid w:val="00751410"/>
    <w:rsid w:val="007576E8"/>
    <w:rsid w:val="007601E5"/>
    <w:rsid w:val="00765E44"/>
    <w:rsid w:val="00766952"/>
    <w:rsid w:val="007753C5"/>
    <w:rsid w:val="00780BB9"/>
    <w:rsid w:val="0078138C"/>
    <w:rsid w:val="00783FCE"/>
    <w:rsid w:val="0078530B"/>
    <w:rsid w:val="00785822"/>
    <w:rsid w:val="00786B23"/>
    <w:rsid w:val="00787A7A"/>
    <w:rsid w:val="007A7164"/>
    <w:rsid w:val="007D03CD"/>
    <w:rsid w:val="007E002C"/>
    <w:rsid w:val="007E2BD6"/>
    <w:rsid w:val="007E6C31"/>
    <w:rsid w:val="00805523"/>
    <w:rsid w:val="00805FE4"/>
    <w:rsid w:val="008131BB"/>
    <w:rsid w:val="00817402"/>
    <w:rsid w:val="008177EC"/>
    <w:rsid w:val="00817C1C"/>
    <w:rsid w:val="0082182D"/>
    <w:rsid w:val="008221F1"/>
    <w:rsid w:val="008247EF"/>
    <w:rsid w:val="00826446"/>
    <w:rsid w:val="0082691B"/>
    <w:rsid w:val="00826A1A"/>
    <w:rsid w:val="008436A7"/>
    <w:rsid w:val="00845497"/>
    <w:rsid w:val="00850329"/>
    <w:rsid w:val="00854147"/>
    <w:rsid w:val="00857B56"/>
    <w:rsid w:val="00860CCA"/>
    <w:rsid w:val="00862F4A"/>
    <w:rsid w:val="00863848"/>
    <w:rsid w:val="008769D8"/>
    <w:rsid w:val="00895191"/>
    <w:rsid w:val="008A751D"/>
    <w:rsid w:val="008B0448"/>
    <w:rsid w:val="008B6D73"/>
    <w:rsid w:val="008B6E1F"/>
    <w:rsid w:val="008B7406"/>
    <w:rsid w:val="008B7F18"/>
    <w:rsid w:val="008C609D"/>
    <w:rsid w:val="008D3D0F"/>
    <w:rsid w:val="008D6E5E"/>
    <w:rsid w:val="008E4789"/>
    <w:rsid w:val="008E4A4F"/>
    <w:rsid w:val="008E4F53"/>
    <w:rsid w:val="00904AB6"/>
    <w:rsid w:val="00906A1A"/>
    <w:rsid w:val="00910B49"/>
    <w:rsid w:val="00920123"/>
    <w:rsid w:val="00922072"/>
    <w:rsid w:val="00922D32"/>
    <w:rsid w:val="00927344"/>
    <w:rsid w:val="00930884"/>
    <w:rsid w:val="00931F03"/>
    <w:rsid w:val="00943EAB"/>
    <w:rsid w:val="009457F8"/>
    <w:rsid w:val="009475D9"/>
    <w:rsid w:val="009514AD"/>
    <w:rsid w:val="00964B49"/>
    <w:rsid w:val="00966548"/>
    <w:rsid w:val="00974B40"/>
    <w:rsid w:val="00986D98"/>
    <w:rsid w:val="00997275"/>
    <w:rsid w:val="009A1CEB"/>
    <w:rsid w:val="009A2185"/>
    <w:rsid w:val="009A5B00"/>
    <w:rsid w:val="009A6951"/>
    <w:rsid w:val="009B16F0"/>
    <w:rsid w:val="009C3E3E"/>
    <w:rsid w:val="009D1734"/>
    <w:rsid w:val="009D241A"/>
    <w:rsid w:val="009D2BE5"/>
    <w:rsid w:val="009D5AB9"/>
    <w:rsid w:val="009E0C08"/>
    <w:rsid w:val="009E4C7B"/>
    <w:rsid w:val="009E71D5"/>
    <w:rsid w:val="009F16A7"/>
    <w:rsid w:val="009F28BB"/>
    <w:rsid w:val="009F6760"/>
    <w:rsid w:val="009F6E41"/>
    <w:rsid w:val="00A00030"/>
    <w:rsid w:val="00A0410A"/>
    <w:rsid w:val="00A06CE1"/>
    <w:rsid w:val="00A15B57"/>
    <w:rsid w:val="00A17040"/>
    <w:rsid w:val="00A32A61"/>
    <w:rsid w:val="00A344B1"/>
    <w:rsid w:val="00A47876"/>
    <w:rsid w:val="00A5454D"/>
    <w:rsid w:val="00A5506A"/>
    <w:rsid w:val="00A55DF0"/>
    <w:rsid w:val="00A63EC7"/>
    <w:rsid w:val="00A65E4A"/>
    <w:rsid w:val="00A660F7"/>
    <w:rsid w:val="00A732B9"/>
    <w:rsid w:val="00A775D4"/>
    <w:rsid w:val="00A80E9E"/>
    <w:rsid w:val="00A81A9C"/>
    <w:rsid w:val="00A87BDC"/>
    <w:rsid w:val="00A9197E"/>
    <w:rsid w:val="00A91FDE"/>
    <w:rsid w:val="00A97357"/>
    <w:rsid w:val="00AA07A6"/>
    <w:rsid w:val="00AA7BF2"/>
    <w:rsid w:val="00AB34A7"/>
    <w:rsid w:val="00AB5AB6"/>
    <w:rsid w:val="00AC12F5"/>
    <w:rsid w:val="00AD2483"/>
    <w:rsid w:val="00AD6B57"/>
    <w:rsid w:val="00AE0702"/>
    <w:rsid w:val="00AE1225"/>
    <w:rsid w:val="00AE4B29"/>
    <w:rsid w:val="00AF0E35"/>
    <w:rsid w:val="00AF2CCD"/>
    <w:rsid w:val="00AF7FF8"/>
    <w:rsid w:val="00B012AD"/>
    <w:rsid w:val="00B022CB"/>
    <w:rsid w:val="00B03F3C"/>
    <w:rsid w:val="00B06B0F"/>
    <w:rsid w:val="00B07C55"/>
    <w:rsid w:val="00B35F88"/>
    <w:rsid w:val="00B438B6"/>
    <w:rsid w:val="00B440F0"/>
    <w:rsid w:val="00B44A2A"/>
    <w:rsid w:val="00B45848"/>
    <w:rsid w:val="00B458B6"/>
    <w:rsid w:val="00B45AC3"/>
    <w:rsid w:val="00B51385"/>
    <w:rsid w:val="00B51D45"/>
    <w:rsid w:val="00B51E00"/>
    <w:rsid w:val="00B552FF"/>
    <w:rsid w:val="00B60FC6"/>
    <w:rsid w:val="00B7165C"/>
    <w:rsid w:val="00B74FE5"/>
    <w:rsid w:val="00B8667E"/>
    <w:rsid w:val="00B91DF3"/>
    <w:rsid w:val="00B947EF"/>
    <w:rsid w:val="00B957EE"/>
    <w:rsid w:val="00BA72F3"/>
    <w:rsid w:val="00BB2471"/>
    <w:rsid w:val="00BB4E15"/>
    <w:rsid w:val="00BC0D2E"/>
    <w:rsid w:val="00BF297E"/>
    <w:rsid w:val="00BF2B6E"/>
    <w:rsid w:val="00BF555B"/>
    <w:rsid w:val="00BF731D"/>
    <w:rsid w:val="00C04030"/>
    <w:rsid w:val="00C06249"/>
    <w:rsid w:val="00C06AB9"/>
    <w:rsid w:val="00C12918"/>
    <w:rsid w:val="00C155C4"/>
    <w:rsid w:val="00C20AD2"/>
    <w:rsid w:val="00C34928"/>
    <w:rsid w:val="00C36688"/>
    <w:rsid w:val="00C366EF"/>
    <w:rsid w:val="00C41B2B"/>
    <w:rsid w:val="00C46361"/>
    <w:rsid w:val="00C463E9"/>
    <w:rsid w:val="00C47213"/>
    <w:rsid w:val="00C55B9A"/>
    <w:rsid w:val="00C6734A"/>
    <w:rsid w:val="00C75A1D"/>
    <w:rsid w:val="00C7670E"/>
    <w:rsid w:val="00C77DFA"/>
    <w:rsid w:val="00C9012E"/>
    <w:rsid w:val="00C978D7"/>
    <w:rsid w:val="00CB360F"/>
    <w:rsid w:val="00CB7E7A"/>
    <w:rsid w:val="00CC382A"/>
    <w:rsid w:val="00CC504C"/>
    <w:rsid w:val="00CC6E89"/>
    <w:rsid w:val="00CF1972"/>
    <w:rsid w:val="00CF5505"/>
    <w:rsid w:val="00D07985"/>
    <w:rsid w:val="00D11011"/>
    <w:rsid w:val="00D17B42"/>
    <w:rsid w:val="00D20E1F"/>
    <w:rsid w:val="00D274F8"/>
    <w:rsid w:val="00D3094B"/>
    <w:rsid w:val="00D325FC"/>
    <w:rsid w:val="00D434D3"/>
    <w:rsid w:val="00D45C81"/>
    <w:rsid w:val="00D46E72"/>
    <w:rsid w:val="00D53AB5"/>
    <w:rsid w:val="00D56E42"/>
    <w:rsid w:val="00D57BD5"/>
    <w:rsid w:val="00D61D32"/>
    <w:rsid w:val="00D6315E"/>
    <w:rsid w:val="00D65279"/>
    <w:rsid w:val="00D66A0E"/>
    <w:rsid w:val="00D73884"/>
    <w:rsid w:val="00D73D2D"/>
    <w:rsid w:val="00D77B45"/>
    <w:rsid w:val="00D82EBD"/>
    <w:rsid w:val="00D9289B"/>
    <w:rsid w:val="00D9437C"/>
    <w:rsid w:val="00D94E97"/>
    <w:rsid w:val="00D96C7A"/>
    <w:rsid w:val="00DA1311"/>
    <w:rsid w:val="00DA2AA3"/>
    <w:rsid w:val="00DA446E"/>
    <w:rsid w:val="00DA5F6C"/>
    <w:rsid w:val="00DA7691"/>
    <w:rsid w:val="00DB09FB"/>
    <w:rsid w:val="00DC3617"/>
    <w:rsid w:val="00DC7406"/>
    <w:rsid w:val="00DC7CF6"/>
    <w:rsid w:val="00DD31F9"/>
    <w:rsid w:val="00DE61E6"/>
    <w:rsid w:val="00DF3985"/>
    <w:rsid w:val="00DF48F5"/>
    <w:rsid w:val="00DF5C00"/>
    <w:rsid w:val="00E04CD9"/>
    <w:rsid w:val="00E059B7"/>
    <w:rsid w:val="00E12047"/>
    <w:rsid w:val="00E130D4"/>
    <w:rsid w:val="00E133DB"/>
    <w:rsid w:val="00E2766A"/>
    <w:rsid w:val="00E3643C"/>
    <w:rsid w:val="00E376CB"/>
    <w:rsid w:val="00E4615C"/>
    <w:rsid w:val="00E51C8F"/>
    <w:rsid w:val="00E52C38"/>
    <w:rsid w:val="00E548C5"/>
    <w:rsid w:val="00E550AF"/>
    <w:rsid w:val="00E57482"/>
    <w:rsid w:val="00E85CBC"/>
    <w:rsid w:val="00E86254"/>
    <w:rsid w:val="00E878BC"/>
    <w:rsid w:val="00EA0499"/>
    <w:rsid w:val="00EA14A3"/>
    <w:rsid w:val="00EA69F0"/>
    <w:rsid w:val="00EB4A2B"/>
    <w:rsid w:val="00EC37F2"/>
    <w:rsid w:val="00EC505C"/>
    <w:rsid w:val="00ED6393"/>
    <w:rsid w:val="00ED699F"/>
    <w:rsid w:val="00EE0B4B"/>
    <w:rsid w:val="00F01EE0"/>
    <w:rsid w:val="00F059E4"/>
    <w:rsid w:val="00F16873"/>
    <w:rsid w:val="00F1692E"/>
    <w:rsid w:val="00F16D9D"/>
    <w:rsid w:val="00F23818"/>
    <w:rsid w:val="00F436A1"/>
    <w:rsid w:val="00F45F3E"/>
    <w:rsid w:val="00F5083A"/>
    <w:rsid w:val="00F51F6D"/>
    <w:rsid w:val="00F52B2F"/>
    <w:rsid w:val="00F53B54"/>
    <w:rsid w:val="00F65E96"/>
    <w:rsid w:val="00F77073"/>
    <w:rsid w:val="00F853A2"/>
    <w:rsid w:val="00F92372"/>
    <w:rsid w:val="00F924ED"/>
    <w:rsid w:val="00F97630"/>
    <w:rsid w:val="00FA1BC1"/>
    <w:rsid w:val="00FB3C07"/>
    <w:rsid w:val="00FB657A"/>
    <w:rsid w:val="00FB6B10"/>
    <w:rsid w:val="00FC7B69"/>
    <w:rsid w:val="00FD7419"/>
    <w:rsid w:val="00FE3664"/>
    <w:rsid w:val="00FE3EF3"/>
    <w:rsid w:val="00FE7F2A"/>
    <w:rsid w:val="00FF1038"/>
    <w:rsid w:val="00FF42A0"/>
    <w:rsid w:val="00FF5B1E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C9"/>
    <w:pPr>
      <w:numPr>
        <w:ilvl w:val="12"/>
      </w:numPr>
      <w:spacing w:before="120"/>
      <w:jc w:val="both"/>
    </w:pPr>
    <w:rPr>
      <w:rFonts w:ascii="DIN Regular" w:hAnsi="DIN Regular"/>
      <w:sz w:val="24"/>
      <w:lang w:eastAsia="pt-BR"/>
    </w:rPr>
  </w:style>
  <w:style w:type="paragraph" w:styleId="Ttulo1">
    <w:name w:val="heading 1"/>
    <w:basedOn w:val="Normal"/>
    <w:next w:val="Normal"/>
    <w:qFormat/>
    <w:rsid w:val="009C3E3E"/>
    <w:pPr>
      <w:keepNext/>
      <w:numPr>
        <w:ilvl w:val="0"/>
        <w:numId w:val="2"/>
      </w:numPr>
      <w:suppressAutoHyphens/>
      <w:spacing w:before="240" w:after="120"/>
      <w:jc w:val="left"/>
      <w:outlineLvl w:val="0"/>
    </w:pPr>
    <w:rPr>
      <w:rFonts w:ascii="DIN Black" w:hAnsi="DIN Black"/>
      <w:b/>
      <w:sz w:val="32"/>
    </w:rPr>
  </w:style>
  <w:style w:type="paragraph" w:styleId="Ttulo2">
    <w:name w:val="heading 2"/>
    <w:basedOn w:val="Ttulo3"/>
    <w:next w:val="Normal"/>
    <w:autoRedefine/>
    <w:qFormat/>
    <w:rsid w:val="005164C9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5164C9"/>
    <w:pPr>
      <w:keepNext/>
      <w:numPr>
        <w:ilvl w:val="2"/>
        <w:numId w:val="17"/>
      </w:numPr>
      <w:spacing w:before="24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851"/>
      </w:tabs>
      <w:spacing w:before="240" w:after="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51"/>
      </w:tabs>
      <w:spacing w:before="240" w:after="60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851"/>
      </w:tabs>
      <w:spacing w:before="24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851"/>
      </w:tabs>
      <w:spacing w:before="240" w:after="60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tabs>
        <w:tab w:val="left" w:pos="851"/>
      </w:tabs>
      <w:spacing w:before="240" w:after="60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  <w:szCs w:val="16"/>
    </w:rPr>
  </w:style>
  <w:style w:type="paragraph" w:styleId="Sumrio3">
    <w:name w:val="toc 3"/>
    <w:basedOn w:val="Normal"/>
    <w:next w:val="Normal"/>
    <w:uiPriority w:val="39"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customStyle="1" w:styleId="DeckblattOben">
    <w:name w:val="Deckblatt Oben"/>
    <w:basedOn w:val="Normal"/>
    <w:pPr>
      <w:keepLines/>
      <w:jc w:val="right"/>
    </w:pPr>
  </w:style>
  <w:style w:type="paragraph" w:customStyle="1" w:styleId="DeckblattTitel">
    <w:name w:val="Deckblatt Titel"/>
    <w:basedOn w:val="Normal"/>
    <w:pPr>
      <w:spacing w:before="5400" w:after="180"/>
    </w:pPr>
    <w:rPr>
      <w:b/>
      <w:sz w:val="44"/>
    </w:rPr>
  </w:style>
  <w:style w:type="paragraph" w:customStyle="1" w:styleId="DeckblattUntertitel">
    <w:name w:val="Deckblatt Untertitel"/>
    <w:basedOn w:val="Normal"/>
    <w:pPr>
      <w:framePr w:w="6237" w:h="11624" w:hSpace="142" w:wrap="around" w:vAnchor="page" w:hAnchor="page" w:x="4083" w:y="3176"/>
    </w:pPr>
  </w:style>
  <w:style w:type="paragraph" w:styleId="Cabealho">
    <w:name w:val="header"/>
    <w:basedOn w:val="Normal"/>
    <w:link w:val="CabealhoChar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Normal"/>
    <w:next w:val="Normal"/>
    <w:pPr>
      <w:spacing w:before="60"/>
      <w:ind w:left="284"/>
    </w:pPr>
    <w:rPr>
      <w:rFonts w:ascii="Arial" w:hAnsi="Arial"/>
    </w:rPr>
  </w:style>
  <w:style w:type="paragraph" w:customStyle="1" w:styleId="Einzug2">
    <w:name w:val="Einzug 2"/>
    <w:basedOn w:val="Normal"/>
    <w:next w:val="Normal"/>
    <w:pPr>
      <w:spacing w:before="60"/>
      <w:ind w:left="567"/>
    </w:pPr>
    <w:rPr>
      <w:rFonts w:ascii="Arial" w:hAnsi="Arial"/>
    </w:rPr>
  </w:style>
  <w:style w:type="paragraph" w:customStyle="1" w:styleId="Einzug3">
    <w:name w:val="Einzug 3"/>
    <w:basedOn w:val="Normal"/>
    <w:next w:val="Normal"/>
    <w:pPr>
      <w:spacing w:before="60"/>
      <w:ind w:left="851"/>
    </w:pPr>
    <w:rPr>
      <w:rFonts w:ascii="Arial" w:hAnsi="Arial"/>
    </w:rPr>
  </w:style>
  <w:style w:type="paragraph" w:customStyle="1" w:styleId="Einzug4">
    <w:name w:val="Einzug 4"/>
    <w:basedOn w:val="Normal"/>
    <w:pPr>
      <w:spacing w:before="60"/>
      <w:ind w:left="1134"/>
    </w:pPr>
    <w:rPr>
      <w:rFonts w:ascii="Arial" w:hAnsi="Arial"/>
    </w:rPr>
  </w:style>
  <w:style w:type="paragraph" w:styleId="Sumrio1">
    <w:name w:val="toc 1"/>
    <w:basedOn w:val="Normal"/>
    <w:next w:val="Normal"/>
    <w:uiPriority w:val="39"/>
    <w:pPr>
      <w:tabs>
        <w:tab w:val="right" w:leader="dot" w:pos="8505"/>
      </w:tabs>
      <w:ind w:left="851" w:hanging="851"/>
    </w:pPr>
    <w:rPr>
      <w:b/>
      <w:noProof/>
    </w:rPr>
  </w:style>
  <w:style w:type="paragraph" w:styleId="Sumrio2">
    <w:name w:val="toc 2"/>
    <w:basedOn w:val="Normal"/>
    <w:next w:val="Normal"/>
    <w:uiPriority w:val="39"/>
    <w:pPr>
      <w:tabs>
        <w:tab w:val="right" w:leader="dot" w:pos="8505"/>
      </w:tabs>
      <w:spacing w:before="60"/>
      <w:ind w:left="851" w:hanging="851"/>
    </w:pPr>
    <w:rPr>
      <w:noProof/>
      <w:sz w:val="22"/>
    </w:rPr>
  </w:style>
  <w:style w:type="character" w:styleId="Hyperlink">
    <w:name w:val="Hyperlink"/>
    <w:autoRedefine/>
    <w:uiPriority w:val="99"/>
    <w:rPr>
      <w:noProof/>
      <w:color w:val="0000FF"/>
      <w:szCs w:val="22"/>
      <w:u w:val="single"/>
    </w:rPr>
  </w:style>
  <w:style w:type="paragraph" w:styleId="Sumrio4">
    <w:name w:val="toc 4"/>
    <w:basedOn w:val="Normal"/>
    <w:next w:val="Normal"/>
    <w:semiHidden/>
    <w:pPr>
      <w:tabs>
        <w:tab w:val="right" w:leader="dot" w:pos="8505"/>
      </w:tabs>
      <w:ind w:left="851" w:hanging="851"/>
    </w:pPr>
    <w:rPr>
      <w:sz w:val="22"/>
    </w:rPr>
  </w:style>
  <w:style w:type="paragraph" w:styleId="Sumrio5">
    <w:name w:val="toc 5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6">
    <w:name w:val="toc 6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7">
    <w:name w:val="toc 7"/>
    <w:basedOn w:val="Normal"/>
    <w:next w:val="Normal"/>
    <w:semiHidden/>
    <w:pPr>
      <w:tabs>
        <w:tab w:val="right" w:pos="8505"/>
      </w:tabs>
      <w:spacing w:before="60"/>
      <w:ind w:left="851" w:hanging="851"/>
    </w:pPr>
    <w:rPr>
      <w:sz w:val="22"/>
    </w:rPr>
  </w:style>
  <w:style w:type="paragraph" w:styleId="Sumrio8">
    <w:name w:val="toc 8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9">
    <w:name w:val="toc 9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paragraph" w:styleId="Recuodecorpodetexto">
    <w:name w:val="Body Text Indent"/>
    <w:basedOn w:val="Normal"/>
    <w:pPr>
      <w:ind w:left="284" w:hanging="284"/>
    </w:pPr>
    <w:rPr>
      <w:bCs/>
      <w:noProof/>
      <w:color w:val="0000FF"/>
    </w:rPr>
  </w:style>
  <w:style w:type="character" w:styleId="HiperlinkVisitado">
    <w:name w:val="FollowedHyperlink"/>
    <w:rPr>
      <w:color w:val="800080"/>
      <w:u w:val="single"/>
    </w:rPr>
  </w:style>
  <w:style w:type="paragraph" w:styleId="Textodecomentrio">
    <w:name w:val="annotation text"/>
    <w:basedOn w:val="Normal"/>
    <w:semiHidden/>
  </w:style>
  <w:style w:type="paragraph" w:customStyle="1" w:styleId="xl24">
    <w:name w:val="xl24"/>
    <w:basedOn w:val="Normal"/>
    <w:pPr>
      <w:numPr>
        <w:ilvl w:val="0"/>
      </w:numP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n-US"/>
    </w:rPr>
  </w:style>
  <w:style w:type="paragraph" w:customStyle="1" w:styleId="font5">
    <w:name w:val="font5"/>
    <w:basedOn w:val="Normal"/>
    <w:pPr>
      <w:numPr>
        <w:ilvl w:val="0"/>
      </w:num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n-US"/>
    </w:rPr>
  </w:style>
  <w:style w:type="paragraph" w:customStyle="1" w:styleId="font6">
    <w:name w:val="font6"/>
    <w:basedOn w:val="Normal"/>
    <w:pPr>
      <w:numPr>
        <w:ilvl w:val="0"/>
      </w:numPr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val="en-US"/>
    </w:rPr>
  </w:style>
  <w:style w:type="paragraph" w:customStyle="1" w:styleId="xl25">
    <w:name w:val="xl25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27">
    <w:name w:val="xl27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28">
    <w:name w:val="xl28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29">
    <w:name w:val="xl29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30">
    <w:name w:val="xl30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31">
    <w:name w:val="xl31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32">
    <w:name w:val="xl32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3">
    <w:name w:val="xl33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6">
    <w:name w:val="xl36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7">
    <w:name w:val="xl37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38">
    <w:name w:val="xl38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39">
    <w:name w:val="xl39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0">
    <w:name w:val="xl40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1">
    <w:name w:val="xl41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2">
    <w:name w:val="xl42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3">
    <w:name w:val="xl43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44">
    <w:name w:val="xl44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5">
    <w:name w:val="xl45"/>
    <w:basedOn w:val="Normal"/>
    <w:pPr>
      <w:numPr>
        <w:ilvl w:val="0"/>
      </w:num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</w:pPr>
    <w:rPr>
      <w:rFonts w:cs="Arial"/>
      <w:sz w:val="16"/>
      <w:szCs w:val="16"/>
      <w:lang w:val="en-US"/>
    </w:rPr>
  </w:style>
  <w:style w:type="paragraph" w:customStyle="1" w:styleId="xl46">
    <w:name w:val="xl46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7">
    <w:name w:val="xl47"/>
    <w:basedOn w:val="Normal"/>
    <w:pPr>
      <w:numPr>
        <w:ilvl w:val="0"/>
      </w:num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</w:pPr>
    <w:rPr>
      <w:rFonts w:cs="Arial"/>
      <w:sz w:val="16"/>
      <w:szCs w:val="16"/>
      <w:lang w:val="en-US"/>
    </w:rPr>
  </w:style>
  <w:style w:type="paragraph" w:customStyle="1" w:styleId="xl48">
    <w:name w:val="xl48"/>
    <w:basedOn w:val="Normal"/>
    <w:pPr>
      <w:numPr>
        <w:ilvl w:val="0"/>
      </w:num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49">
    <w:name w:val="xl49"/>
    <w:basedOn w:val="Normal"/>
    <w:pPr>
      <w:numPr>
        <w:ilvl w:val="0"/>
      </w:num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0">
    <w:name w:val="xl50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1">
    <w:name w:val="xl51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2">
    <w:name w:val="xl52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53">
    <w:name w:val="xl53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4">
    <w:name w:val="xl54"/>
    <w:basedOn w:val="Normal"/>
    <w:pPr>
      <w:numPr>
        <w:ilvl w:val="0"/>
      </w:num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5">
    <w:name w:val="xl55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6">
    <w:name w:val="xl56"/>
    <w:basedOn w:val="Normal"/>
    <w:pPr>
      <w:numPr>
        <w:ilvl w:val="0"/>
      </w:numPr>
      <w:pBdr>
        <w:top w:val="single" w:sz="4" w:space="0" w:color="auto"/>
        <w:left w:val="single" w:sz="12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58">
    <w:name w:val="xl58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styleId="Corpodetexto">
    <w:name w:val="Body Text"/>
    <w:basedOn w:val="Normal"/>
    <w:pPr>
      <w:numPr>
        <w:ilvl w:val="0"/>
      </w:numPr>
      <w:jc w:val="left"/>
    </w:pPr>
  </w:style>
  <w:style w:type="paragraph" w:styleId="Recuodecorpodetexto2">
    <w:name w:val="Body Text Indent 2"/>
    <w:basedOn w:val="Normal"/>
    <w:pPr>
      <w:numPr>
        <w:ilvl w:val="0"/>
      </w:numPr>
      <w:ind w:left="709"/>
      <w:jc w:val="left"/>
    </w:pPr>
  </w:style>
  <w:style w:type="paragraph" w:styleId="Recuodecorpodetexto3">
    <w:name w:val="Body Text Indent 3"/>
    <w:basedOn w:val="Normal"/>
    <w:pPr>
      <w:ind w:left="360"/>
    </w:pPr>
    <w:rPr>
      <w:rFonts w:ascii="Verdana" w:hAnsi="Verdana"/>
    </w:rPr>
  </w:style>
  <w:style w:type="paragraph" w:styleId="Ttulo">
    <w:name w:val="Title"/>
    <w:basedOn w:val="Normal"/>
    <w:qFormat/>
    <w:pPr>
      <w:numPr>
        <w:ilvl w:val="0"/>
      </w:numPr>
      <w:spacing w:before="0"/>
      <w:jc w:val="center"/>
    </w:pPr>
    <w:rPr>
      <w:rFonts w:ascii="Times New Roman" w:hAnsi="Times New Roman"/>
      <w:b/>
    </w:rPr>
  </w:style>
  <w:style w:type="paragraph" w:styleId="Textodebalo">
    <w:name w:val="Balloon Text"/>
    <w:basedOn w:val="Normal"/>
    <w:semiHidden/>
    <w:rsid w:val="00375A96"/>
    <w:rPr>
      <w:rFonts w:ascii="Tahoma" w:hAnsi="Tahoma" w:cs="Tahoma"/>
      <w:sz w:val="16"/>
      <w:szCs w:val="16"/>
    </w:rPr>
  </w:style>
  <w:style w:type="character" w:styleId="Forte">
    <w:name w:val="Strong"/>
    <w:qFormat/>
    <w:rsid w:val="00A97357"/>
    <w:rPr>
      <w:b/>
      <w:bCs/>
    </w:rPr>
  </w:style>
  <w:style w:type="table" w:styleId="Tabelacomgrade">
    <w:name w:val="Table Grid"/>
    <w:basedOn w:val="Tabelanormal"/>
    <w:rsid w:val="00A97357"/>
    <w:pPr>
      <w:numPr>
        <w:ilvl w:val="12"/>
      </w:num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4C4F"/>
    <w:pPr>
      <w:numPr>
        <w:ilvl w:val="0"/>
      </w:num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CabealhoChar">
    <w:name w:val="Cabeçalho Char"/>
    <w:link w:val="Cabealho"/>
    <w:rsid w:val="00A5506A"/>
    <w:rPr>
      <w:rFonts w:ascii="Arial" w:hAnsi="Arial"/>
      <w:lang w:eastAsia="en-US"/>
    </w:rPr>
  </w:style>
  <w:style w:type="paragraph" w:customStyle="1" w:styleId="TEXT">
    <w:name w:val="TEXT"/>
    <w:basedOn w:val="Normal"/>
    <w:rsid w:val="005D0684"/>
    <w:pPr>
      <w:numPr>
        <w:ilvl w:val="0"/>
      </w:numPr>
      <w:spacing w:before="0"/>
      <w:ind w:left="1440" w:right="324" w:hanging="720"/>
      <w:jc w:val="left"/>
    </w:pPr>
    <w:rPr>
      <w:lang w:eastAsia="es-ES"/>
    </w:rPr>
  </w:style>
  <w:style w:type="paragraph" w:customStyle="1" w:styleId="Menu">
    <w:name w:val="Menu"/>
    <w:basedOn w:val="Normal"/>
    <w:rsid w:val="005D0684"/>
    <w:pPr>
      <w:numPr>
        <w:ilvl w:val="0"/>
      </w:numPr>
      <w:tabs>
        <w:tab w:val="left" w:pos="360"/>
      </w:tabs>
      <w:spacing w:before="0"/>
      <w:jc w:val="left"/>
    </w:pPr>
    <w:rPr>
      <w:b/>
      <w:sz w:val="16"/>
      <w:lang w:eastAsia="es-E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47EF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C9"/>
    <w:pPr>
      <w:numPr>
        <w:ilvl w:val="12"/>
      </w:numPr>
      <w:spacing w:before="120"/>
      <w:jc w:val="both"/>
    </w:pPr>
    <w:rPr>
      <w:rFonts w:ascii="DIN Regular" w:hAnsi="DIN Regular"/>
      <w:sz w:val="24"/>
      <w:lang w:eastAsia="pt-BR"/>
    </w:rPr>
  </w:style>
  <w:style w:type="paragraph" w:styleId="Ttulo1">
    <w:name w:val="heading 1"/>
    <w:basedOn w:val="Normal"/>
    <w:next w:val="Normal"/>
    <w:qFormat/>
    <w:rsid w:val="009C3E3E"/>
    <w:pPr>
      <w:keepNext/>
      <w:numPr>
        <w:ilvl w:val="0"/>
        <w:numId w:val="2"/>
      </w:numPr>
      <w:suppressAutoHyphens/>
      <w:spacing w:before="240" w:after="120"/>
      <w:jc w:val="left"/>
      <w:outlineLvl w:val="0"/>
    </w:pPr>
    <w:rPr>
      <w:rFonts w:ascii="DIN Black" w:hAnsi="DIN Black"/>
      <w:b/>
      <w:sz w:val="32"/>
    </w:rPr>
  </w:style>
  <w:style w:type="paragraph" w:styleId="Ttulo2">
    <w:name w:val="heading 2"/>
    <w:basedOn w:val="Ttulo3"/>
    <w:next w:val="Normal"/>
    <w:autoRedefine/>
    <w:qFormat/>
    <w:rsid w:val="005164C9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5164C9"/>
    <w:pPr>
      <w:keepNext/>
      <w:numPr>
        <w:ilvl w:val="2"/>
        <w:numId w:val="17"/>
      </w:numPr>
      <w:spacing w:before="24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851"/>
      </w:tabs>
      <w:spacing w:before="240" w:after="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51"/>
      </w:tabs>
      <w:spacing w:before="240" w:after="60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851"/>
      </w:tabs>
      <w:spacing w:before="24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851"/>
      </w:tabs>
      <w:spacing w:before="240" w:after="60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tabs>
        <w:tab w:val="left" w:pos="851"/>
      </w:tabs>
      <w:spacing w:before="240" w:after="60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  <w:szCs w:val="16"/>
    </w:rPr>
  </w:style>
  <w:style w:type="paragraph" w:styleId="Sumrio3">
    <w:name w:val="toc 3"/>
    <w:basedOn w:val="Normal"/>
    <w:next w:val="Normal"/>
    <w:uiPriority w:val="39"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customStyle="1" w:styleId="DeckblattOben">
    <w:name w:val="Deckblatt Oben"/>
    <w:basedOn w:val="Normal"/>
    <w:pPr>
      <w:keepLines/>
      <w:jc w:val="right"/>
    </w:pPr>
  </w:style>
  <w:style w:type="paragraph" w:customStyle="1" w:styleId="DeckblattTitel">
    <w:name w:val="Deckblatt Titel"/>
    <w:basedOn w:val="Normal"/>
    <w:pPr>
      <w:spacing w:before="5400" w:after="180"/>
    </w:pPr>
    <w:rPr>
      <w:b/>
      <w:sz w:val="44"/>
    </w:rPr>
  </w:style>
  <w:style w:type="paragraph" w:customStyle="1" w:styleId="DeckblattUntertitel">
    <w:name w:val="Deckblatt Untertitel"/>
    <w:basedOn w:val="Normal"/>
    <w:pPr>
      <w:framePr w:w="6237" w:h="11624" w:hSpace="142" w:wrap="around" w:vAnchor="page" w:hAnchor="page" w:x="4083" w:y="3176"/>
    </w:pPr>
  </w:style>
  <w:style w:type="paragraph" w:styleId="Cabealho">
    <w:name w:val="header"/>
    <w:basedOn w:val="Normal"/>
    <w:link w:val="CabealhoChar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Normal"/>
    <w:next w:val="Normal"/>
    <w:pPr>
      <w:spacing w:before="60"/>
      <w:ind w:left="284"/>
    </w:pPr>
    <w:rPr>
      <w:rFonts w:ascii="Arial" w:hAnsi="Arial"/>
    </w:rPr>
  </w:style>
  <w:style w:type="paragraph" w:customStyle="1" w:styleId="Einzug2">
    <w:name w:val="Einzug 2"/>
    <w:basedOn w:val="Normal"/>
    <w:next w:val="Normal"/>
    <w:pPr>
      <w:spacing w:before="60"/>
      <w:ind w:left="567"/>
    </w:pPr>
    <w:rPr>
      <w:rFonts w:ascii="Arial" w:hAnsi="Arial"/>
    </w:rPr>
  </w:style>
  <w:style w:type="paragraph" w:customStyle="1" w:styleId="Einzug3">
    <w:name w:val="Einzug 3"/>
    <w:basedOn w:val="Normal"/>
    <w:next w:val="Normal"/>
    <w:pPr>
      <w:spacing w:before="60"/>
      <w:ind w:left="851"/>
    </w:pPr>
    <w:rPr>
      <w:rFonts w:ascii="Arial" w:hAnsi="Arial"/>
    </w:rPr>
  </w:style>
  <w:style w:type="paragraph" w:customStyle="1" w:styleId="Einzug4">
    <w:name w:val="Einzug 4"/>
    <w:basedOn w:val="Normal"/>
    <w:pPr>
      <w:spacing w:before="60"/>
      <w:ind w:left="1134"/>
    </w:pPr>
    <w:rPr>
      <w:rFonts w:ascii="Arial" w:hAnsi="Arial"/>
    </w:rPr>
  </w:style>
  <w:style w:type="paragraph" w:styleId="Sumrio1">
    <w:name w:val="toc 1"/>
    <w:basedOn w:val="Normal"/>
    <w:next w:val="Normal"/>
    <w:uiPriority w:val="39"/>
    <w:pPr>
      <w:tabs>
        <w:tab w:val="right" w:leader="dot" w:pos="8505"/>
      </w:tabs>
      <w:ind w:left="851" w:hanging="851"/>
    </w:pPr>
    <w:rPr>
      <w:b/>
      <w:noProof/>
    </w:rPr>
  </w:style>
  <w:style w:type="paragraph" w:styleId="Sumrio2">
    <w:name w:val="toc 2"/>
    <w:basedOn w:val="Normal"/>
    <w:next w:val="Normal"/>
    <w:uiPriority w:val="39"/>
    <w:pPr>
      <w:tabs>
        <w:tab w:val="right" w:leader="dot" w:pos="8505"/>
      </w:tabs>
      <w:spacing w:before="60"/>
      <w:ind w:left="851" w:hanging="851"/>
    </w:pPr>
    <w:rPr>
      <w:noProof/>
      <w:sz w:val="22"/>
    </w:rPr>
  </w:style>
  <w:style w:type="character" w:styleId="Hyperlink">
    <w:name w:val="Hyperlink"/>
    <w:autoRedefine/>
    <w:uiPriority w:val="99"/>
    <w:rPr>
      <w:noProof/>
      <w:color w:val="0000FF"/>
      <w:szCs w:val="22"/>
      <w:u w:val="single"/>
    </w:rPr>
  </w:style>
  <w:style w:type="paragraph" w:styleId="Sumrio4">
    <w:name w:val="toc 4"/>
    <w:basedOn w:val="Normal"/>
    <w:next w:val="Normal"/>
    <w:semiHidden/>
    <w:pPr>
      <w:tabs>
        <w:tab w:val="right" w:leader="dot" w:pos="8505"/>
      </w:tabs>
      <w:ind w:left="851" w:hanging="851"/>
    </w:pPr>
    <w:rPr>
      <w:sz w:val="22"/>
    </w:rPr>
  </w:style>
  <w:style w:type="paragraph" w:styleId="Sumrio5">
    <w:name w:val="toc 5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6">
    <w:name w:val="toc 6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7">
    <w:name w:val="toc 7"/>
    <w:basedOn w:val="Normal"/>
    <w:next w:val="Normal"/>
    <w:semiHidden/>
    <w:pPr>
      <w:tabs>
        <w:tab w:val="right" w:pos="8505"/>
      </w:tabs>
      <w:spacing w:before="60"/>
      <w:ind w:left="851" w:hanging="851"/>
    </w:pPr>
    <w:rPr>
      <w:sz w:val="22"/>
    </w:rPr>
  </w:style>
  <w:style w:type="paragraph" w:styleId="Sumrio8">
    <w:name w:val="toc 8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Sumrio9">
    <w:name w:val="toc 9"/>
    <w:basedOn w:val="Normal"/>
    <w:next w:val="Normal"/>
    <w:semiHidden/>
    <w:pPr>
      <w:tabs>
        <w:tab w:val="right" w:leader="dot" w:pos="8505"/>
      </w:tabs>
      <w:spacing w:before="60"/>
      <w:ind w:left="851" w:hanging="851"/>
    </w:pPr>
    <w:rPr>
      <w:sz w:val="22"/>
    </w:r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paragraph" w:styleId="Recuodecorpodetexto">
    <w:name w:val="Body Text Indent"/>
    <w:basedOn w:val="Normal"/>
    <w:pPr>
      <w:ind w:left="284" w:hanging="284"/>
    </w:pPr>
    <w:rPr>
      <w:bCs/>
      <w:noProof/>
      <w:color w:val="0000FF"/>
    </w:rPr>
  </w:style>
  <w:style w:type="character" w:styleId="HiperlinkVisitado">
    <w:name w:val="FollowedHyperlink"/>
    <w:rPr>
      <w:color w:val="800080"/>
      <w:u w:val="single"/>
    </w:rPr>
  </w:style>
  <w:style w:type="paragraph" w:styleId="Textodecomentrio">
    <w:name w:val="annotation text"/>
    <w:basedOn w:val="Normal"/>
    <w:semiHidden/>
  </w:style>
  <w:style w:type="paragraph" w:customStyle="1" w:styleId="xl24">
    <w:name w:val="xl24"/>
    <w:basedOn w:val="Normal"/>
    <w:pPr>
      <w:numPr>
        <w:ilvl w:val="0"/>
      </w:numP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n-US"/>
    </w:rPr>
  </w:style>
  <w:style w:type="paragraph" w:customStyle="1" w:styleId="font5">
    <w:name w:val="font5"/>
    <w:basedOn w:val="Normal"/>
    <w:pPr>
      <w:numPr>
        <w:ilvl w:val="0"/>
      </w:numPr>
      <w:spacing w:before="100" w:beforeAutospacing="1" w:after="100" w:afterAutospacing="1"/>
      <w:jc w:val="left"/>
    </w:pPr>
    <w:rPr>
      <w:rFonts w:ascii="Tahoma" w:hAnsi="Tahoma" w:cs="Tahoma"/>
      <w:color w:val="000000"/>
      <w:sz w:val="16"/>
      <w:szCs w:val="16"/>
      <w:lang w:val="en-US"/>
    </w:rPr>
  </w:style>
  <w:style w:type="paragraph" w:customStyle="1" w:styleId="font6">
    <w:name w:val="font6"/>
    <w:basedOn w:val="Normal"/>
    <w:pPr>
      <w:numPr>
        <w:ilvl w:val="0"/>
      </w:numPr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val="en-US"/>
    </w:rPr>
  </w:style>
  <w:style w:type="paragraph" w:customStyle="1" w:styleId="xl25">
    <w:name w:val="xl25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27">
    <w:name w:val="xl27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28">
    <w:name w:val="xl28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29">
    <w:name w:val="xl29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30">
    <w:name w:val="xl30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31">
    <w:name w:val="xl31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32">
    <w:name w:val="xl32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3">
    <w:name w:val="xl33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16"/>
      <w:szCs w:val="16"/>
      <w:lang w:val="en-US"/>
    </w:rPr>
  </w:style>
  <w:style w:type="paragraph" w:customStyle="1" w:styleId="xl34">
    <w:name w:val="xl34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6">
    <w:name w:val="xl36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cs="Arial"/>
      <w:b/>
      <w:bCs/>
      <w:sz w:val="16"/>
      <w:szCs w:val="16"/>
      <w:lang w:val="en-US"/>
    </w:rPr>
  </w:style>
  <w:style w:type="paragraph" w:customStyle="1" w:styleId="xl37">
    <w:name w:val="xl37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38">
    <w:name w:val="xl38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39">
    <w:name w:val="xl39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0">
    <w:name w:val="xl40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1">
    <w:name w:val="xl41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2">
    <w:name w:val="xl42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43">
    <w:name w:val="xl43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44">
    <w:name w:val="xl44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5">
    <w:name w:val="xl45"/>
    <w:basedOn w:val="Normal"/>
    <w:pPr>
      <w:numPr>
        <w:ilvl w:val="0"/>
      </w:num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</w:pPr>
    <w:rPr>
      <w:rFonts w:cs="Arial"/>
      <w:sz w:val="16"/>
      <w:szCs w:val="16"/>
      <w:lang w:val="en-US"/>
    </w:rPr>
  </w:style>
  <w:style w:type="paragraph" w:customStyle="1" w:styleId="xl46">
    <w:name w:val="xl46"/>
    <w:basedOn w:val="Normal"/>
    <w:pPr>
      <w:numPr>
        <w:ilvl w:val="0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47">
    <w:name w:val="xl47"/>
    <w:basedOn w:val="Normal"/>
    <w:pPr>
      <w:numPr>
        <w:ilvl w:val="0"/>
      </w:num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</w:pPr>
    <w:rPr>
      <w:rFonts w:cs="Arial"/>
      <w:sz w:val="16"/>
      <w:szCs w:val="16"/>
      <w:lang w:val="en-US"/>
    </w:rPr>
  </w:style>
  <w:style w:type="paragraph" w:customStyle="1" w:styleId="xl48">
    <w:name w:val="xl48"/>
    <w:basedOn w:val="Normal"/>
    <w:pPr>
      <w:numPr>
        <w:ilvl w:val="0"/>
      </w:num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49">
    <w:name w:val="xl49"/>
    <w:basedOn w:val="Normal"/>
    <w:pPr>
      <w:numPr>
        <w:ilvl w:val="0"/>
      </w:num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0">
    <w:name w:val="xl50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1">
    <w:name w:val="xl51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2">
    <w:name w:val="xl52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sz w:val="16"/>
      <w:szCs w:val="16"/>
      <w:lang w:val="en-US"/>
    </w:rPr>
  </w:style>
  <w:style w:type="paragraph" w:customStyle="1" w:styleId="xl53">
    <w:name w:val="xl53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4">
    <w:name w:val="xl54"/>
    <w:basedOn w:val="Normal"/>
    <w:pPr>
      <w:numPr>
        <w:ilvl w:val="0"/>
      </w:num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sz w:val="16"/>
      <w:szCs w:val="16"/>
      <w:lang w:val="en-US"/>
    </w:rPr>
  </w:style>
  <w:style w:type="paragraph" w:customStyle="1" w:styleId="xl55">
    <w:name w:val="xl55"/>
    <w:basedOn w:val="Normal"/>
    <w:pPr>
      <w:numPr>
        <w:ilvl w:val="0"/>
      </w:num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cs="Arial"/>
      <w:sz w:val="16"/>
      <w:szCs w:val="16"/>
      <w:lang w:val="en-US"/>
    </w:rPr>
  </w:style>
  <w:style w:type="paragraph" w:customStyle="1" w:styleId="xl56">
    <w:name w:val="xl56"/>
    <w:basedOn w:val="Normal"/>
    <w:pPr>
      <w:numPr>
        <w:ilvl w:val="0"/>
      </w:numPr>
      <w:pBdr>
        <w:top w:val="single" w:sz="4" w:space="0" w:color="auto"/>
        <w:left w:val="single" w:sz="12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pPr>
      <w:numPr>
        <w:ilvl w:val="0"/>
      </w:numPr>
      <w:pBdr>
        <w:top w:val="single" w:sz="4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customStyle="1" w:styleId="xl58">
    <w:name w:val="xl58"/>
    <w:basedOn w:val="Normal"/>
    <w:pPr>
      <w:numPr>
        <w:ilvl w:val="0"/>
      </w:num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99CCFF"/>
      <w:spacing w:before="100" w:beforeAutospacing="1" w:after="100" w:afterAutospacing="1"/>
      <w:jc w:val="left"/>
      <w:textAlignment w:val="center"/>
    </w:pPr>
    <w:rPr>
      <w:rFonts w:cs="Arial"/>
      <w:sz w:val="16"/>
      <w:szCs w:val="16"/>
      <w:lang w:val="en-US"/>
    </w:rPr>
  </w:style>
  <w:style w:type="paragraph" w:styleId="Corpodetexto">
    <w:name w:val="Body Text"/>
    <w:basedOn w:val="Normal"/>
    <w:pPr>
      <w:numPr>
        <w:ilvl w:val="0"/>
      </w:numPr>
      <w:jc w:val="left"/>
    </w:pPr>
  </w:style>
  <w:style w:type="paragraph" w:styleId="Recuodecorpodetexto2">
    <w:name w:val="Body Text Indent 2"/>
    <w:basedOn w:val="Normal"/>
    <w:pPr>
      <w:numPr>
        <w:ilvl w:val="0"/>
      </w:numPr>
      <w:ind w:left="709"/>
      <w:jc w:val="left"/>
    </w:pPr>
  </w:style>
  <w:style w:type="paragraph" w:styleId="Recuodecorpodetexto3">
    <w:name w:val="Body Text Indent 3"/>
    <w:basedOn w:val="Normal"/>
    <w:pPr>
      <w:ind w:left="360"/>
    </w:pPr>
    <w:rPr>
      <w:rFonts w:ascii="Verdana" w:hAnsi="Verdana"/>
    </w:rPr>
  </w:style>
  <w:style w:type="paragraph" w:styleId="Ttulo">
    <w:name w:val="Title"/>
    <w:basedOn w:val="Normal"/>
    <w:qFormat/>
    <w:pPr>
      <w:numPr>
        <w:ilvl w:val="0"/>
      </w:numPr>
      <w:spacing w:before="0"/>
      <w:jc w:val="center"/>
    </w:pPr>
    <w:rPr>
      <w:rFonts w:ascii="Times New Roman" w:hAnsi="Times New Roman"/>
      <w:b/>
    </w:rPr>
  </w:style>
  <w:style w:type="paragraph" w:styleId="Textodebalo">
    <w:name w:val="Balloon Text"/>
    <w:basedOn w:val="Normal"/>
    <w:semiHidden/>
    <w:rsid w:val="00375A96"/>
    <w:rPr>
      <w:rFonts w:ascii="Tahoma" w:hAnsi="Tahoma" w:cs="Tahoma"/>
      <w:sz w:val="16"/>
      <w:szCs w:val="16"/>
    </w:rPr>
  </w:style>
  <w:style w:type="character" w:styleId="Forte">
    <w:name w:val="Strong"/>
    <w:qFormat/>
    <w:rsid w:val="00A97357"/>
    <w:rPr>
      <w:b/>
      <w:bCs/>
    </w:rPr>
  </w:style>
  <w:style w:type="table" w:styleId="Tabelacomgrade">
    <w:name w:val="Table Grid"/>
    <w:basedOn w:val="Tabelanormal"/>
    <w:rsid w:val="00A97357"/>
    <w:pPr>
      <w:numPr>
        <w:ilvl w:val="12"/>
      </w:num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4C4F"/>
    <w:pPr>
      <w:numPr>
        <w:ilvl w:val="0"/>
      </w:num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CabealhoChar">
    <w:name w:val="Cabeçalho Char"/>
    <w:link w:val="Cabealho"/>
    <w:rsid w:val="00A5506A"/>
    <w:rPr>
      <w:rFonts w:ascii="Arial" w:hAnsi="Arial"/>
      <w:lang w:eastAsia="en-US"/>
    </w:rPr>
  </w:style>
  <w:style w:type="paragraph" w:customStyle="1" w:styleId="TEXT">
    <w:name w:val="TEXT"/>
    <w:basedOn w:val="Normal"/>
    <w:rsid w:val="005D0684"/>
    <w:pPr>
      <w:numPr>
        <w:ilvl w:val="0"/>
      </w:numPr>
      <w:spacing w:before="0"/>
      <w:ind w:left="1440" w:right="324" w:hanging="720"/>
      <w:jc w:val="left"/>
    </w:pPr>
    <w:rPr>
      <w:lang w:eastAsia="es-ES"/>
    </w:rPr>
  </w:style>
  <w:style w:type="paragraph" w:customStyle="1" w:styleId="Menu">
    <w:name w:val="Menu"/>
    <w:basedOn w:val="Normal"/>
    <w:rsid w:val="005D0684"/>
    <w:pPr>
      <w:numPr>
        <w:ilvl w:val="0"/>
      </w:numPr>
      <w:tabs>
        <w:tab w:val="left" w:pos="360"/>
      </w:tabs>
      <w:spacing w:before="0"/>
      <w:jc w:val="left"/>
    </w:pPr>
    <w:rPr>
      <w:b/>
      <w:sz w:val="16"/>
      <w:lang w:eastAsia="es-E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47EF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lates\SAP-Templates(Horizon)\QM-Dokument_21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14F5A-AA54-4CF3-AC78-4A2E28B3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QM-Dokument_21d.dot</Template>
  <TotalTime>7</TotalTime>
  <Pages>6</Pages>
  <Words>181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Split Handling</vt:lpstr>
      <vt:lpstr>Split Handling</vt:lpstr>
    </vt:vector>
  </TitlesOfParts>
  <Manager>Eduardo Borba</Manager>
  <Company>SAP AG</Company>
  <LinksUpToDate>false</LinksUpToDate>
  <CharactersWithSpaces>1162</CharactersWithSpaces>
  <SharedDoc>false</SharedDoc>
  <HLinks>
    <vt:vector size="24" baseType="variant"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_Toc284057175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_Toc284057175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_Toc284057174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_Toc284057173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Split Handling</dc:title>
  <dc:subject>1.0</dc:subject>
  <dc:creator>Edson Alves</dc:creator>
  <cp:keywords>1.00</cp:keywords>
  <cp:lastModifiedBy>Wagner</cp:lastModifiedBy>
  <cp:revision>3</cp:revision>
  <cp:lastPrinted>2005-07-27T10:29:00Z</cp:lastPrinted>
  <dcterms:created xsi:type="dcterms:W3CDTF">2014-10-28T13:54:00Z</dcterms:created>
  <dcterms:modified xsi:type="dcterms:W3CDTF">2016-03-29T14:00:00Z</dcterms:modified>
  <cp:category>First Version</cp:category>
</cp:coreProperties>
</file>